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95A6" w14:textId="17DDA9AF" w:rsidR="00A47304" w:rsidRDefault="00633248">
      <w:pPr>
        <w:pStyle w:val="Title"/>
      </w:pPr>
      <w:r>
        <w:t xml:space="preserve">Programming Assignment </w:t>
      </w:r>
      <w:r w:rsidR="008E7CD9">
        <w:t>2</w:t>
      </w:r>
      <w:r>
        <w:t>:</w:t>
      </w:r>
      <w:r>
        <w:br/>
        <w:t xml:space="preserve">Hyperparameter </w:t>
      </w:r>
      <w:r w:rsidR="00645B41">
        <w:t>Tuning for K-Nearest Neighbor Model</w:t>
      </w:r>
    </w:p>
    <w:p w14:paraId="2AA8C258" w14:textId="41560267" w:rsidR="00A47304" w:rsidRDefault="00633248">
      <w:pPr>
        <w:pStyle w:val="Author"/>
      </w:pPr>
      <w:proofErr w:type="spellStart"/>
      <w:r>
        <w:t>Wanyi</w:t>
      </w:r>
      <w:proofErr w:type="spellEnd"/>
      <w:r>
        <w:t xml:space="preserve"> (Julia) Dai</w:t>
      </w:r>
      <w:r>
        <w:tab/>
      </w:r>
      <w:r>
        <w:rPr>
          <w:rStyle w:val="EmailFont"/>
          <w:b w:val="0"/>
          <w:bCs/>
        </w:rPr>
        <w:t>wdai17@jh.edu</w:t>
      </w:r>
    </w:p>
    <w:p w14:paraId="2232125B" w14:textId="54E6560D" w:rsidR="00633248" w:rsidRDefault="008E7CD9">
      <w:pPr>
        <w:pStyle w:val="Address"/>
      </w:pPr>
      <w:r>
        <w:t>3400 North Charles St</w:t>
      </w:r>
    </w:p>
    <w:p w14:paraId="4184A3C4" w14:textId="53C9BE06" w:rsidR="00A47304" w:rsidRDefault="00633248">
      <w:pPr>
        <w:pStyle w:val="Address"/>
      </w:pPr>
      <w:r>
        <w:t>Baltimore, MD 212</w:t>
      </w:r>
      <w:r w:rsidR="008E7CD9">
        <w:t>18</w:t>
      </w:r>
      <w:r>
        <w:t xml:space="preserve">, USA  </w:t>
      </w:r>
    </w:p>
    <w:p w14:paraId="057D36FC" w14:textId="77777777" w:rsidR="00A47304" w:rsidRDefault="00000000">
      <w:pPr>
        <w:pStyle w:val="AbstractTitle"/>
      </w:pPr>
      <w:r>
        <w:t>Abstract</w:t>
      </w:r>
    </w:p>
    <w:p w14:paraId="2207F656" w14:textId="7E8DBB58" w:rsidR="0019729A" w:rsidRDefault="0019729A">
      <w:pPr>
        <w:pStyle w:val="Abstract"/>
      </w:pPr>
      <w:r w:rsidRPr="0019729A">
        <w:t xml:space="preserve">This paper provides a comprehensive overview of Programming Assignment </w:t>
      </w:r>
      <w:r w:rsidR="00645B41">
        <w:t>2</w:t>
      </w:r>
      <w:r w:rsidRPr="0019729A">
        <w:t xml:space="preserve"> from the course "Introduction to Machine Learning." </w:t>
      </w:r>
      <w:r w:rsidR="00645B41">
        <w:t>This project aims</w:t>
      </w:r>
      <w:r w:rsidRPr="0019729A">
        <w:t xml:space="preserve"> to </w:t>
      </w:r>
      <w:r w:rsidR="00645B41">
        <w:t>implement the k-nearest neighbor (KNN), edited k-nearest neighbor (E</w:t>
      </w:r>
      <w:r w:rsidR="00E5071F">
        <w:t xml:space="preserve">dited </w:t>
      </w:r>
      <w:r w:rsidR="00645B41">
        <w:t>KNN), and condensed k-nearest neighbor (C</w:t>
      </w:r>
      <w:r w:rsidR="00E5071F">
        <w:t xml:space="preserve">ondensed </w:t>
      </w:r>
      <w:r w:rsidR="00645B41">
        <w:t xml:space="preserve">KNN) model </w:t>
      </w:r>
      <w:r w:rsidRPr="0019729A">
        <w:t xml:space="preserve">for </w:t>
      </w:r>
      <w:r w:rsidR="00645B41">
        <w:t>predicting both regression and classification</w:t>
      </w:r>
      <w:r w:rsidRPr="0019729A">
        <w:t xml:space="preserve"> data</w:t>
      </w:r>
      <w:r w:rsidR="00645B41">
        <w:t xml:space="preserve">, </w:t>
      </w:r>
      <w:r w:rsidRPr="0019729A">
        <w:t xml:space="preserve">ensuring adaptability to future applications. By the project's completion, </w:t>
      </w:r>
      <w:r w:rsidR="00645B41">
        <w:t>we</w:t>
      </w:r>
      <w:r w:rsidRPr="0019729A">
        <w:t xml:space="preserve"> will </w:t>
      </w:r>
      <w:r w:rsidR="00645B41">
        <w:t>apply</w:t>
      </w:r>
      <w:r w:rsidRPr="0019729A">
        <w:t xml:space="preserve"> kx2 cross-validation on </w:t>
      </w:r>
      <w:r w:rsidR="00645B41">
        <w:t>all the</w:t>
      </w:r>
      <w:r w:rsidRPr="0019729A">
        <w:t xml:space="preserve"> </w:t>
      </w:r>
      <w:r w:rsidR="00645B41">
        <w:t xml:space="preserve">datasets with the </w:t>
      </w:r>
      <w:r w:rsidRPr="0019729A">
        <w:t>model</w:t>
      </w:r>
      <w:r w:rsidR="00645B41">
        <w:t>s</w:t>
      </w:r>
      <w:r w:rsidRPr="0019729A">
        <w:t>, accommodating hyperparameter tunings based on</w:t>
      </w:r>
      <w:r w:rsidR="00645B41">
        <w:t xml:space="preserve"> the best parameters (k for KNN; k and epsilon for EKNN and </w:t>
      </w:r>
      <w:proofErr w:type="gramStart"/>
      <w:r w:rsidR="00645B41">
        <w:t>CKNN )</w:t>
      </w:r>
      <w:proofErr w:type="gramEnd"/>
      <w:r w:rsidR="00645B41">
        <w:t xml:space="preserve"> to use for each dataset.</w:t>
      </w:r>
      <w:r w:rsidRPr="0019729A">
        <w:t xml:space="preserve"> </w:t>
      </w:r>
    </w:p>
    <w:p w14:paraId="02ADAAB4" w14:textId="5C52A9A0" w:rsidR="00A47304" w:rsidRDefault="00000000">
      <w:pPr>
        <w:pStyle w:val="Abstract"/>
      </w:pPr>
      <w:r>
        <w:rPr>
          <w:b/>
          <w:bCs/>
        </w:rPr>
        <w:t xml:space="preserve">Keywords: </w:t>
      </w:r>
      <w:r w:rsidR="00D66245">
        <w:t xml:space="preserve">Programming Assignment </w:t>
      </w:r>
      <w:r w:rsidR="008E7CD9">
        <w:t>2</w:t>
      </w:r>
      <w:r w:rsidR="00D66245">
        <w:t xml:space="preserve">, </w:t>
      </w:r>
      <w:r w:rsidR="008E7CD9">
        <w:t>k-nearest neighbor</w:t>
      </w:r>
      <w:r w:rsidR="00D66245">
        <w:t xml:space="preserve"> model</w:t>
      </w:r>
      <w:r w:rsidR="00645B41">
        <w:t>, hyperparameter tuning, kx2</w:t>
      </w:r>
      <w:r w:rsidR="00E5071F">
        <w:t xml:space="preserve"> cross-validation</w:t>
      </w:r>
    </w:p>
    <w:p w14:paraId="1FDDA4CE" w14:textId="55677653" w:rsidR="00E5071F" w:rsidRDefault="00E5071F">
      <w:pPr>
        <w:pStyle w:val="Heading1"/>
      </w:pPr>
      <w:r>
        <w:t>Introduction</w:t>
      </w:r>
    </w:p>
    <w:p w14:paraId="326C0096" w14:textId="730C3D00" w:rsidR="00E5071F" w:rsidRPr="00E5071F" w:rsidRDefault="00E5071F" w:rsidP="00E5071F">
      <w:pPr>
        <w:pStyle w:val="BodyUndented"/>
      </w:pPr>
      <w:r w:rsidRPr="00E5071F">
        <w:t xml:space="preserve">In the ever-evolving landscape of machine learning, the K-Nearest Neighbors (KNN) algorithm has remained a steadfast and intuitive approach for classification and regression tasks. KNN is a simple yet effective method that relies on proximity – it classifies or predicts based on the majority class of its k-nearest neighbors in the feature space. While traditional KNN serves as a strong foundation, </w:t>
      </w:r>
      <w:r w:rsidR="00686118">
        <w:rPr>
          <w:rFonts w:hint="eastAsia"/>
          <w:lang w:eastAsia="zh-CN"/>
        </w:rPr>
        <w:t>machine learning has witnessed the development of more advanced variants to address specific challenges and enha</w:t>
      </w:r>
      <w:r w:rsidR="00686118">
        <w:rPr>
          <w:lang w:eastAsia="zh-CN"/>
        </w:rPr>
        <w:t xml:space="preserve">nce </w:t>
      </w:r>
      <w:r w:rsidRPr="00E5071F">
        <w:t xml:space="preserve">performance. </w:t>
      </w:r>
      <w:r w:rsidR="000A33ED">
        <w:rPr>
          <w:rFonts w:hint="eastAsia"/>
          <w:lang w:eastAsia="zh-CN"/>
        </w:rPr>
        <w:t>This paper explo</w:t>
      </w:r>
      <w:r w:rsidR="000A33ED">
        <w:rPr>
          <w:lang w:eastAsia="zh-CN"/>
        </w:rPr>
        <w:t>res</w:t>
      </w:r>
      <w:r w:rsidRPr="00E5071F">
        <w:t xml:space="preserve"> the intricacies of three distinct approaches: KNN, Edited KNN, and Condensed KNN, exploring their fundamental concepts</w:t>
      </w:r>
      <w:r>
        <w:t xml:space="preserve"> </w:t>
      </w:r>
      <w:r w:rsidRPr="00E5071F">
        <w:t>and applications. Moreover, we introduce the notion of utilizing kx2 cross-validation, a robust technique for fine-tuning hyperparameters, to optimize the performance of these algorithms. Through a comprehensive examination of these methods and the subsequent parameter tuning</w:t>
      </w:r>
      <w:r>
        <w:t xml:space="preserve"> on datasets with diverse natures</w:t>
      </w:r>
      <w:r w:rsidRPr="00E5071F">
        <w:t xml:space="preserve">, we aim to provide valuable insights into the practical use and optimization of KNN and its variants in </w:t>
      </w:r>
      <w:r w:rsidR="000A33ED">
        <w:rPr>
          <w:rFonts w:hint="eastAsia"/>
          <w:lang w:eastAsia="zh-CN"/>
        </w:rPr>
        <w:t>various</w:t>
      </w:r>
      <w:r w:rsidRPr="00E5071F">
        <w:t xml:space="preserve"> real-world scenarios.</w:t>
      </w:r>
    </w:p>
    <w:p w14:paraId="5B7A67AC" w14:textId="48487C84" w:rsidR="00A47304" w:rsidRDefault="00633248">
      <w:pPr>
        <w:pStyle w:val="Heading1"/>
      </w:pPr>
      <w:r>
        <w:t>Problem Statement</w:t>
      </w:r>
    </w:p>
    <w:p w14:paraId="3C6AF173" w14:textId="50226774" w:rsidR="003931C4" w:rsidRDefault="00533446" w:rsidP="003931C4">
      <w:pPr>
        <w:pStyle w:val="BodyUndented"/>
      </w:pPr>
      <w:r w:rsidRPr="00533446">
        <w:t>We hypothesize that the application of K-Nearest Neighbors (KNN) and its refined versions, Edited KNN and Condensed KNN, in conjunction with kx2 cross-validation for parameter tuning, will significantly enhance the accuracy classification and regression tasks across various datasets</w:t>
      </w:r>
      <w:r>
        <w:t xml:space="preserve">. </w:t>
      </w:r>
      <w:r w:rsidRPr="00533446">
        <w:t xml:space="preserve">We anticipate </w:t>
      </w:r>
      <w:r w:rsidR="000A33ED">
        <w:rPr>
          <w:rFonts w:hint="eastAsia"/>
          <w:lang w:eastAsia="zh-CN"/>
        </w:rPr>
        <w:t>these algorithms exhibiting</w:t>
      </w:r>
      <w:r w:rsidRPr="00533446">
        <w:t xml:space="preserve"> unique strengths and weaknesses</w:t>
      </w:r>
      <w:r>
        <w:t xml:space="preserve"> in different datasets</w:t>
      </w:r>
      <w:r w:rsidR="000A33ED">
        <w:rPr>
          <w:rFonts w:hint="eastAsia"/>
          <w:lang w:eastAsia="zh-CN"/>
        </w:rPr>
        <w:t xml:space="preserve">. We can harness their full potential through careful parameter optimization </w:t>
      </w:r>
      <w:r w:rsidRPr="00533446">
        <w:t xml:space="preserve">to achieve superior predictive performance compared to </w:t>
      </w:r>
      <w:r>
        <w:t>the naïve null model</w:t>
      </w:r>
      <w:r w:rsidRPr="00533446">
        <w:t xml:space="preserve">. Additionally, we expect </w:t>
      </w:r>
      <w:r w:rsidR="000A33ED">
        <w:rPr>
          <w:rFonts w:hint="eastAsia"/>
          <w:lang w:eastAsia="zh-CN"/>
        </w:rPr>
        <w:t>these techniques</w:t>
      </w:r>
      <w:r w:rsidR="000A33ED">
        <w:rPr>
          <w:lang w:eastAsia="zh-CN"/>
        </w:rPr>
        <w:t xml:space="preserve"> to</w:t>
      </w:r>
      <w:r w:rsidRPr="00533446">
        <w:t xml:space="preserve"> prove particularly beneficial in scenarios characterized by noisy or high-dimensional data, providing valuable insights into their suitability for real-world applications.</w:t>
      </w:r>
    </w:p>
    <w:p w14:paraId="4C0B3E3C" w14:textId="59F9A61C" w:rsidR="00533446" w:rsidRDefault="0019729A" w:rsidP="0019729A">
      <w:pPr>
        <w:pStyle w:val="BodyIndented"/>
      </w:pPr>
      <w:r>
        <w:t xml:space="preserve">We expect regression datasets </w:t>
      </w:r>
      <w:r w:rsidR="00686118">
        <w:rPr>
          <w:rFonts w:hint="eastAsia"/>
          <w:lang w:eastAsia="zh-CN"/>
        </w:rPr>
        <w:t>to yield better results</w:t>
      </w:r>
      <w:r w:rsidR="000A33ED">
        <w:rPr>
          <w:lang w:eastAsia="zh-CN"/>
        </w:rPr>
        <w:t>,</w:t>
      </w:r>
      <w:r w:rsidR="00686118">
        <w:rPr>
          <w:rFonts w:hint="eastAsia"/>
          <w:lang w:eastAsia="zh-CN"/>
        </w:rPr>
        <w:t xml:space="preserve"> as KNN w</w:t>
      </w:r>
      <w:r w:rsidR="00686118">
        <w:rPr>
          <w:lang w:eastAsia="zh-CN"/>
        </w:rPr>
        <w:t>orks</w:t>
      </w:r>
      <w:r w:rsidR="00533446">
        <w:t xml:space="preserve"> best with numeric attributes</w:t>
      </w:r>
      <w:r>
        <w:t>.</w:t>
      </w:r>
      <w:r w:rsidR="00533446">
        <w:t xml:space="preserve"> We also expect to have higher k when </w:t>
      </w:r>
      <w:r w:rsidR="000A33ED">
        <w:rPr>
          <w:rFonts w:hint="eastAsia"/>
          <w:lang w:eastAsia="zh-CN"/>
        </w:rPr>
        <w:t>more data points</w:t>
      </w:r>
      <w:r w:rsidR="000A33ED">
        <w:rPr>
          <w:lang w:eastAsia="zh-CN"/>
        </w:rPr>
        <w:t xml:space="preserve"> are</w:t>
      </w:r>
      <w:r w:rsidR="00533446">
        <w:t xml:space="preserve"> in the training set</w:t>
      </w:r>
      <w:r w:rsidR="00686118">
        <w:rPr>
          <w:rFonts w:hint="eastAsia"/>
          <w:lang w:eastAsia="zh-CN"/>
        </w:rPr>
        <w:t>, as more noise will occur</w:t>
      </w:r>
      <w:r w:rsidR="00533446">
        <w:t xml:space="preserve"> with more data. Epsilon for regression data in Edited KNN and Condensed KNN should be higher when the target variable has </w:t>
      </w:r>
      <w:r w:rsidR="00686118">
        <w:t xml:space="preserve">a </w:t>
      </w:r>
      <w:r w:rsidR="00533446">
        <w:t>higher range because</w:t>
      </w:r>
      <w:r w:rsidR="007B764E">
        <w:t xml:space="preserve"> predicting such data with narrow flexibility could filter out the actual valued neighbors.</w:t>
      </w:r>
    </w:p>
    <w:p w14:paraId="39BDF263" w14:textId="48A2D9C4" w:rsidR="0019729A" w:rsidRDefault="0019729A" w:rsidP="0019729A">
      <w:pPr>
        <w:pStyle w:val="BodyIndented"/>
      </w:pPr>
      <w:r>
        <w:t xml:space="preserve">The categorization of the datasets we will be using for </w:t>
      </w:r>
      <w:r w:rsidR="00E5071F">
        <w:t xml:space="preserve">the </w:t>
      </w:r>
      <w:r>
        <w:t xml:space="preserve">experiment </w:t>
      </w:r>
      <w:r w:rsidR="00686118">
        <w:rPr>
          <w:rFonts w:hint="eastAsia"/>
          <w:lang w:eastAsia="zh-CN"/>
        </w:rPr>
        <w:t>is</w:t>
      </w:r>
      <w:r>
        <w:t xml:space="preserve"> as follows</w:t>
      </w:r>
      <w:r w:rsidR="00E5071F">
        <w:t>:</w:t>
      </w:r>
    </w:p>
    <w:p w14:paraId="4683D23E" w14:textId="4D911B67" w:rsidR="0019729A" w:rsidRDefault="0019729A" w:rsidP="0019729A">
      <w:pPr>
        <w:pStyle w:val="BodyIndented"/>
      </w:pPr>
      <w:r w:rsidRPr="003F77CA">
        <w:rPr>
          <w:b/>
          <w:bCs/>
        </w:rPr>
        <w:t>Regression Datasets:</w:t>
      </w:r>
      <w:r w:rsidR="003F77CA">
        <w:t xml:space="preserve"> abalone, forest fires, machine</w:t>
      </w:r>
    </w:p>
    <w:p w14:paraId="2EAB78B1" w14:textId="58FAFBF0" w:rsidR="0019729A" w:rsidRPr="0019729A" w:rsidRDefault="0019729A" w:rsidP="0019729A">
      <w:pPr>
        <w:pStyle w:val="BodyIndented"/>
      </w:pPr>
      <w:r w:rsidRPr="003F77CA">
        <w:rPr>
          <w:b/>
          <w:bCs/>
        </w:rPr>
        <w:lastRenderedPageBreak/>
        <w:t>Classification Datasets:</w:t>
      </w:r>
      <w:r>
        <w:t xml:space="preserve"> </w:t>
      </w:r>
      <w:r w:rsidR="003F77CA">
        <w:t>breast cancer Wisconsin, car, house votes</w:t>
      </w:r>
    </w:p>
    <w:p w14:paraId="6EC473F3" w14:textId="7DEAB84E" w:rsidR="00A47304" w:rsidRDefault="00633248">
      <w:pPr>
        <w:pStyle w:val="Heading1"/>
      </w:pPr>
      <w:r>
        <w:t>Pre-processing Steps</w:t>
      </w:r>
    </w:p>
    <w:p w14:paraId="66788FB4" w14:textId="427D9926" w:rsidR="003F77CA" w:rsidRPr="003F77CA" w:rsidRDefault="003F77CA" w:rsidP="003F77CA">
      <w:pPr>
        <w:pStyle w:val="BodyUndented"/>
      </w:pPr>
      <w:r>
        <w:t xml:space="preserve">For us to </w:t>
      </w:r>
      <w:r w:rsidR="00686118">
        <w:rPr>
          <w:rFonts w:hint="eastAsia"/>
          <w:lang w:eastAsia="zh-CN"/>
        </w:rPr>
        <w:t>experiment</w:t>
      </w:r>
      <w:r>
        <w:t xml:space="preserve">, </w:t>
      </w:r>
      <w:r w:rsidR="007B764E">
        <w:t>several pre-processing steps exist</w:t>
      </w:r>
      <w:r>
        <w:t xml:space="preserve"> on the datasets. </w:t>
      </w:r>
    </w:p>
    <w:p w14:paraId="64C1B3EB" w14:textId="52C869BE" w:rsidR="003F77CA" w:rsidRPr="00686118" w:rsidRDefault="003F77CA" w:rsidP="00686118">
      <w:pPr>
        <w:pStyle w:val="Heading2"/>
      </w:pPr>
      <w:r w:rsidRPr="00686118">
        <w:t>Loading Data</w:t>
      </w:r>
    </w:p>
    <w:p w14:paraId="78DF9B0F" w14:textId="7C3A6C6A" w:rsidR="003F77CA" w:rsidRPr="003F77CA" w:rsidRDefault="00236E88" w:rsidP="003F77CA">
      <w:pPr>
        <w:pStyle w:val="BodyUndented"/>
      </w:pPr>
      <w:r w:rsidRPr="00236E88">
        <w:t xml:space="preserve">All datasets will be stored as Pandas </w:t>
      </w:r>
      <w:proofErr w:type="spellStart"/>
      <w:r w:rsidRPr="00236E88">
        <w:t>DataFrames</w:t>
      </w:r>
      <w:proofErr w:type="spellEnd"/>
      <w:r w:rsidRPr="00236E88">
        <w:t xml:space="preserve">. These datasets are typically stored in .data files, and in most cases, they lack predefined headers. To address this, we will manually generate headers using information from .name files and apply them during the </w:t>
      </w:r>
      <w:r w:rsidR="007B764E">
        <w:t>data-loading</w:t>
      </w:r>
      <w:r w:rsidRPr="00236E88">
        <w:t xml:space="preserve"> process. Additionally, the data loading function offers the flexibility to perform log transformations on specific columns, which can </w:t>
      </w:r>
      <w:r w:rsidR="007B764E">
        <w:t>benefit</w:t>
      </w:r>
      <w:r w:rsidRPr="00236E88">
        <w:t xml:space="preserve"> various datasets. Decisions regarding header generation and log transformations are made based on </w:t>
      </w:r>
      <w:r w:rsidR="0083748D">
        <w:rPr>
          <w:rFonts w:hint="eastAsia"/>
          <w:lang w:eastAsia="zh-CN"/>
        </w:rPr>
        <w:t>each dataset's particular characteristics and requirements</w:t>
      </w:r>
      <w:r w:rsidRPr="00236E88">
        <w:t>. This approach ensures that data is loaded and prepared in a manner that optimizes future performance and analysis based on the unique nature and context of each dataset.</w:t>
      </w:r>
    </w:p>
    <w:p w14:paraId="03876CFB" w14:textId="16CC2563" w:rsidR="00236E88" w:rsidRDefault="003F77CA" w:rsidP="00236E88">
      <w:pPr>
        <w:pStyle w:val="Heading2"/>
      </w:pPr>
      <w:r>
        <w:t xml:space="preserve">Handling Missing Values </w:t>
      </w:r>
    </w:p>
    <w:p w14:paraId="7F3315A7" w14:textId="4A8BC93D" w:rsidR="00236E88" w:rsidRDefault="0083748D" w:rsidP="00236E88">
      <w:pPr>
        <w:pStyle w:val="BodyUndented"/>
      </w:pPr>
      <w:r>
        <w:rPr>
          <w:rFonts w:hint="eastAsia"/>
          <w:lang w:eastAsia="zh-CN"/>
        </w:rPr>
        <w:t xml:space="preserve">We first </w:t>
      </w:r>
      <w:r w:rsidR="000A33ED">
        <w:rPr>
          <w:rFonts w:hint="eastAsia"/>
          <w:lang w:eastAsia="zh-CN"/>
        </w:rPr>
        <w:t>must</w:t>
      </w:r>
      <w:r>
        <w:rPr>
          <w:rFonts w:hint="eastAsia"/>
          <w:lang w:eastAsia="zh-CN"/>
        </w:rPr>
        <w:t xml:space="preserve"> handle the missing data before giving a dataset to a machine learning algorithm</w:t>
      </w:r>
      <w:r w:rsidR="00F605F9">
        <w:t xml:space="preserve">. </w:t>
      </w:r>
      <w:r w:rsidR="00236E88">
        <w:t xml:space="preserve">Most of our datasets are complete, except the breast cancer Wisconsin data. </w:t>
      </w:r>
      <w:r w:rsidR="00F605F9">
        <w:t xml:space="preserve">The attribute Bare Nuclei has missing data denoted by “?”. In this case, the missing value is </w:t>
      </w:r>
      <w:r>
        <w:rPr>
          <w:rFonts w:hint="eastAsia"/>
          <w:lang w:eastAsia="zh-CN"/>
        </w:rPr>
        <w:t>credited</w:t>
      </w:r>
      <w:r w:rsidR="00F605F9">
        <w:t xml:space="preserve"> with the column mean. </w:t>
      </w:r>
    </w:p>
    <w:p w14:paraId="7B58457F" w14:textId="76B334DA" w:rsidR="00F605F9" w:rsidRPr="00F605F9" w:rsidRDefault="00F605F9" w:rsidP="00F605F9">
      <w:pPr>
        <w:pStyle w:val="BodyIndented"/>
      </w:pPr>
      <w:r>
        <w:t>Note: house vote data also has “?”, but it is denoted as a category of neither “yes” nor “no” instead of missing data.</w:t>
      </w:r>
    </w:p>
    <w:p w14:paraId="0AA14092" w14:textId="067B2F50" w:rsidR="00F605F9" w:rsidRDefault="003F77CA" w:rsidP="00F605F9">
      <w:pPr>
        <w:pStyle w:val="Heading2"/>
      </w:pPr>
      <w:r>
        <w:t>Handling Categorical Data</w:t>
      </w:r>
    </w:p>
    <w:p w14:paraId="09040C8B" w14:textId="0F1466E3" w:rsidR="00F605F9" w:rsidRDefault="00F605F9" w:rsidP="00F605F9">
      <w:pPr>
        <w:pStyle w:val="BodyUndented"/>
      </w:pPr>
      <w:r>
        <w:t xml:space="preserve">Categorical data consists of discrete, distinct categories or labels </w:t>
      </w:r>
      <w:r w:rsidR="007B764E">
        <w:t>representing</w:t>
      </w:r>
      <w:r>
        <w:t xml:space="preserve"> different groups or classes in the dataset. </w:t>
      </w:r>
      <w:r w:rsidR="007B764E">
        <w:t>They</w:t>
      </w:r>
      <w:r>
        <w:t xml:space="preserve"> are often </w:t>
      </w:r>
      <w:r w:rsidR="007B764E">
        <w:t>described</w:t>
      </w:r>
      <w:r>
        <w:t xml:space="preserve"> as strings in the dataset, which could be hard to use in computation. We need</w:t>
      </w:r>
      <w:r w:rsidR="007B764E">
        <w:t xml:space="preserve"> to</w:t>
      </w:r>
      <w:r>
        <w:t xml:space="preserve"> convert the categorical data into numbers while preserving the information. There are two types of categorical data in our datasets.</w:t>
      </w:r>
    </w:p>
    <w:p w14:paraId="3D1DF5D4" w14:textId="54ECF8CE" w:rsidR="00F605F9" w:rsidRDefault="00F605F9" w:rsidP="00F605F9">
      <w:pPr>
        <w:pStyle w:val="BodyIndented"/>
        <w:numPr>
          <w:ilvl w:val="0"/>
          <w:numId w:val="4"/>
        </w:numPr>
      </w:pPr>
      <w:r w:rsidRPr="00081C12">
        <w:rPr>
          <w:b/>
          <w:bCs/>
        </w:rPr>
        <w:t>Handling Ordinal Data:</w:t>
      </w:r>
      <w:r>
        <w:t xml:space="preserve"> Ordinal data is data with order, such as </w:t>
      </w:r>
      <w:r w:rsidR="007B764E">
        <w:t>[low, med, high]</w:t>
      </w:r>
      <w:r>
        <w:t>. We could match this data to an integer series</w:t>
      </w:r>
      <w:r w:rsidR="00081C12">
        <w:t xml:space="preserve"> </w:t>
      </w:r>
      <w:r w:rsidR="007B764E">
        <w:t>to replace</w:t>
      </w:r>
      <w:r w:rsidR="00081C12">
        <w:t xml:space="preserve"> the </w:t>
      </w:r>
      <w:r w:rsidR="00686118">
        <w:rPr>
          <w:rFonts w:hint="eastAsia"/>
          <w:lang w:eastAsia="zh-CN"/>
        </w:rPr>
        <w:t>string type</w:t>
      </w:r>
      <w:r w:rsidR="00081C12">
        <w:t xml:space="preserve">. Modifications are made for the following datasets and columns. </w:t>
      </w:r>
    </w:p>
    <w:p w14:paraId="05C843AF" w14:textId="61E846EE" w:rsidR="00081C12" w:rsidRDefault="00081C12" w:rsidP="00081C12">
      <w:pPr>
        <w:pStyle w:val="BodyIndented"/>
        <w:numPr>
          <w:ilvl w:val="1"/>
          <w:numId w:val="4"/>
        </w:numPr>
      </w:pPr>
      <w:r>
        <w:t xml:space="preserve">Car: replacing the following columns with integer series </w:t>
      </w:r>
      <w:r w:rsidR="007B764E">
        <w:t>{</w:t>
      </w:r>
      <w:r>
        <w:t>1, 2,</w:t>
      </w:r>
      <w:r w:rsidR="007B764E">
        <w:t xml:space="preserve"> 3, …}.</w:t>
      </w:r>
    </w:p>
    <w:p w14:paraId="1C8FFA21" w14:textId="3AAB070A" w:rsidR="00081C12" w:rsidRDefault="00081C12" w:rsidP="00081C12">
      <w:pPr>
        <w:pStyle w:val="BodyIndented"/>
        <w:numPr>
          <w:ilvl w:val="2"/>
          <w:numId w:val="4"/>
        </w:numPr>
      </w:pPr>
      <w:r>
        <w:t xml:space="preserve">Buying: </w:t>
      </w:r>
      <w:r w:rsidRPr="00081C12">
        <w:t xml:space="preserve">[low, med, high, </w:t>
      </w:r>
      <w:proofErr w:type="spellStart"/>
      <w:r w:rsidRPr="00081C12">
        <w:t>vhigh</w:t>
      </w:r>
      <w:proofErr w:type="spellEnd"/>
      <w:r w:rsidRPr="00081C12">
        <w:t>]</w:t>
      </w:r>
    </w:p>
    <w:p w14:paraId="32D8295B" w14:textId="0881CBCB" w:rsidR="00081C12" w:rsidRDefault="00081C12" w:rsidP="00081C12">
      <w:pPr>
        <w:pStyle w:val="BodyIndented"/>
        <w:numPr>
          <w:ilvl w:val="2"/>
          <w:numId w:val="4"/>
        </w:numPr>
      </w:pPr>
      <w:proofErr w:type="spellStart"/>
      <w:r>
        <w:t>M</w:t>
      </w:r>
      <w:r w:rsidRPr="00081C12">
        <w:t>aint</w:t>
      </w:r>
      <w:proofErr w:type="spellEnd"/>
      <w:r w:rsidRPr="00081C12">
        <w:t xml:space="preserve">: [low, med, high, </w:t>
      </w:r>
      <w:proofErr w:type="spellStart"/>
      <w:r w:rsidRPr="00081C12">
        <w:t>vhigh</w:t>
      </w:r>
      <w:proofErr w:type="spellEnd"/>
      <w:r w:rsidRPr="00081C12">
        <w:t>]</w:t>
      </w:r>
    </w:p>
    <w:p w14:paraId="464DAE02" w14:textId="39A957C5" w:rsidR="00081C12" w:rsidRDefault="00081C12" w:rsidP="00081C12">
      <w:pPr>
        <w:pStyle w:val="BodyIndented"/>
        <w:numPr>
          <w:ilvl w:val="2"/>
          <w:numId w:val="4"/>
        </w:numPr>
      </w:pPr>
      <w:r>
        <w:t>D</w:t>
      </w:r>
      <w:r w:rsidRPr="00081C12">
        <w:t>oors: [2, 3, 4, 5more]</w:t>
      </w:r>
    </w:p>
    <w:p w14:paraId="2890F345" w14:textId="179D6D2D" w:rsidR="00081C12" w:rsidRDefault="00081C12" w:rsidP="00081C12">
      <w:pPr>
        <w:pStyle w:val="BodyIndented"/>
        <w:numPr>
          <w:ilvl w:val="2"/>
          <w:numId w:val="4"/>
        </w:numPr>
      </w:pPr>
      <w:r>
        <w:t>P</w:t>
      </w:r>
      <w:r w:rsidRPr="00081C12">
        <w:t>ersons: [2, 4, more]</w:t>
      </w:r>
    </w:p>
    <w:p w14:paraId="39918350" w14:textId="6142C066" w:rsidR="00081C12" w:rsidRDefault="00081C12" w:rsidP="00081C12">
      <w:pPr>
        <w:pStyle w:val="BodyIndented"/>
        <w:numPr>
          <w:ilvl w:val="2"/>
          <w:numId w:val="4"/>
        </w:numPr>
      </w:pPr>
      <w:proofErr w:type="spellStart"/>
      <w:r>
        <w:t>L</w:t>
      </w:r>
      <w:r w:rsidRPr="00081C12">
        <w:t>ug_boot</w:t>
      </w:r>
      <w:proofErr w:type="spellEnd"/>
      <w:r w:rsidRPr="00081C12">
        <w:t>: [small, med, big]</w:t>
      </w:r>
    </w:p>
    <w:p w14:paraId="5E343C32" w14:textId="5FA619E7" w:rsidR="00081C12" w:rsidRDefault="00081C12" w:rsidP="00081C12">
      <w:pPr>
        <w:pStyle w:val="BodyIndented"/>
        <w:numPr>
          <w:ilvl w:val="2"/>
          <w:numId w:val="4"/>
        </w:numPr>
      </w:pPr>
      <w:r>
        <w:t>S</w:t>
      </w:r>
      <w:r w:rsidRPr="00081C12">
        <w:t>afety: [low, med, high]</w:t>
      </w:r>
    </w:p>
    <w:p w14:paraId="2B1199BA" w14:textId="4F1B7DBA" w:rsidR="00081C12" w:rsidRDefault="00081C12" w:rsidP="00081C12">
      <w:pPr>
        <w:pStyle w:val="BodyIndented"/>
        <w:numPr>
          <w:ilvl w:val="2"/>
          <w:numId w:val="4"/>
        </w:numPr>
      </w:pPr>
      <w:r>
        <w:t>C</w:t>
      </w:r>
      <w:r w:rsidRPr="00081C12">
        <w:t>lass: [</w:t>
      </w:r>
      <w:proofErr w:type="spellStart"/>
      <w:r w:rsidRPr="00081C12">
        <w:t>unacc</w:t>
      </w:r>
      <w:proofErr w:type="spellEnd"/>
      <w:r w:rsidRPr="00081C12">
        <w:t xml:space="preserve">, acc, good, </w:t>
      </w:r>
      <w:proofErr w:type="spellStart"/>
      <w:r w:rsidRPr="00081C12">
        <w:t>vgood</w:t>
      </w:r>
      <w:proofErr w:type="spellEnd"/>
      <w:r w:rsidRPr="00081C12">
        <w:t>]</w:t>
      </w:r>
    </w:p>
    <w:p w14:paraId="6A250AE5" w14:textId="09975204" w:rsidR="00081C12" w:rsidRDefault="00081C12" w:rsidP="00081C12">
      <w:pPr>
        <w:pStyle w:val="BodyIndented"/>
        <w:numPr>
          <w:ilvl w:val="1"/>
          <w:numId w:val="4"/>
        </w:numPr>
      </w:pPr>
      <w:r>
        <w:t xml:space="preserve">Forest Fire: replacing the following columns with integer series </w:t>
      </w:r>
      <w:r w:rsidR="007B764E">
        <w:t>{1, 2, 3, …}</w:t>
      </w:r>
      <w:r>
        <w:t>.</w:t>
      </w:r>
      <w:r w:rsidR="007B764E">
        <w:t xml:space="preserve"> Note that these data are month and day, which have cyclic </w:t>
      </w:r>
      <w:r w:rsidR="00686118">
        <w:t>features</w:t>
      </w:r>
      <w:r w:rsidR="007B764E">
        <w:t xml:space="preserve">. Since this is regression data, we do not want to use the one-hot encoding, </w:t>
      </w:r>
      <w:r w:rsidR="00686118">
        <w:rPr>
          <w:rFonts w:hint="eastAsia"/>
          <w:lang w:eastAsia="zh-CN"/>
        </w:rPr>
        <w:t>so the distance calculation normalization</w:t>
      </w:r>
      <w:r w:rsidR="007B764E">
        <w:t xml:space="preserve"> could be an issue. We will </w:t>
      </w:r>
      <w:r w:rsidR="00686118">
        <w:t>treat</w:t>
      </w:r>
      <w:r w:rsidR="007B764E">
        <w:t xml:space="preserve"> the following columns as ordinal data and </w:t>
      </w:r>
      <w:r w:rsidR="00686118">
        <w:rPr>
          <w:rFonts w:hint="eastAsia"/>
          <w:lang w:eastAsia="zh-CN"/>
        </w:rPr>
        <w:t>take special car</w:t>
      </w:r>
      <w:r w:rsidR="00686118">
        <w:rPr>
          <w:lang w:eastAsia="zh-CN"/>
        </w:rPr>
        <w:t>e</w:t>
      </w:r>
      <w:r w:rsidR="007B764E">
        <w:t xml:space="preserve"> when calculating the distance with their cyclic nature.</w:t>
      </w:r>
    </w:p>
    <w:p w14:paraId="1C538BA9" w14:textId="0966ADB5" w:rsidR="00081C12" w:rsidRDefault="00081C12" w:rsidP="00081C12">
      <w:pPr>
        <w:pStyle w:val="BodyIndented"/>
        <w:numPr>
          <w:ilvl w:val="2"/>
          <w:numId w:val="4"/>
        </w:numPr>
      </w:pPr>
      <w:r>
        <w:t>M</w:t>
      </w:r>
      <w:r w:rsidRPr="00081C12">
        <w:t>onth: [</w:t>
      </w:r>
      <w:proofErr w:type="spellStart"/>
      <w:r w:rsidRPr="00081C12">
        <w:t>jan</w:t>
      </w:r>
      <w:proofErr w:type="spellEnd"/>
      <w:r w:rsidRPr="00081C12">
        <w:t>,</w:t>
      </w:r>
      <w:r w:rsidR="003A4CCB">
        <w:t xml:space="preserve"> </w:t>
      </w:r>
      <w:proofErr w:type="spellStart"/>
      <w:r w:rsidRPr="00081C12">
        <w:t>feb</w:t>
      </w:r>
      <w:proofErr w:type="spellEnd"/>
      <w:r w:rsidRPr="00081C12">
        <w:t>,</w:t>
      </w:r>
      <w:r w:rsidR="003A4CCB">
        <w:t xml:space="preserve"> </w:t>
      </w:r>
      <w:r w:rsidRPr="00081C12">
        <w:t>mar,</w:t>
      </w:r>
      <w:r w:rsidR="003A4CCB">
        <w:t xml:space="preserve"> </w:t>
      </w:r>
      <w:proofErr w:type="spellStart"/>
      <w:r w:rsidRPr="00081C12">
        <w:t>apr</w:t>
      </w:r>
      <w:proofErr w:type="spellEnd"/>
      <w:r w:rsidRPr="00081C12">
        <w:t>,</w:t>
      </w:r>
      <w:r w:rsidR="003A4CCB">
        <w:t xml:space="preserve"> </w:t>
      </w:r>
      <w:r w:rsidRPr="00081C12">
        <w:t>may,</w:t>
      </w:r>
      <w:r w:rsidR="003A4CCB">
        <w:t xml:space="preserve"> </w:t>
      </w:r>
      <w:proofErr w:type="spellStart"/>
      <w:r w:rsidRPr="00081C12">
        <w:t>jun</w:t>
      </w:r>
      <w:proofErr w:type="spellEnd"/>
      <w:r w:rsidRPr="00081C12">
        <w:t>,</w:t>
      </w:r>
      <w:r w:rsidR="003A4CCB">
        <w:t xml:space="preserve"> </w:t>
      </w:r>
      <w:proofErr w:type="spellStart"/>
      <w:r w:rsidRPr="00081C12">
        <w:t>jul</w:t>
      </w:r>
      <w:proofErr w:type="spellEnd"/>
      <w:r w:rsidRPr="00081C12">
        <w:t>,</w:t>
      </w:r>
      <w:r w:rsidR="003A4CCB">
        <w:t xml:space="preserve"> </w:t>
      </w:r>
      <w:proofErr w:type="spellStart"/>
      <w:r w:rsidRPr="00081C12">
        <w:t>aug</w:t>
      </w:r>
      <w:proofErr w:type="spellEnd"/>
      <w:r w:rsidRPr="00081C12">
        <w:t>,</w:t>
      </w:r>
      <w:r w:rsidR="003A4CCB">
        <w:t xml:space="preserve"> </w:t>
      </w:r>
      <w:proofErr w:type="spellStart"/>
      <w:r w:rsidRPr="00081C12">
        <w:t>sep</w:t>
      </w:r>
      <w:proofErr w:type="spellEnd"/>
      <w:r w:rsidRPr="00081C12">
        <w:t xml:space="preserve">, oct, </w:t>
      </w:r>
      <w:proofErr w:type="spellStart"/>
      <w:r w:rsidRPr="00081C12">
        <w:t>nov</w:t>
      </w:r>
      <w:proofErr w:type="spellEnd"/>
      <w:r w:rsidRPr="00081C12">
        <w:t>, dec]</w:t>
      </w:r>
    </w:p>
    <w:p w14:paraId="55635D98" w14:textId="6374D262" w:rsidR="00081C12" w:rsidRPr="00F605F9" w:rsidRDefault="00081C12" w:rsidP="00081C12">
      <w:pPr>
        <w:pStyle w:val="BodyIndented"/>
        <w:numPr>
          <w:ilvl w:val="2"/>
          <w:numId w:val="4"/>
        </w:numPr>
      </w:pPr>
      <w:r>
        <w:t>D</w:t>
      </w:r>
      <w:r w:rsidRPr="00081C12">
        <w:t>ay: [</w:t>
      </w:r>
      <w:proofErr w:type="spellStart"/>
      <w:r w:rsidRPr="00081C12">
        <w:t>mon</w:t>
      </w:r>
      <w:proofErr w:type="spellEnd"/>
      <w:r w:rsidRPr="00081C12">
        <w:t xml:space="preserve">, </w:t>
      </w:r>
      <w:proofErr w:type="spellStart"/>
      <w:r w:rsidRPr="00081C12">
        <w:t>tue</w:t>
      </w:r>
      <w:proofErr w:type="spellEnd"/>
      <w:r w:rsidRPr="00081C12">
        <w:t xml:space="preserve">, wed, </w:t>
      </w:r>
      <w:proofErr w:type="spellStart"/>
      <w:r w:rsidRPr="00081C12">
        <w:t>thu</w:t>
      </w:r>
      <w:proofErr w:type="spellEnd"/>
      <w:r w:rsidRPr="00081C12">
        <w:t xml:space="preserve">, </w:t>
      </w:r>
      <w:proofErr w:type="spellStart"/>
      <w:r w:rsidRPr="00081C12">
        <w:t>fri</w:t>
      </w:r>
      <w:proofErr w:type="spellEnd"/>
      <w:r w:rsidRPr="00081C12">
        <w:t>, sat, sun]</w:t>
      </w:r>
    </w:p>
    <w:p w14:paraId="567584A1" w14:textId="5746AA2F" w:rsidR="00633248" w:rsidRDefault="003A4CCB" w:rsidP="003A4CCB">
      <w:pPr>
        <w:pStyle w:val="BodyIndented"/>
        <w:numPr>
          <w:ilvl w:val="0"/>
          <w:numId w:val="4"/>
        </w:numPr>
      </w:pPr>
      <w:r w:rsidRPr="003A4CCB">
        <w:rPr>
          <w:b/>
          <w:bCs/>
        </w:rPr>
        <w:t>Handling Nominal Data:</w:t>
      </w:r>
      <w:r>
        <w:t xml:space="preserve"> Nominal data is categorical data without order. We apply one-hot encoding to </w:t>
      </w:r>
      <w:r w:rsidR="007B764E">
        <w:t>cast</w:t>
      </w:r>
      <w:r>
        <w:t xml:space="preserve"> this </w:t>
      </w:r>
      <w:r w:rsidR="00E30F34">
        <w:t>data type</w:t>
      </w:r>
      <w:r>
        <w:t xml:space="preserve"> into </w:t>
      </w:r>
      <w:r w:rsidR="007B764E">
        <w:t>higher dimensional binary space</w:t>
      </w:r>
      <w:r>
        <w:t>. Modifications are made for the following datasets and columns.</w:t>
      </w:r>
    </w:p>
    <w:p w14:paraId="48BDEB05" w14:textId="55889136" w:rsidR="003A4CCB" w:rsidRDefault="003A4CCB" w:rsidP="003A4CCB">
      <w:pPr>
        <w:pStyle w:val="BodyIndented"/>
        <w:numPr>
          <w:ilvl w:val="1"/>
          <w:numId w:val="4"/>
        </w:numPr>
      </w:pPr>
      <w:r>
        <w:t>Abalone: sex</w:t>
      </w:r>
      <w:r w:rsidR="00E30F34">
        <w:t xml:space="preserve"> </w:t>
      </w:r>
    </w:p>
    <w:p w14:paraId="36DB0AC8" w14:textId="4CFBA6C3" w:rsidR="00E30F34" w:rsidRDefault="00E30F34" w:rsidP="00E30F34">
      <w:pPr>
        <w:pStyle w:val="BodyIndented"/>
        <w:numPr>
          <w:ilvl w:val="2"/>
          <w:numId w:val="4"/>
        </w:numPr>
      </w:pPr>
      <w:r>
        <w:lastRenderedPageBreak/>
        <w:t>This is the only time we do the calculation directly using one-hot encoding.</w:t>
      </w:r>
    </w:p>
    <w:p w14:paraId="037FE1FE" w14:textId="14FF206B" w:rsidR="003A4CCB" w:rsidRDefault="003A4CCB" w:rsidP="003A4CCB">
      <w:pPr>
        <w:pStyle w:val="BodyIndented"/>
        <w:numPr>
          <w:ilvl w:val="1"/>
          <w:numId w:val="4"/>
        </w:numPr>
      </w:pPr>
      <w:r>
        <w:t>House votes: all columns</w:t>
      </w:r>
    </w:p>
    <w:p w14:paraId="6ED5BA57" w14:textId="729EEA1F" w:rsidR="003A4CCB" w:rsidRDefault="003A4CCB" w:rsidP="003A4CCB">
      <w:pPr>
        <w:pStyle w:val="BodyIndented"/>
        <w:numPr>
          <w:ilvl w:val="1"/>
          <w:numId w:val="4"/>
        </w:numPr>
      </w:pPr>
      <w:r>
        <w:t>Machine: vendor, model</w:t>
      </w:r>
      <w:r w:rsidR="00E30F34">
        <w:t xml:space="preserve"> </w:t>
      </w:r>
    </w:p>
    <w:p w14:paraId="576A6CE8" w14:textId="410BAEDD" w:rsidR="00E30F34" w:rsidRDefault="00E30F34" w:rsidP="00E30F34">
      <w:pPr>
        <w:pStyle w:val="BodyIndented"/>
        <w:numPr>
          <w:ilvl w:val="2"/>
          <w:numId w:val="4"/>
        </w:numPr>
      </w:pPr>
      <w:r>
        <w:t>As Prof. Sheppard suggested, we will remove these two columns as they will add a very high binary space dimension to a regression dataset.</w:t>
      </w:r>
    </w:p>
    <w:p w14:paraId="17F20072" w14:textId="418F19D2" w:rsidR="00633248" w:rsidRDefault="00633248" w:rsidP="00633248">
      <w:pPr>
        <w:pStyle w:val="Heading1"/>
      </w:pPr>
      <w:r>
        <w:t>Experimental Approach</w:t>
      </w:r>
    </w:p>
    <w:p w14:paraId="45188F0D" w14:textId="3CBD524A" w:rsidR="00686118" w:rsidRPr="00686118" w:rsidRDefault="00686118" w:rsidP="00686118">
      <w:pPr>
        <w:pStyle w:val="BodyUndented"/>
      </w:pPr>
      <w:r>
        <w:t xml:space="preserve">There are generally two steps in our </w:t>
      </w:r>
      <w:r>
        <w:rPr>
          <w:rFonts w:hint="eastAsia"/>
          <w:lang w:eastAsia="zh-CN"/>
        </w:rPr>
        <w:t>experiment</w:t>
      </w:r>
      <w:r>
        <w:t xml:space="preserve">. First, build the KNN models we will be using on our datasets. Then, apply the kx2 </w:t>
      </w:r>
      <w:r>
        <w:rPr>
          <w:rFonts w:hint="eastAsia"/>
          <w:lang w:eastAsia="zh-CN"/>
        </w:rPr>
        <w:t>cross-validation</w:t>
      </w:r>
      <w:r>
        <w:t xml:space="preserve"> to tune the hyperparameters.</w:t>
      </w:r>
    </w:p>
    <w:p w14:paraId="613DB525" w14:textId="41E0165B" w:rsidR="00686118" w:rsidRPr="00686118" w:rsidRDefault="00686118" w:rsidP="00686118">
      <w:pPr>
        <w:pStyle w:val="Heading2"/>
      </w:pPr>
      <w:r>
        <w:t>KNN, Edited KNN, and Condensed KNN models</w:t>
      </w:r>
    </w:p>
    <w:p w14:paraId="78610DB2" w14:textId="48DD7CD9" w:rsidR="00E30F34" w:rsidRDefault="001541EB" w:rsidP="001B73FD">
      <w:pPr>
        <w:pStyle w:val="BodyUndented"/>
      </w:pPr>
      <w:r>
        <w:rPr>
          <w:rFonts w:hint="eastAsia"/>
          <w:lang w:eastAsia="zh-CN"/>
        </w:rPr>
        <w:t>Our experiments will use KNN, Edited KNN, and Condensed KNN mode</w:t>
      </w:r>
      <w:r>
        <w:rPr>
          <w:lang w:eastAsia="zh-CN"/>
        </w:rPr>
        <w:t>ls</w:t>
      </w:r>
      <w:r w:rsidR="00981811">
        <w:t xml:space="preserve">. The Edited and Condensed KNN are built based on the traditional KNN. The prediction algorithm of </w:t>
      </w:r>
      <w:r w:rsidR="000A33ED">
        <w:t xml:space="preserve">the </w:t>
      </w:r>
      <w:r w:rsidR="00981811">
        <w:t>KNN model is as follows:</w:t>
      </w:r>
    </w:p>
    <w:p w14:paraId="5076E780" w14:textId="2F991355" w:rsidR="00981811" w:rsidRDefault="00981811" w:rsidP="00981811">
      <w:pPr>
        <w:pStyle w:val="BodyIndented"/>
        <w:numPr>
          <w:ilvl w:val="0"/>
          <w:numId w:val="9"/>
        </w:numPr>
      </w:pPr>
      <w:r w:rsidRPr="00981811">
        <w:t>Compute the distance between the data point in the test set and all data points in the training set using the chosen distance metric.</w:t>
      </w:r>
    </w:p>
    <w:p w14:paraId="4C1D4DFA" w14:textId="521A6FC1" w:rsidR="00981811" w:rsidRDefault="00981811" w:rsidP="00981811">
      <w:pPr>
        <w:pStyle w:val="BodyIndented"/>
        <w:numPr>
          <w:ilvl w:val="0"/>
          <w:numId w:val="9"/>
        </w:numPr>
      </w:pPr>
      <w:r w:rsidRPr="00981811">
        <w:t>Sort the computed distances in ascending order so that the nearest neighbors come first in the list.</w:t>
      </w:r>
    </w:p>
    <w:p w14:paraId="21A6E5EB" w14:textId="2C474317" w:rsidR="00981811" w:rsidRDefault="00981811" w:rsidP="00981811">
      <w:pPr>
        <w:pStyle w:val="BodyIndented"/>
        <w:numPr>
          <w:ilvl w:val="0"/>
          <w:numId w:val="9"/>
        </w:numPr>
      </w:pPr>
      <w:r w:rsidRPr="00981811">
        <w:t xml:space="preserve">Choose the </w:t>
      </w:r>
      <w:r>
        <w:t>k</w:t>
      </w:r>
      <w:r w:rsidRPr="00981811">
        <w:t xml:space="preserve"> data points (neighbors) with the smallest distances to the test data point. These </w:t>
      </w:r>
      <w:r>
        <w:t>k</w:t>
      </w:r>
      <w:r w:rsidRPr="00981811">
        <w:t xml:space="preserve"> neighbors are the most similar data points to the one being predicted.</w:t>
      </w:r>
    </w:p>
    <w:p w14:paraId="4E380848" w14:textId="0D48D3E3" w:rsidR="00981811" w:rsidRDefault="00330005" w:rsidP="00981811">
      <w:pPr>
        <w:pStyle w:val="BodyIndented"/>
        <w:numPr>
          <w:ilvl w:val="0"/>
          <w:numId w:val="9"/>
        </w:numPr>
      </w:pPr>
      <w:r>
        <w:t>Predict the value:</w:t>
      </w:r>
    </w:p>
    <w:p w14:paraId="6E1F867C" w14:textId="2AEA7DAD" w:rsidR="00330005" w:rsidRDefault="00330005" w:rsidP="00330005">
      <w:pPr>
        <w:pStyle w:val="BodyIndented"/>
        <w:numPr>
          <w:ilvl w:val="1"/>
          <w:numId w:val="9"/>
        </w:numPr>
      </w:pPr>
      <w:r w:rsidRPr="00330005">
        <w:rPr>
          <w:b/>
          <w:bCs/>
        </w:rPr>
        <w:t>Classification: plurality vote.</w:t>
      </w:r>
      <w:r w:rsidRPr="00330005">
        <w:t xml:space="preserve"> </w:t>
      </w:r>
      <w:r>
        <w:t>C</w:t>
      </w:r>
      <w:r w:rsidRPr="00330005">
        <w:t xml:space="preserve">ount the occurrences of each class among the </w:t>
      </w:r>
      <w:r>
        <w:t>k</w:t>
      </w:r>
      <w:r w:rsidRPr="00330005">
        <w:t>-nearest neighbors and assign the class with the highest count as the predicted class for the test data point.</w:t>
      </w:r>
    </w:p>
    <w:p w14:paraId="507E2768" w14:textId="28A3577D" w:rsidR="00330005" w:rsidRPr="00330005" w:rsidRDefault="00330005" w:rsidP="00330005">
      <w:pPr>
        <w:pStyle w:val="ListParagraph"/>
        <w:numPr>
          <w:ilvl w:val="1"/>
          <w:numId w:val="9"/>
        </w:numPr>
      </w:pPr>
      <w:r w:rsidRPr="00330005">
        <w:rPr>
          <w:b/>
          <w:bCs/>
        </w:rPr>
        <w:t>Regression: Gaussian (radial basis function)</w:t>
      </w:r>
      <w:r>
        <w:t xml:space="preserve"> </w:t>
      </w:r>
      <w:r w:rsidRPr="00330005">
        <w:rPr>
          <w:b/>
          <w:bCs/>
        </w:rPr>
        <w:t>Kernel</w:t>
      </w:r>
      <w:r>
        <w:t>:</w:t>
      </w:r>
      <w:r w:rsidRPr="00330005">
        <w:t xml:space="preserve"> </w:t>
      </w:r>
      <w:r>
        <w:t>C</w:t>
      </w:r>
      <w:r w:rsidRPr="00330005">
        <w:t xml:space="preserve">alculate the </w:t>
      </w:r>
      <w:r>
        <w:t xml:space="preserve">weights </w:t>
      </w:r>
      <w:r w:rsidRPr="00330005">
        <w:t>us</w:t>
      </w:r>
      <w:r>
        <w:t>ing</w:t>
      </w:r>
      <w:r w:rsidRPr="00330005">
        <w:t xml:space="preserve"> the kernel </w:t>
      </w:r>
      <w:r w:rsidRPr="00330005">
        <w:rPr>
          <w:i/>
          <w:iCs/>
        </w:rPr>
        <w:t>K(</w:t>
      </w:r>
      <w:proofErr w:type="spellStart"/>
      <w:proofErr w:type="gramStart"/>
      <w:r w:rsidRPr="00330005">
        <w:rPr>
          <w:i/>
          <w:iCs/>
        </w:rPr>
        <w:t>x,xq</w:t>
      </w:r>
      <w:proofErr w:type="spellEnd"/>
      <w:proofErr w:type="gramEnd"/>
      <w:r w:rsidRPr="00330005">
        <w:rPr>
          <w:i/>
          <w:iCs/>
        </w:rPr>
        <w:t>) = exp(</w:t>
      </w:r>
      <w:r w:rsidRPr="00330005">
        <w:rPr>
          <w:i/>
          <w:iCs/>
        </w:rPr>
        <w:t>-</w:t>
      </w:r>
      <w:r w:rsidRPr="00330005">
        <w:rPr>
          <w:i/>
          <w:iCs/>
        </w:rPr>
        <w:t>γ||x</w:t>
      </w:r>
      <w:r w:rsidRPr="00330005">
        <w:rPr>
          <w:i/>
          <w:iCs/>
        </w:rPr>
        <w:t>-</w:t>
      </w:r>
      <w:proofErr w:type="spellStart"/>
      <w:r w:rsidRPr="00330005">
        <w:rPr>
          <w:i/>
          <w:iCs/>
        </w:rPr>
        <w:t>x</w:t>
      </w:r>
      <w:r w:rsidRPr="00330005">
        <w:rPr>
          <w:i/>
          <w:iCs/>
          <w:vertAlign w:val="subscript"/>
        </w:rPr>
        <w:t>q</w:t>
      </w:r>
      <w:proofErr w:type="spellEnd"/>
      <w:r w:rsidRPr="00330005">
        <w:rPr>
          <w:i/>
          <w:iCs/>
        </w:rPr>
        <w:t>||</w:t>
      </w:r>
      <w:r w:rsidRPr="00330005">
        <w:rPr>
          <w:i/>
          <w:iCs/>
          <w:vertAlign w:val="subscript"/>
        </w:rPr>
        <w:t>2</w:t>
      </w:r>
      <w:r w:rsidRPr="00330005">
        <w:rPr>
          <w:i/>
          <w:iCs/>
        </w:rPr>
        <w:t>)</w:t>
      </w:r>
      <w:r w:rsidRPr="00330005">
        <w:t>, where ||</w:t>
      </w:r>
      <w:r>
        <w:t xml:space="preserve"> </w:t>
      </w:r>
      <w:r>
        <w:rPr>
          <w:rFonts w:eastAsia="Times New Roman" w:hint="eastAsia"/>
          <w:lang w:eastAsia="zh-CN"/>
        </w:rPr>
        <w:t>·</w:t>
      </w:r>
      <w:r>
        <w:rPr>
          <w:rFonts w:eastAsia="Times New Roman"/>
          <w:lang w:eastAsia="zh-CN"/>
        </w:rPr>
        <w:t xml:space="preserve"> </w:t>
      </w:r>
      <w:r w:rsidRPr="00330005">
        <w:t>||</w:t>
      </w:r>
      <w:r>
        <w:rPr>
          <w:vertAlign w:val="subscript"/>
        </w:rPr>
        <w:t>2</w:t>
      </w:r>
      <w:r w:rsidRPr="00330005">
        <w:t xml:space="preserve"> indicates the L2 norm (i.e. Euclidean distance in this case)</w:t>
      </w:r>
      <w:r>
        <w:t xml:space="preserve">. Apply the normalized weights to the targets of the nearest neighbors and sum them to calculate the final prediction. </w:t>
      </w:r>
    </w:p>
    <w:p w14:paraId="07E3CCC8" w14:textId="77777777" w:rsidR="001541EB" w:rsidRDefault="001541EB" w:rsidP="001541EB">
      <w:pPr>
        <w:pStyle w:val="BodyIndented"/>
        <w:ind w:firstLine="0"/>
      </w:pPr>
    </w:p>
    <w:p w14:paraId="67196957" w14:textId="772A4195" w:rsidR="00330005" w:rsidRDefault="001541EB" w:rsidP="001541EB">
      <w:pPr>
        <w:pStyle w:val="BodyIndented"/>
        <w:ind w:firstLine="0"/>
      </w:pPr>
      <w:r>
        <w:t>The Edited KNN adds the editing process to form the edited training set. The editing process can be summarized as follows (</w:t>
      </w:r>
      <w:r w:rsidRPr="001541EB">
        <w:rPr>
          <w:i/>
          <w:iCs/>
        </w:rPr>
        <w:t xml:space="preserve">Quoting from </w:t>
      </w:r>
      <w:r w:rsidR="000A33ED">
        <w:rPr>
          <w:rFonts w:hint="eastAsia"/>
          <w:i/>
          <w:iCs/>
          <w:lang w:eastAsia="zh-CN"/>
        </w:rPr>
        <w:t>Project</w:t>
      </w:r>
      <w:r w:rsidRPr="001541EB">
        <w:rPr>
          <w:i/>
          <w:iCs/>
        </w:rPr>
        <w:t xml:space="preserve"> 2 description</w:t>
      </w:r>
      <w:r>
        <w:t xml:space="preserve">): </w:t>
      </w:r>
    </w:p>
    <w:p w14:paraId="0BAEE85D" w14:textId="59021B1C" w:rsidR="001541EB" w:rsidRDefault="001541EB" w:rsidP="001541EB">
      <w:pPr>
        <w:pStyle w:val="BodyIndented"/>
        <w:numPr>
          <w:ilvl w:val="0"/>
          <w:numId w:val="11"/>
        </w:numPr>
      </w:pPr>
      <w:r w:rsidRPr="001541EB">
        <w:t>Consider each data point individually.</w:t>
      </w:r>
    </w:p>
    <w:p w14:paraId="0CAE3E80" w14:textId="2B22E126" w:rsidR="001541EB" w:rsidRDefault="001541EB" w:rsidP="001541EB">
      <w:pPr>
        <w:pStyle w:val="BodyIndented"/>
        <w:numPr>
          <w:ilvl w:val="0"/>
          <w:numId w:val="11"/>
        </w:numPr>
      </w:pPr>
      <w:r w:rsidRPr="001541EB">
        <w:t>For each data point, use its nearest neighbor to make a prediction.</w:t>
      </w:r>
    </w:p>
    <w:p w14:paraId="41596674" w14:textId="47A13E73" w:rsidR="001541EB" w:rsidRDefault="001541EB" w:rsidP="001541EB">
      <w:pPr>
        <w:pStyle w:val="BodyIndented"/>
        <w:numPr>
          <w:ilvl w:val="0"/>
          <w:numId w:val="11"/>
        </w:numPr>
      </w:pPr>
      <w:r w:rsidRPr="001541EB">
        <w:t>If the prediction is (your choice: correct or incorrect, but don’t do both), mark the data point for deletion.</w:t>
      </w:r>
    </w:p>
    <w:p w14:paraId="7778A398" w14:textId="0C484760" w:rsidR="001541EB" w:rsidRDefault="001541EB" w:rsidP="001541EB">
      <w:pPr>
        <w:pStyle w:val="BodyIndented"/>
        <w:numPr>
          <w:ilvl w:val="0"/>
          <w:numId w:val="11"/>
        </w:numPr>
      </w:pPr>
      <w:r w:rsidRPr="001541EB">
        <w:t xml:space="preserve">Stop editing once performance on the </w:t>
      </w:r>
      <w:proofErr w:type="gramStart"/>
      <w:r>
        <w:t>held-out</w:t>
      </w:r>
      <w:proofErr w:type="gramEnd"/>
      <w:r w:rsidRPr="001541EB">
        <w:t xml:space="preserve"> 20% starts to degrade.</w:t>
      </w:r>
    </w:p>
    <w:p w14:paraId="74404147" w14:textId="0AABBC16" w:rsidR="001541EB" w:rsidRDefault="001541EB" w:rsidP="001541EB">
      <w:pPr>
        <w:pStyle w:val="BodyIndented"/>
      </w:pPr>
      <w:r>
        <w:t>(</w:t>
      </w:r>
      <w:r w:rsidRPr="001541EB">
        <w:rPr>
          <w:i/>
          <w:iCs/>
        </w:rPr>
        <w:t>End of Quote</w:t>
      </w:r>
      <w:r>
        <w:t>)</w:t>
      </w:r>
    </w:p>
    <w:p w14:paraId="65A24EB7" w14:textId="77777777" w:rsidR="001541EB" w:rsidRDefault="001541EB" w:rsidP="001541EB">
      <w:pPr>
        <w:pStyle w:val="BodyIndented"/>
        <w:ind w:firstLine="0"/>
      </w:pPr>
    </w:p>
    <w:p w14:paraId="1265301D" w14:textId="2C74511A" w:rsidR="001541EB" w:rsidRDefault="001541EB" w:rsidP="001541EB">
      <w:pPr>
        <w:pStyle w:val="BodyIndented"/>
        <w:ind w:firstLine="0"/>
      </w:pPr>
      <w:r>
        <w:t xml:space="preserve">The </w:t>
      </w:r>
      <w:r>
        <w:t>Condensed</w:t>
      </w:r>
      <w:r>
        <w:t xml:space="preserve"> KNN adds the </w:t>
      </w:r>
      <w:r>
        <w:t>condensed</w:t>
      </w:r>
      <w:r>
        <w:t xml:space="preserve"> process to form the </w:t>
      </w:r>
      <w:r>
        <w:t>condensed</w:t>
      </w:r>
      <w:r>
        <w:t xml:space="preserve"> training set. The </w:t>
      </w:r>
      <w:r>
        <w:t>condensing</w:t>
      </w:r>
      <w:r>
        <w:t xml:space="preserve"> process can be summarized as follows (</w:t>
      </w:r>
      <w:r w:rsidRPr="001541EB">
        <w:rPr>
          <w:i/>
          <w:iCs/>
        </w:rPr>
        <w:t xml:space="preserve">Quoting from </w:t>
      </w:r>
      <w:r w:rsidR="000A33ED">
        <w:rPr>
          <w:rFonts w:hint="eastAsia"/>
          <w:i/>
          <w:iCs/>
          <w:lang w:eastAsia="zh-CN"/>
        </w:rPr>
        <w:t>Project</w:t>
      </w:r>
      <w:r w:rsidRPr="001541EB">
        <w:rPr>
          <w:i/>
          <w:iCs/>
        </w:rPr>
        <w:t xml:space="preserve"> 2 description</w:t>
      </w:r>
      <w:r>
        <w:t xml:space="preserve">): </w:t>
      </w:r>
    </w:p>
    <w:p w14:paraId="47EE5A70" w14:textId="77777777" w:rsidR="001541EB" w:rsidRPr="001541EB" w:rsidRDefault="001541EB" w:rsidP="001541EB">
      <w:pPr>
        <w:pStyle w:val="ListParagraph"/>
        <w:numPr>
          <w:ilvl w:val="0"/>
          <w:numId w:val="12"/>
        </w:numPr>
      </w:pPr>
      <w:r w:rsidRPr="001541EB">
        <w:t xml:space="preserve">Add the first data point from the training set into the condensed set. </w:t>
      </w:r>
    </w:p>
    <w:p w14:paraId="4D55D5AC" w14:textId="77777777" w:rsidR="001541EB" w:rsidRPr="001541EB" w:rsidRDefault="001541EB" w:rsidP="001541EB">
      <w:pPr>
        <w:pStyle w:val="ListParagraph"/>
        <w:numPr>
          <w:ilvl w:val="0"/>
          <w:numId w:val="12"/>
        </w:numPr>
      </w:pPr>
      <w:r w:rsidRPr="001541EB">
        <w:t xml:space="preserve">Add the first data point from the training set into the condensed set. </w:t>
      </w:r>
    </w:p>
    <w:p w14:paraId="190F80CC" w14:textId="77777777" w:rsidR="001541EB" w:rsidRPr="001541EB" w:rsidRDefault="001541EB" w:rsidP="001541EB">
      <w:pPr>
        <w:pStyle w:val="ListParagraph"/>
        <w:numPr>
          <w:ilvl w:val="0"/>
          <w:numId w:val="12"/>
        </w:numPr>
      </w:pPr>
      <w:r w:rsidRPr="001541EB">
        <w:t xml:space="preserve">Add the first data point from the training set into the condensed set. </w:t>
      </w:r>
    </w:p>
    <w:p w14:paraId="53E602AA" w14:textId="77777777" w:rsidR="001541EB" w:rsidRPr="001541EB" w:rsidRDefault="001541EB" w:rsidP="001541EB">
      <w:pPr>
        <w:pStyle w:val="ListParagraph"/>
        <w:numPr>
          <w:ilvl w:val="0"/>
          <w:numId w:val="12"/>
        </w:numPr>
      </w:pPr>
      <w:r w:rsidRPr="001541EB">
        <w:t xml:space="preserve">Add the first data point from the training set into the condensed set. </w:t>
      </w:r>
    </w:p>
    <w:p w14:paraId="784ABA2E" w14:textId="77777777" w:rsidR="001541EB" w:rsidRPr="001541EB" w:rsidRDefault="001541EB" w:rsidP="001541EB">
      <w:pPr>
        <w:pStyle w:val="ListParagraph"/>
        <w:numPr>
          <w:ilvl w:val="0"/>
          <w:numId w:val="12"/>
        </w:numPr>
      </w:pPr>
      <w:r w:rsidRPr="001541EB">
        <w:t xml:space="preserve">Add the first data point from the training set into the condensed set. </w:t>
      </w:r>
    </w:p>
    <w:p w14:paraId="411FE418" w14:textId="57AF544C" w:rsidR="001541EB" w:rsidRDefault="001541EB" w:rsidP="001541EB">
      <w:pPr>
        <w:pStyle w:val="BodyIndented"/>
      </w:pPr>
      <w:r>
        <w:t>(</w:t>
      </w:r>
      <w:r w:rsidRPr="001541EB">
        <w:rPr>
          <w:i/>
          <w:iCs/>
        </w:rPr>
        <w:t>End of Quote</w:t>
      </w:r>
      <w:r>
        <w:t>)</w:t>
      </w:r>
    </w:p>
    <w:p w14:paraId="027EC0C1" w14:textId="77777777" w:rsidR="001541EB" w:rsidRDefault="001541EB" w:rsidP="001541EB">
      <w:pPr>
        <w:pStyle w:val="BodyIndented"/>
      </w:pPr>
    </w:p>
    <w:p w14:paraId="1D4A6E9A" w14:textId="027895D9" w:rsidR="00981811" w:rsidRDefault="00330005" w:rsidP="001541EB">
      <w:pPr>
        <w:pStyle w:val="BodyIndented"/>
        <w:ind w:firstLine="0"/>
        <w:rPr>
          <w:lang w:eastAsia="zh-CN"/>
        </w:rPr>
      </w:pPr>
      <w:r>
        <w:t xml:space="preserve">Assumptions </w:t>
      </w:r>
      <w:r>
        <w:rPr>
          <w:lang w:eastAsia="zh-CN"/>
        </w:rPr>
        <w:t>made for the algorithm:</w:t>
      </w:r>
    </w:p>
    <w:p w14:paraId="77F26E3B" w14:textId="40BB9BDE" w:rsidR="00330005" w:rsidRPr="004F58F8" w:rsidRDefault="00330005" w:rsidP="00330005">
      <w:pPr>
        <w:pStyle w:val="BodyIndented"/>
        <w:numPr>
          <w:ilvl w:val="0"/>
          <w:numId w:val="10"/>
        </w:numPr>
        <w:rPr>
          <w:lang w:eastAsia="zh-CN"/>
        </w:rPr>
      </w:pPr>
      <w:r>
        <w:t xml:space="preserve">The bandwidth is tuned to be </w:t>
      </w:r>
      <w:r w:rsidRPr="00330005">
        <w:rPr>
          <w:i/>
          <w:iCs/>
        </w:rPr>
        <w:t>γ</w:t>
      </w:r>
      <w:r>
        <w:rPr>
          <w:i/>
          <w:iCs/>
        </w:rPr>
        <w:t xml:space="preserve"> = 1/</w:t>
      </w:r>
      <w:r w:rsidR="004F58F8" w:rsidRPr="004F58F8">
        <w:t xml:space="preserve"> </w:t>
      </w:r>
      <w:r w:rsidR="004F58F8" w:rsidRPr="004F58F8">
        <w:rPr>
          <w:i/>
          <w:iCs/>
        </w:rPr>
        <w:t>σ</w:t>
      </w:r>
      <w:r w:rsidR="004F58F8">
        <w:rPr>
          <w:i/>
          <w:iCs/>
        </w:rPr>
        <w:t>.</w:t>
      </w:r>
    </w:p>
    <w:p w14:paraId="4E1E59ED" w14:textId="389CBDE8" w:rsidR="004F58F8" w:rsidRDefault="004F58F8" w:rsidP="00330005">
      <w:pPr>
        <w:pStyle w:val="BodyIndented"/>
        <w:numPr>
          <w:ilvl w:val="0"/>
          <w:numId w:val="10"/>
        </w:numPr>
        <w:rPr>
          <w:lang w:eastAsia="zh-CN"/>
        </w:rPr>
      </w:pPr>
      <w:r>
        <w:lastRenderedPageBreak/>
        <w:t xml:space="preserve">For distance calculation, </w:t>
      </w:r>
      <w:r w:rsidRPr="004F58F8">
        <w:t xml:space="preserve">some care </w:t>
      </w:r>
      <w:r>
        <w:t>must</w:t>
      </w:r>
      <w:r w:rsidRPr="004F58F8">
        <w:t xml:space="preserve"> be taken to handle categorical (i.e., discrete) attributes. </w:t>
      </w:r>
      <w:r>
        <w:t>We are using the</w:t>
      </w:r>
      <w:r w:rsidRPr="004F58F8">
        <w:t xml:space="preserve"> </w:t>
      </w:r>
      <w:r>
        <w:t>v</w:t>
      </w:r>
      <w:r w:rsidRPr="004F58F8">
        <w:t xml:space="preserve">alue </w:t>
      </w:r>
      <w:r>
        <w:t>d</w:t>
      </w:r>
      <w:r w:rsidRPr="004F58F8">
        <w:t xml:space="preserve">ifference </w:t>
      </w:r>
      <w:r>
        <w:t>m</w:t>
      </w:r>
      <w:r w:rsidRPr="004F58F8">
        <w:t>etric</w:t>
      </w:r>
      <w:r>
        <w:t xml:space="preserve"> in this case. </w:t>
      </w:r>
      <w:r w:rsidRPr="004F58F8">
        <w:rPr>
          <w:rFonts w:hint="eastAsia"/>
        </w:rPr>
        <w:t xml:space="preserve">Specifically, let </w:t>
      </w:r>
      <w:r w:rsidRPr="004F58F8">
        <w:rPr>
          <w:rFonts w:hint="eastAsia"/>
          <w:i/>
          <w:iCs/>
        </w:rPr>
        <w:t>f(x)</w:t>
      </w:r>
      <w:r w:rsidRPr="004F58F8">
        <w:rPr>
          <w:rFonts w:hint="eastAsia"/>
        </w:rPr>
        <w:t xml:space="preserve"> be a feature of data instance x, where </w:t>
      </w:r>
      <w:r w:rsidRPr="004F58F8">
        <w:rPr>
          <w:rFonts w:hint="eastAsia"/>
          <w:i/>
          <w:iCs/>
        </w:rPr>
        <w:t xml:space="preserve">f(x) </w:t>
      </w:r>
      <w:r w:rsidRPr="004F58F8">
        <w:rPr>
          <w:rFonts w:hint="eastAsia"/>
          <w:i/>
          <w:iCs/>
        </w:rPr>
        <w:t>∈</w:t>
      </w:r>
      <w:r w:rsidRPr="004F58F8">
        <w:rPr>
          <w:rFonts w:hint="eastAsia"/>
          <w:i/>
          <w:iCs/>
        </w:rPr>
        <w:t xml:space="preserve"> {v</w:t>
      </w:r>
      <w:proofErr w:type="gramStart"/>
      <w:r w:rsidRPr="004F58F8">
        <w:rPr>
          <w:rFonts w:hint="eastAsia"/>
          <w:i/>
          <w:iCs/>
          <w:vertAlign w:val="subscript"/>
        </w:rPr>
        <w:t>1</w:t>
      </w:r>
      <w:r w:rsidRPr="004F58F8">
        <w:rPr>
          <w:rFonts w:hint="eastAsia"/>
          <w:i/>
          <w:iCs/>
        </w:rPr>
        <w:t>,...</w:t>
      </w:r>
      <w:proofErr w:type="gramEnd"/>
      <w:r w:rsidRPr="004F58F8">
        <w:rPr>
          <w:rFonts w:hint="eastAsia"/>
          <w:i/>
          <w:iCs/>
        </w:rPr>
        <w:t>,</w:t>
      </w:r>
      <w:proofErr w:type="spellStart"/>
      <w:r w:rsidRPr="004F58F8">
        <w:rPr>
          <w:rFonts w:hint="eastAsia"/>
          <w:i/>
          <w:iCs/>
        </w:rPr>
        <w:t>v</w:t>
      </w:r>
      <w:r w:rsidRPr="004F58F8">
        <w:rPr>
          <w:rFonts w:hint="eastAsia"/>
          <w:i/>
          <w:iCs/>
          <w:vertAlign w:val="subscript"/>
        </w:rPr>
        <w:t>k</w:t>
      </w:r>
      <w:proofErr w:type="spellEnd"/>
      <w:r w:rsidRPr="004F58F8">
        <w:rPr>
          <w:rFonts w:hint="eastAsia"/>
          <w:i/>
          <w:iCs/>
        </w:rPr>
        <w:t>}.</w:t>
      </w:r>
      <w:r w:rsidRPr="004F58F8">
        <w:rPr>
          <w:rFonts w:hint="eastAsia"/>
        </w:rPr>
        <w:t xml:space="preserve"> Let </w:t>
      </w:r>
      <w:r w:rsidRPr="004F58F8">
        <w:rPr>
          <w:rFonts w:hint="eastAsia"/>
          <w:i/>
          <w:iCs/>
        </w:rPr>
        <w:t>C</w:t>
      </w:r>
      <w:r w:rsidRPr="004F58F8">
        <w:rPr>
          <w:rFonts w:hint="eastAsia"/>
          <w:i/>
          <w:iCs/>
          <w:vertAlign w:val="subscript"/>
        </w:rPr>
        <w:t>i</w:t>
      </w:r>
      <w:r w:rsidRPr="004F58F8">
        <w:rPr>
          <w:rFonts w:hint="eastAsia"/>
          <w:i/>
          <w:iCs/>
        </w:rPr>
        <w:t xml:space="preserve"> = #{f(x) = v</w:t>
      </w:r>
      <w:r w:rsidRPr="004F58F8">
        <w:rPr>
          <w:rFonts w:hint="eastAsia"/>
          <w:i/>
          <w:iCs/>
          <w:vertAlign w:val="subscript"/>
        </w:rPr>
        <w:t>i</w:t>
      </w:r>
      <w:r w:rsidRPr="004F58F8">
        <w:rPr>
          <w:rFonts w:hint="eastAsia"/>
          <w:i/>
          <w:iCs/>
        </w:rPr>
        <w:t>}</w:t>
      </w:r>
      <w:r w:rsidRPr="004F58F8">
        <w:rPr>
          <w:rFonts w:hint="eastAsia"/>
        </w:rPr>
        <w:t xml:space="preserve"> and </w:t>
      </w:r>
      <w:proofErr w:type="spellStart"/>
      <w:proofErr w:type="gramStart"/>
      <w:r w:rsidRPr="001541EB">
        <w:rPr>
          <w:rFonts w:hint="eastAsia"/>
          <w:i/>
          <w:iCs/>
        </w:rPr>
        <w:t>C</w:t>
      </w:r>
      <w:r w:rsidRPr="001541EB">
        <w:rPr>
          <w:rFonts w:hint="eastAsia"/>
          <w:i/>
          <w:iCs/>
          <w:vertAlign w:val="subscript"/>
        </w:rPr>
        <w:t>i,a</w:t>
      </w:r>
      <w:proofErr w:type="spellEnd"/>
      <w:proofErr w:type="gramEnd"/>
      <w:r w:rsidRPr="001541EB">
        <w:rPr>
          <w:rFonts w:hint="eastAsia"/>
          <w:i/>
          <w:iCs/>
          <w:vertAlign w:val="subscript"/>
        </w:rPr>
        <w:t xml:space="preserve"> </w:t>
      </w:r>
      <w:r w:rsidRPr="001541EB">
        <w:rPr>
          <w:rFonts w:hint="eastAsia"/>
          <w:i/>
          <w:iCs/>
        </w:rPr>
        <w:t>= #{f(x) = v</w:t>
      </w:r>
      <w:r w:rsidRPr="001541EB">
        <w:rPr>
          <w:rFonts w:hint="eastAsia"/>
          <w:i/>
          <w:iCs/>
          <w:vertAlign w:val="subscript"/>
        </w:rPr>
        <w:t>i</w:t>
      </w:r>
      <w:r w:rsidRPr="001541EB">
        <w:rPr>
          <w:rFonts w:hint="eastAsia"/>
          <w:i/>
          <w:iCs/>
        </w:rPr>
        <w:t xml:space="preserve"> </w:t>
      </w:r>
      <w:r w:rsidRPr="001541EB">
        <w:rPr>
          <w:rFonts w:hint="eastAsia"/>
          <w:i/>
          <w:iCs/>
        </w:rPr>
        <w:t>∧</w:t>
      </w:r>
      <w:r w:rsidRPr="001541EB">
        <w:rPr>
          <w:rFonts w:hint="eastAsia"/>
          <w:i/>
          <w:iCs/>
        </w:rPr>
        <w:t xml:space="preserve"> class = a</w:t>
      </w:r>
      <w:r w:rsidRPr="004F58F8">
        <w:rPr>
          <w:rFonts w:hint="eastAsia"/>
        </w:rPr>
        <w:t xml:space="preserve">}. We then define the </w:t>
      </w:r>
      <w:r w:rsidRPr="004F58F8">
        <w:rPr>
          <w:rFonts w:hint="eastAsia"/>
        </w:rPr>
        <w:t>“</w:t>
      </w:r>
      <w:r w:rsidRPr="004F58F8">
        <w:rPr>
          <w:rFonts w:hint="eastAsia"/>
        </w:rPr>
        <w:t>distance</w:t>
      </w:r>
      <w:r w:rsidRPr="004F58F8">
        <w:rPr>
          <w:rFonts w:hint="eastAsia"/>
        </w:rPr>
        <w:t>”</w:t>
      </w:r>
      <w:r w:rsidRPr="004F58F8">
        <w:rPr>
          <w:rFonts w:hint="eastAsia"/>
        </w:rPr>
        <w:t xml:space="preserve"> between feature value v</w:t>
      </w:r>
      <w:r w:rsidRPr="001541EB">
        <w:rPr>
          <w:rFonts w:hint="eastAsia"/>
          <w:vertAlign w:val="subscript"/>
        </w:rPr>
        <w:t>i</w:t>
      </w:r>
      <w:r w:rsidRPr="004F58F8">
        <w:rPr>
          <w:rFonts w:hint="eastAsia"/>
        </w:rPr>
        <w:t xml:space="preserve"> and feature value </w:t>
      </w:r>
      <w:proofErr w:type="spellStart"/>
      <w:r w:rsidRPr="004F58F8">
        <w:rPr>
          <w:rFonts w:hint="eastAsia"/>
        </w:rPr>
        <w:t>v</w:t>
      </w:r>
      <w:r w:rsidRPr="001541EB">
        <w:rPr>
          <w:rFonts w:hint="eastAsia"/>
          <w:vertAlign w:val="subscript"/>
        </w:rPr>
        <w:t>j</w:t>
      </w:r>
      <w:proofErr w:type="spellEnd"/>
      <w:r w:rsidRPr="001541EB">
        <w:rPr>
          <w:rFonts w:hint="eastAsia"/>
          <w:vertAlign w:val="subscript"/>
        </w:rPr>
        <w:t xml:space="preserve"> </w:t>
      </w:r>
      <w:r w:rsidRPr="004F58F8">
        <w:rPr>
          <w:rFonts w:hint="eastAsia"/>
        </w:rPr>
        <w:t>as</w:t>
      </w:r>
    </w:p>
    <w:p w14:paraId="14856988" w14:textId="570FE23E" w:rsidR="001541EB" w:rsidRDefault="001541EB" w:rsidP="001541EB">
      <w:pPr>
        <w:pStyle w:val="BodyIndented"/>
        <w:rPr>
          <w:lang w:eastAsia="zh-CN"/>
        </w:rPr>
      </w:pPr>
      <w:r w:rsidRPr="001541EB">
        <w:rPr>
          <w:lang w:eastAsia="zh-CN"/>
        </w:rPr>
        <w:drawing>
          <wp:inline distT="0" distB="0" distL="0" distR="0" wp14:anchorId="17674AF4" wp14:editId="5165D97C">
            <wp:extent cx="5486400" cy="381000"/>
            <wp:effectExtent l="0" t="0" r="0" b="0"/>
            <wp:docPr id="119782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20590" name=""/>
                    <pic:cNvPicPr/>
                  </pic:nvPicPr>
                  <pic:blipFill>
                    <a:blip r:embed="rId7"/>
                    <a:stretch>
                      <a:fillRect/>
                    </a:stretch>
                  </pic:blipFill>
                  <pic:spPr>
                    <a:xfrm>
                      <a:off x="0" y="0"/>
                      <a:ext cx="5486400" cy="381000"/>
                    </a:xfrm>
                    <a:prstGeom prst="rect">
                      <a:avLst/>
                    </a:prstGeom>
                  </pic:spPr>
                </pic:pic>
              </a:graphicData>
            </a:graphic>
          </wp:inline>
        </w:drawing>
      </w:r>
    </w:p>
    <w:p w14:paraId="6933C77B" w14:textId="1FAB2098" w:rsidR="00330005" w:rsidRDefault="001541EB" w:rsidP="00981811">
      <w:pPr>
        <w:pStyle w:val="BodyIndented"/>
        <w:rPr>
          <w:lang w:eastAsia="zh-CN"/>
        </w:rPr>
      </w:pPr>
      <w:r>
        <w:rPr>
          <w:lang w:eastAsia="zh-CN"/>
        </w:rPr>
        <w:tab/>
        <w:t>Then, the distances between two examples</w:t>
      </w:r>
      <w:r w:rsidR="000A33ED">
        <w:rPr>
          <w:lang w:eastAsia="zh-CN"/>
        </w:rPr>
        <w:t>,</w:t>
      </w:r>
      <w:r>
        <w:rPr>
          <w:lang w:eastAsia="zh-CN"/>
        </w:rPr>
        <w:t xml:space="preserve"> x and y</w:t>
      </w:r>
      <w:r w:rsidR="000A33ED">
        <w:rPr>
          <w:lang w:eastAsia="zh-CN"/>
        </w:rPr>
        <w:t>,</w:t>
      </w:r>
      <w:r>
        <w:rPr>
          <w:lang w:eastAsia="zh-CN"/>
        </w:rPr>
        <w:t xml:space="preserve"> </w:t>
      </w:r>
      <w:proofErr w:type="gramStart"/>
      <w:r>
        <w:rPr>
          <w:lang w:eastAsia="zh-CN"/>
        </w:rPr>
        <w:t>is</w:t>
      </w:r>
      <w:proofErr w:type="gramEnd"/>
    </w:p>
    <w:p w14:paraId="5AFEF0E6" w14:textId="191CE2B1" w:rsidR="001541EB" w:rsidRDefault="001541EB" w:rsidP="00981811">
      <w:pPr>
        <w:pStyle w:val="BodyIndented"/>
        <w:rPr>
          <w:lang w:eastAsia="zh-CN"/>
        </w:rPr>
      </w:pPr>
      <w:r w:rsidRPr="001541EB">
        <w:rPr>
          <w:lang w:eastAsia="zh-CN"/>
        </w:rPr>
        <w:drawing>
          <wp:inline distT="0" distB="0" distL="0" distR="0" wp14:anchorId="04317041" wp14:editId="40715541">
            <wp:extent cx="5486400" cy="609600"/>
            <wp:effectExtent l="0" t="0" r="0" b="0"/>
            <wp:docPr id="265575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75813" name=""/>
                    <pic:cNvPicPr/>
                  </pic:nvPicPr>
                  <pic:blipFill>
                    <a:blip r:embed="rId8"/>
                    <a:stretch>
                      <a:fillRect/>
                    </a:stretch>
                  </pic:blipFill>
                  <pic:spPr>
                    <a:xfrm>
                      <a:off x="0" y="0"/>
                      <a:ext cx="5486400" cy="609600"/>
                    </a:xfrm>
                    <a:prstGeom prst="rect">
                      <a:avLst/>
                    </a:prstGeom>
                  </pic:spPr>
                </pic:pic>
              </a:graphicData>
            </a:graphic>
          </wp:inline>
        </w:drawing>
      </w:r>
    </w:p>
    <w:p w14:paraId="3AA1D0DE" w14:textId="4E17BCA9" w:rsidR="0083748D" w:rsidRDefault="001541EB" w:rsidP="00686118">
      <w:pPr>
        <w:pStyle w:val="BodyIndented"/>
        <w:numPr>
          <w:ilvl w:val="0"/>
          <w:numId w:val="10"/>
        </w:numPr>
        <w:rPr>
          <w:lang w:eastAsia="zh-CN"/>
        </w:rPr>
      </w:pPr>
      <w:r>
        <w:rPr>
          <w:lang w:eastAsia="zh-CN"/>
        </w:rPr>
        <w:t xml:space="preserve">For the regression datasets in the Edited and Condensed KNN models, a “correct” prediction is determined by </w:t>
      </w:r>
      <w:r w:rsidR="0083748D">
        <w:rPr>
          <w:lang w:eastAsia="zh-CN"/>
        </w:rPr>
        <w:t>whether</w:t>
      </w:r>
      <w:r>
        <w:rPr>
          <w:lang w:eastAsia="zh-CN"/>
        </w:rPr>
        <w:t xml:space="preserve"> the prediction falls within some </w:t>
      </w:r>
      <w:r w:rsidR="0083748D" w:rsidRPr="0083748D">
        <w:rPr>
          <w:lang w:eastAsia="zh-CN"/>
        </w:rPr>
        <w:t>ε</w:t>
      </w:r>
      <w:r w:rsidR="0083748D">
        <w:rPr>
          <w:lang w:eastAsia="zh-CN"/>
        </w:rPr>
        <w:t xml:space="preserve"> of the ground truth value. The tuning of the possible values of </w:t>
      </w:r>
      <w:r w:rsidR="0083748D" w:rsidRPr="0083748D">
        <w:rPr>
          <w:lang w:eastAsia="zh-CN"/>
        </w:rPr>
        <w:t>ε</w:t>
      </w:r>
      <w:r w:rsidR="0083748D">
        <w:rPr>
          <w:lang w:eastAsia="zh-CN"/>
        </w:rPr>
        <w:t xml:space="preserve"> is considered by examining the range of target values in the training set. </w:t>
      </w:r>
    </w:p>
    <w:p w14:paraId="3C86CAAD" w14:textId="77777777" w:rsidR="00686118" w:rsidRDefault="00686118" w:rsidP="00686118">
      <w:pPr>
        <w:pStyle w:val="BodyIndented"/>
        <w:ind w:firstLine="0"/>
        <w:rPr>
          <w:lang w:eastAsia="zh-CN"/>
        </w:rPr>
      </w:pPr>
    </w:p>
    <w:p w14:paraId="19592E6D" w14:textId="53FEE56C" w:rsidR="00686118" w:rsidRPr="00981811" w:rsidRDefault="00686118" w:rsidP="00686118">
      <w:pPr>
        <w:pStyle w:val="Heading2"/>
        <w:rPr>
          <w:rFonts w:hint="eastAsia"/>
          <w:lang w:eastAsia="zh-CN"/>
        </w:rPr>
      </w:pPr>
      <w:r>
        <w:rPr>
          <w:lang w:eastAsia="zh-CN"/>
        </w:rPr>
        <w:t>Kx2 Cross Validation</w:t>
      </w:r>
    </w:p>
    <w:p w14:paraId="54BB4064" w14:textId="525ECB17" w:rsidR="00B65466" w:rsidRDefault="001B73FD" w:rsidP="001B73FD">
      <w:pPr>
        <w:pStyle w:val="BodyUndented"/>
      </w:pPr>
      <w:r>
        <w:t xml:space="preserve">We will </w:t>
      </w:r>
      <w:r w:rsidR="00E30F34">
        <w:t>use</w:t>
      </w:r>
      <w:r>
        <w:t xml:space="preserve"> kx2 </w:t>
      </w:r>
      <w:r w:rsidR="00E30F34">
        <w:t>cross-validation</w:t>
      </w:r>
      <w:r>
        <w:t xml:space="preserve"> with k = 5 for hyperparameter tuning on </w:t>
      </w:r>
      <w:r w:rsidR="00E30F34">
        <w:t>each dataset's KNN models</w:t>
      </w:r>
      <w:r>
        <w:t xml:space="preserve">. </w:t>
      </w:r>
      <w:r w:rsidR="00B65466">
        <w:t xml:space="preserve">The 5x2 </w:t>
      </w:r>
      <w:r w:rsidR="00E30F34">
        <w:t>cross-validation</w:t>
      </w:r>
      <w:r w:rsidR="00B65466">
        <w:t xml:space="preserve"> includes the following steps </w:t>
      </w:r>
      <w:r w:rsidR="00B65466" w:rsidRPr="00E30F34">
        <w:rPr>
          <w:i/>
          <w:iCs/>
        </w:rPr>
        <w:t xml:space="preserve">(Quoting from </w:t>
      </w:r>
      <w:r w:rsidR="00E30F34" w:rsidRPr="00E30F34">
        <w:rPr>
          <w:i/>
          <w:iCs/>
        </w:rPr>
        <w:t xml:space="preserve">the </w:t>
      </w:r>
      <w:r w:rsidR="000A33ED">
        <w:rPr>
          <w:rFonts w:hint="eastAsia"/>
          <w:i/>
          <w:iCs/>
          <w:lang w:eastAsia="zh-CN"/>
        </w:rPr>
        <w:t>Project</w:t>
      </w:r>
      <w:r w:rsidR="00B65466" w:rsidRPr="00E30F34">
        <w:rPr>
          <w:i/>
          <w:iCs/>
        </w:rPr>
        <w:t xml:space="preserve"> </w:t>
      </w:r>
      <w:r w:rsidR="00E30F34" w:rsidRPr="00E30F34">
        <w:rPr>
          <w:i/>
          <w:iCs/>
        </w:rPr>
        <w:t xml:space="preserve">1 </w:t>
      </w:r>
      <w:r w:rsidR="00B65466" w:rsidRPr="00E30F34">
        <w:rPr>
          <w:i/>
          <w:iCs/>
        </w:rPr>
        <w:t>description)</w:t>
      </w:r>
      <w:r w:rsidR="00B65466">
        <w:t>:</w:t>
      </w:r>
    </w:p>
    <w:p w14:paraId="121EC31E" w14:textId="2826C94E" w:rsidR="001B73FD" w:rsidRDefault="00B65466" w:rsidP="00B65466">
      <w:pPr>
        <w:pStyle w:val="BodyUndented"/>
        <w:numPr>
          <w:ilvl w:val="0"/>
          <w:numId w:val="5"/>
        </w:numPr>
      </w:pPr>
      <w:r w:rsidRPr="00B65466">
        <w:t>Divide data into two parts: 80% will be used for training</w:t>
      </w:r>
      <w:r w:rsidR="001541EB">
        <w:t>,</w:t>
      </w:r>
      <w:r w:rsidRPr="00B65466">
        <w:t xml:space="preserve"> and 20% will be used for tuning, pruning, or other types of “validation.”</w:t>
      </w:r>
      <w:r>
        <w:t xml:space="preserve"> Stratify so that the class distributions are the same in the partitions if the dataset type is classification.</w:t>
      </w:r>
    </w:p>
    <w:p w14:paraId="3EE4FD19" w14:textId="77777777" w:rsidR="00B65466" w:rsidRPr="00B65466" w:rsidRDefault="00B65466" w:rsidP="00B65466">
      <w:pPr>
        <w:pStyle w:val="ListParagraph"/>
        <w:numPr>
          <w:ilvl w:val="0"/>
          <w:numId w:val="5"/>
        </w:numPr>
      </w:pPr>
      <w:r w:rsidRPr="00B65466">
        <w:t xml:space="preserve">Do the following five times: </w:t>
      </w:r>
    </w:p>
    <w:p w14:paraId="38C61339" w14:textId="73057E77" w:rsidR="00B65466" w:rsidRDefault="00C64F2C" w:rsidP="00B65466">
      <w:pPr>
        <w:pStyle w:val="BodyIndented"/>
        <w:numPr>
          <w:ilvl w:val="1"/>
          <w:numId w:val="5"/>
        </w:numPr>
      </w:pPr>
      <w:r>
        <w:t xml:space="preserve">Divide the 80% into two </w:t>
      </w:r>
      <w:r w:rsidR="001541EB">
        <w:t>equally sized</w:t>
      </w:r>
      <w:r>
        <w:t xml:space="preserve"> partitions</w:t>
      </w:r>
      <w:r w:rsidR="001541EB">
        <w:t>.</w:t>
      </w:r>
    </w:p>
    <w:p w14:paraId="19C746EB" w14:textId="3603B502" w:rsidR="00C64F2C" w:rsidRDefault="00C64F2C" w:rsidP="00B65466">
      <w:pPr>
        <w:pStyle w:val="BodyIndented"/>
        <w:numPr>
          <w:ilvl w:val="1"/>
          <w:numId w:val="5"/>
        </w:numPr>
      </w:pPr>
      <w:r>
        <w:t xml:space="preserve">Construct </w:t>
      </w:r>
      <w:r w:rsidR="001541EB">
        <w:t>the KNN model of our choice</w:t>
      </w:r>
      <w:r>
        <w:t xml:space="preserve"> using a candidate set of parameters</w:t>
      </w:r>
      <w:r w:rsidR="001541EB">
        <w:t>.</w:t>
      </w:r>
      <w:r>
        <w:t xml:space="preserve"> Each model will be trained with one of the halves and tested on the </w:t>
      </w:r>
      <w:proofErr w:type="gramStart"/>
      <w:r w:rsidR="000A33ED">
        <w:t>held-out</w:t>
      </w:r>
      <w:proofErr w:type="gramEnd"/>
      <w:r>
        <w:t xml:space="preserve"> 20%.</w:t>
      </w:r>
    </w:p>
    <w:p w14:paraId="1C455F04" w14:textId="05EA47D4" w:rsidR="00C64F2C" w:rsidRPr="00C64F2C" w:rsidRDefault="00C64F2C" w:rsidP="00C64F2C">
      <w:pPr>
        <w:pStyle w:val="NormalWeb"/>
        <w:numPr>
          <w:ilvl w:val="0"/>
          <w:numId w:val="5"/>
        </w:numPr>
        <w:rPr>
          <w:sz w:val="22"/>
          <w:lang w:eastAsia="en-US"/>
        </w:rPr>
      </w:pPr>
      <w:r w:rsidRPr="00C64F2C">
        <w:rPr>
          <w:sz w:val="22"/>
          <w:lang w:eastAsia="en-US"/>
        </w:rPr>
        <w:t xml:space="preserve">Average the results of these ten experiments for each </w:t>
      </w:r>
      <w:r w:rsidR="001541EB">
        <w:rPr>
          <w:rFonts w:hint="eastAsia"/>
          <w:sz w:val="22"/>
        </w:rPr>
        <w:t>parameter settin</w:t>
      </w:r>
      <w:r w:rsidR="001541EB">
        <w:rPr>
          <w:sz w:val="22"/>
        </w:rPr>
        <w:t>g</w:t>
      </w:r>
      <w:r w:rsidRPr="00C64F2C">
        <w:rPr>
          <w:sz w:val="22"/>
          <w:lang w:eastAsia="en-US"/>
        </w:rPr>
        <w:t xml:space="preserve"> and pick the parameter settings with the best performance. </w:t>
      </w:r>
    </w:p>
    <w:p w14:paraId="509E789C" w14:textId="2D98BD1A" w:rsidR="00C64F2C" w:rsidRDefault="00C64F2C" w:rsidP="00C64F2C">
      <w:pPr>
        <w:pStyle w:val="BodyIndented"/>
        <w:numPr>
          <w:ilvl w:val="0"/>
          <w:numId w:val="5"/>
        </w:numPr>
      </w:pPr>
      <w:r>
        <w:t>Do the following five times:</w:t>
      </w:r>
    </w:p>
    <w:p w14:paraId="6E060560" w14:textId="69715540" w:rsidR="00C64F2C" w:rsidRPr="00C64F2C" w:rsidRDefault="00C64F2C" w:rsidP="00C64F2C">
      <w:pPr>
        <w:pStyle w:val="NormalWeb"/>
        <w:numPr>
          <w:ilvl w:val="1"/>
          <w:numId w:val="5"/>
        </w:numPr>
        <w:rPr>
          <w:sz w:val="22"/>
          <w:lang w:eastAsia="en-US"/>
        </w:rPr>
      </w:pPr>
      <w:r w:rsidRPr="00C64F2C">
        <w:rPr>
          <w:sz w:val="22"/>
          <w:lang w:eastAsia="en-US"/>
        </w:rPr>
        <w:t xml:space="preserve">Divide the 80% again into two </w:t>
      </w:r>
      <w:r w:rsidR="001541EB">
        <w:rPr>
          <w:rFonts w:hint="eastAsia"/>
          <w:sz w:val="22"/>
        </w:rPr>
        <w:t>equally sized</w:t>
      </w:r>
      <w:r w:rsidRPr="00C64F2C">
        <w:rPr>
          <w:sz w:val="22"/>
          <w:lang w:eastAsia="en-US"/>
        </w:rPr>
        <w:t xml:space="preserve"> partitions (stratified).</w:t>
      </w:r>
    </w:p>
    <w:p w14:paraId="7FCE8C42" w14:textId="72B834E4" w:rsidR="00C64F2C" w:rsidRDefault="00C64F2C" w:rsidP="00C64F2C">
      <w:pPr>
        <w:pStyle w:val="BodyIndented"/>
        <w:numPr>
          <w:ilvl w:val="1"/>
          <w:numId w:val="5"/>
        </w:numPr>
      </w:pPr>
      <w:r>
        <w:t xml:space="preserve">Train a model using the tuned hyperparameters on the first half and test on the second half. </w:t>
      </w:r>
    </w:p>
    <w:p w14:paraId="59BF8A42" w14:textId="1C65ACEE" w:rsidR="00C64F2C" w:rsidRDefault="00C64F2C" w:rsidP="00C64F2C">
      <w:pPr>
        <w:pStyle w:val="BodyIndented"/>
        <w:numPr>
          <w:ilvl w:val="1"/>
          <w:numId w:val="5"/>
        </w:numPr>
      </w:pPr>
      <w:r>
        <w:t xml:space="preserve">Train a model using the tuned hyperparameters </w:t>
      </w:r>
      <w:r w:rsidR="001541EB">
        <w:t>in</w:t>
      </w:r>
      <w:r>
        <w:t xml:space="preserve"> the second half and test </w:t>
      </w:r>
      <w:r w:rsidR="001541EB">
        <w:t>in</w:t>
      </w:r>
      <w:r>
        <w:t xml:space="preserve"> the first.</w:t>
      </w:r>
    </w:p>
    <w:p w14:paraId="5BDC4FDF" w14:textId="04F3D5AE" w:rsidR="00C64F2C" w:rsidRDefault="00C64F2C" w:rsidP="00C64F2C">
      <w:pPr>
        <w:pStyle w:val="BodyIndented"/>
        <w:numPr>
          <w:ilvl w:val="0"/>
          <w:numId w:val="5"/>
        </w:numPr>
      </w:pPr>
      <w:r>
        <w:t xml:space="preserve">Average the results of these ten experiments and report the average </w:t>
      </w:r>
      <w:r w:rsidR="001541EB">
        <w:t>and</w:t>
      </w:r>
      <w:r>
        <w:t xml:space="preserve"> the chosen hyperparameter setting. </w:t>
      </w:r>
    </w:p>
    <w:p w14:paraId="29B51FC0" w14:textId="689502B9" w:rsidR="00E30F34" w:rsidRDefault="00E30F34" w:rsidP="00B86996">
      <w:pPr>
        <w:pStyle w:val="BodyIndented"/>
      </w:pPr>
      <w:r>
        <w:t>(</w:t>
      </w:r>
      <w:r w:rsidRPr="00E30F34">
        <w:rPr>
          <w:i/>
          <w:iCs/>
        </w:rPr>
        <w:t>End of Quote</w:t>
      </w:r>
      <w:r>
        <w:t>)</w:t>
      </w:r>
    </w:p>
    <w:p w14:paraId="39CA4805" w14:textId="77777777" w:rsidR="00E30F34" w:rsidRDefault="00E30F34" w:rsidP="00B86996">
      <w:pPr>
        <w:pStyle w:val="BodyIndented"/>
      </w:pPr>
    </w:p>
    <w:p w14:paraId="7A22F18A" w14:textId="4DF80FF2" w:rsidR="00C64F2C" w:rsidRDefault="00981811" w:rsidP="00686118">
      <w:pPr>
        <w:pStyle w:val="BodyIndented"/>
        <w:ind w:firstLine="0"/>
      </w:pPr>
      <w:r>
        <w:t>Assumptions</w:t>
      </w:r>
      <w:r w:rsidR="00C64F2C">
        <w:t xml:space="preserve"> made for the algorithm:</w:t>
      </w:r>
    </w:p>
    <w:p w14:paraId="530B1CF5" w14:textId="132F4DDE" w:rsidR="00C64F2C" w:rsidRDefault="00C64F2C" w:rsidP="00C64F2C">
      <w:pPr>
        <w:pStyle w:val="BodyIndented"/>
        <w:numPr>
          <w:ilvl w:val="0"/>
          <w:numId w:val="8"/>
        </w:numPr>
      </w:pPr>
      <w:r>
        <w:t xml:space="preserve">The </w:t>
      </w:r>
      <w:r w:rsidR="00686118">
        <w:rPr>
          <w:rFonts w:hint="eastAsia"/>
          <w:lang w:eastAsia="zh-CN"/>
        </w:rPr>
        <w:t>passed-in</w:t>
      </w:r>
      <w:r>
        <w:t xml:space="preserve"> data and target are </w:t>
      </w:r>
      <w:proofErr w:type="spellStart"/>
      <w:r w:rsidR="000A33ED">
        <w:t>NumPy</w:t>
      </w:r>
      <w:proofErr w:type="spellEnd"/>
      <w:r>
        <w:t xml:space="preserve"> array</w:t>
      </w:r>
      <w:r w:rsidR="000A33ED">
        <w:t>s</w:t>
      </w:r>
      <w:r>
        <w:t xml:space="preserve"> with the features separated by columns.</w:t>
      </w:r>
    </w:p>
    <w:p w14:paraId="6E4A2805" w14:textId="142E359C" w:rsidR="00C64F2C" w:rsidRDefault="00686118" w:rsidP="00C64F2C">
      <w:pPr>
        <w:pStyle w:val="BodyIndented"/>
        <w:numPr>
          <w:ilvl w:val="0"/>
          <w:numId w:val="8"/>
        </w:numPr>
      </w:pPr>
      <w:r>
        <w:rPr>
          <w:rFonts w:hint="eastAsia"/>
          <w:lang w:eastAsia="zh-CN"/>
        </w:rPr>
        <w:t>The mean square error denotes the regression per</w:t>
      </w:r>
      <w:r>
        <w:rPr>
          <w:lang w:eastAsia="zh-CN"/>
        </w:rPr>
        <w:t>formance</w:t>
      </w:r>
      <w:r w:rsidR="0083748D">
        <w:t>.</w:t>
      </w:r>
    </w:p>
    <w:p w14:paraId="5C702BE9" w14:textId="4790E6BA" w:rsidR="00161EA0" w:rsidRDefault="00C64F2C" w:rsidP="00161EA0">
      <w:pPr>
        <w:pStyle w:val="BodyIndented"/>
        <w:numPr>
          <w:ilvl w:val="0"/>
          <w:numId w:val="8"/>
        </w:numPr>
      </w:pPr>
      <w:r>
        <w:t xml:space="preserve">The </w:t>
      </w:r>
      <w:r w:rsidR="00686118">
        <w:t>accuracy</w:t>
      </w:r>
      <w:r>
        <w:t xml:space="preserve"> denote</w:t>
      </w:r>
      <w:r w:rsidR="00686118">
        <w:t>s</w:t>
      </w:r>
      <w:r>
        <w:t xml:space="preserve"> </w:t>
      </w:r>
      <w:r w:rsidR="00686118">
        <w:t>the classification performance</w:t>
      </w:r>
      <w:r w:rsidR="0083748D">
        <w:t>.</w:t>
      </w:r>
    </w:p>
    <w:p w14:paraId="3FBD574A" w14:textId="2E9F6FFE" w:rsidR="0083748D" w:rsidRDefault="0083748D" w:rsidP="0083748D">
      <w:pPr>
        <w:pStyle w:val="BodyIndented"/>
        <w:numPr>
          <w:ilvl w:val="0"/>
          <w:numId w:val="8"/>
        </w:numPr>
      </w:pPr>
      <w:r>
        <w:t>To determine our choice of parameters, the regression datasets select the parameters with minimum mean square error; the classification datasets select the parameters with the maximum accuracy.</w:t>
      </w:r>
    </w:p>
    <w:p w14:paraId="6235F2FC" w14:textId="23DEBC0E" w:rsidR="00633248" w:rsidRDefault="00633248" w:rsidP="00633248">
      <w:pPr>
        <w:pStyle w:val="Heading1"/>
      </w:pPr>
      <w:r>
        <w:lastRenderedPageBreak/>
        <w:t>Results</w:t>
      </w:r>
    </w:p>
    <w:p w14:paraId="6DE31442" w14:textId="4166D7ED" w:rsidR="004B4BCA" w:rsidRDefault="004B4BCA" w:rsidP="004B4BCA">
      <w:pPr>
        <w:pStyle w:val="BodyUndented"/>
      </w:pPr>
      <w:r>
        <w:rPr>
          <w:rFonts w:hint="eastAsia"/>
          <w:lang w:eastAsia="zh-CN"/>
        </w:rPr>
        <w:t>To</w:t>
      </w:r>
      <w:r w:rsidR="008257EE">
        <w:t xml:space="preserve"> </w:t>
      </w:r>
      <w:r>
        <w:t>compare</w:t>
      </w:r>
      <w:r w:rsidR="008257EE">
        <w:t xml:space="preserve"> the performance and best hyperparameters chosen for </w:t>
      </w:r>
      <w:r>
        <w:t xml:space="preserve">each </w:t>
      </w:r>
      <w:r>
        <w:rPr>
          <w:rFonts w:hint="eastAsia"/>
          <w:lang w:eastAsia="zh-CN"/>
        </w:rPr>
        <w:t>model</w:t>
      </w:r>
      <w:r>
        <w:t xml:space="preserve">, tables will be utilized to summarize our results from running the 5x2 cross-validation. </w:t>
      </w:r>
      <w:r w:rsidR="002812C6">
        <w:t>We will not record the steps of the 5x2 cross-validation but compare the results directly. The attributes of our result tables are as follows:</w:t>
      </w:r>
    </w:p>
    <w:p w14:paraId="40331AB5" w14:textId="0342AD17" w:rsidR="002812C6" w:rsidRDefault="002812C6" w:rsidP="002812C6">
      <w:pPr>
        <w:pStyle w:val="BodyIndented"/>
        <w:numPr>
          <w:ilvl w:val="0"/>
          <w:numId w:val="14"/>
        </w:numPr>
      </w:pPr>
      <w:r>
        <w:t xml:space="preserve">Dataset Type: whether the dataset is regression or classification, we will </w:t>
      </w:r>
      <w:r w:rsidR="000A33ED">
        <w:rPr>
          <w:rFonts w:hint="eastAsia"/>
          <w:lang w:eastAsia="zh-CN"/>
        </w:rPr>
        <w:t>combine datasets of the same typ</w:t>
      </w:r>
      <w:r w:rsidR="000A33ED">
        <w:rPr>
          <w:lang w:eastAsia="zh-CN"/>
        </w:rPr>
        <w:t xml:space="preserve">e </w:t>
      </w:r>
      <w:r>
        <w:t>for easy comparison.</w:t>
      </w:r>
    </w:p>
    <w:p w14:paraId="0B8023B2" w14:textId="0AF20867" w:rsidR="002812C6" w:rsidRDefault="002812C6" w:rsidP="002812C6">
      <w:pPr>
        <w:pStyle w:val="BodyIndented"/>
        <w:numPr>
          <w:ilvl w:val="0"/>
          <w:numId w:val="14"/>
        </w:numPr>
      </w:pPr>
      <w:r>
        <w:t>Dataset: name of the dataset.</w:t>
      </w:r>
    </w:p>
    <w:p w14:paraId="79ABFA7A" w14:textId="33F5C509" w:rsidR="002812C6" w:rsidRDefault="002812C6" w:rsidP="002812C6">
      <w:pPr>
        <w:pStyle w:val="BodyIndented"/>
        <w:numPr>
          <w:ilvl w:val="0"/>
          <w:numId w:val="14"/>
        </w:numPr>
      </w:pPr>
      <w:r>
        <w:t>Number of Rows: number of rows in the dataset.</w:t>
      </w:r>
    </w:p>
    <w:p w14:paraId="30BC029C" w14:textId="1D64E56A" w:rsidR="002812C6" w:rsidRDefault="002812C6" w:rsidP="002812C6">
      <w:pPr>
        <w:pStyle w:val="BodyIndented"/>
        <w:numPr>
          <w:ilvl w:val="0"/>
          <w:numId w:val="14"/>
        </w:numPr>
      </w:pPr>
      <w:r>
        <w:t>Tuning Values: the values passed in for parameter tuning.</w:t>
      </w:r>
    </w:p>
    <w:p w14:paraId="443157F9" w14:textId="356A594D" w:rsidR="002812C6" w:rsidRDefault="002812C6" w:rsidP="002812C6">
      <w:pPr>
        <w:pStyle w:val="BodyIndented"/>
        <w:numPr>
          <w:ilvl w:val="0"/>
          <w:numId w:val="14"/>
        </w:numPr>
      </w:pPr>
      <w:r>
        <w:t>Best Hyperparameters: the best hyperparameter (combination if there is more than one tuning value) will be used to calculate the average performance.</w:t>
      </w:r>
    </w:p>
    <w:p w14:paraId="729E9C98" w14:textId="55CE7698" w:rsidR="002812C6" w:rsidRPr="002812C6" w:rsidRDefault="002812C6" w:rsidP="002812C6">
      <w:pPr>
        <w:pStyle w:val="BodyIndented"/>
        <w:numPr>
          <w:ilvl w:val="0"/>
          <w:numId w:val="14"/>
        </w:numPr>
      </w:pPr>
      <w:r>
        <w:t>Performance: the average performance of the ten folds using the best hyperparameter.</w:t>
      </w:r>
      <w:r w:rsidR="004246EE">
        <w:t xml:space="preserve"> Note we have mean square error (MSE) for regression data and accuracy (A) for classification data.</w:t>
      </w:r>
    </w:p>
    <w:p w14:paraId="2D600B85" w14:textId="1E285BA4" w:rsidR="004B4BCA" w:rsidRDefault="004B4BCA" w:rsidP="004B4BCA">
      <w:pPr>
        <w:pStyle w:val="Heading2"/>
      </w:pPr>
      <w:r>
        <w:t>KNN Model</w:t>
      </w:r>
    </w:p>
    <w:p w14:paraId="2B6E011A" w14:textId="4AA86FED" w:rsidR="002812C6" w:rsidRPr="002812C6" w:rsidRDefault="002812C6" w:rsidP="002812C6">
      <w:pPr>
        <w:pStyle w:val="BodyUndented"/>
      </w:pPr>
      <w:r>
        <w:t xml:space="preserve">The tuning value for the KNN model is k. </w:t>
      </w:r>
      <w:r w:rsidR="004246EE">
        <w:rPr>
          <w:rFonts w:hint="eastAsia"/>
          <w:lang w:eastAsia="zh-CN"/>
        </w:rPr>
        <w:t xml:space="preserve">We set the same tunning values for </w:t>
      </w:r>
      <w:r w:rsidR="004246EE">
        <w:rPr>
          <w:lang w:eastAsia="zh-CN"/>
        </w:rPr>
        <w:t>all</w:t>
      </w:r>
      <w:r w:rsidR="004246EE">
        <w:rPr>
          <w:rFonts w:hint="eastAsia"/>
          <w:lang w:eastAsia="zh-CN"/>
        </w:rPr>
        <w:t xml:space="preserve"> our datasets for comparison purposes</w:t>
      </w:r>
      <w:r>
        <w:t xml:space="preserve">. </w:t>
      </w:r>
      <w:r w:rsidR="004246EE">
        <w:t xml:space="preserve">The k values are chosen to be odd numbers to avoid ties and </w:t>
      </w:r>
      <w:r w:rsidR="004246EE">
        <w:rPr>
          <w:rFonts w:hint="eastAsia"/>
          <w:lang w:eastAsia="zh-CN"/>
        </w:rPr>
        <w:t>reduce</w:t>
      </w:r>
      <w:r w:rsidR="004246EE">
        <w:t xml:space="preserve"> overfitting.</w:t>
      </w:r>
    </w:p>
    <w:p w14:paraId="5465AE56" w14:textId="77777777" w:rsidR="004B4BCA" w:rsidRPr="004B4BCA" w:rsidRDefault="004B4BCA" w:rsidP="004B4BCA">
      <w:pPr>
        <w:pStyle w:val="Body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8"/>
        <w:gridCol w:w="1163"/>
        <w:gridCol w:w="897"/>
        <w:gridCol w:w="1744"/>
        <w:gridCol w:w="1633"/>
        <w:gridCol w:w="1705"/>
      </w:tblGrid>
      <w:tr w:rsidR="002812C6" w14:paraId="07993832" w14:textId="77777777" w:rsidTr="004246EE">
        <w:tblPrEx>
          <w:tblCellMar>
            <w:top w:w="0" w:type="dxa"/>
            <w:bottom w:w="0" w:type="dxa"/>
          </w:tblCellMar>
        </w:tblPrEx>
        <w:trPr>
          <w:jc w:val="center"/>
        </w:trPr>
        <w:tc>
          <w:tcPr>
            <w:tcW w:w="1488" w:type="dxa"/>
          </w:tcPr>
          <w:p w14:paraId="52472792" w14:textId="034FDE8F" w:rsidR="002812C6" w:rsidRPr="004B4BCA" w:rsidRDefault="002812C6" w:rsidP="0039664D">
            <w:pPr>
              <w:pStyle w:val="BodyIndented"/>
              <w:ind w:firstLine="0"/>
              <w:jc w:val="center"/>
              <w:rPr>
                <w:b/>
                <w:bCs/>
              </w:rPr>
            </w:pPr>
            <w:r>
              <w:rPr>
                <w:b/>
                <w:bCs/>
              </w:rPr>
              <w:t>Dataset Type</w:t>
            </w:r>
          </w:p>
        </w:tc>
        <w:tc>
          <w:tcPr>
            <w:tcW w:w="1163" w:type="dxa"/>
          </w:tcPr>
          <w:p w14:paraId="6E071426" w14:textId="47A03234" w:rsidR="002812C6" w:rsidRPr="004B4BCA" w:rsidRDefault="002812C6" w:rsidP="0039664D">
            <w:pPr>
              <w:pStyle w:val="BodyIndented"/>
              <w:ind w:firstLine="0"/>
              <w:jc w:val="center"/>
              <w:rPr>
                <w:b/>
                <w:bCs/>
              </w:rPr>
            </w:pPr>
            <w:r w:rsidRPr="004B4BCA">
              <w:rPr>
                <w:b/>
                <w:bCs/>
              </w:rPr>
              <w:t>Dataset</w:t>
            </w:r>
          </w:p>
        </w:tc>
        <w:tc>
          <w:tcPr>
            <w:tcW w:w="897" w:type="dxa"/>
          </w:tcPr>
          <w:p w14:paraId="58A26A25" w14:textId="618589D1" w:rsidR="002812C6" w:rsidRDefault="002812C6" w:rsidP="0039664D">
            <w:pPr>
              <w:pStyle w:val="BodyIndented"/>
              <w:ind w:firstLine="0"/>
              <w:jc w:val="center"/>
              <w:rPr>
                <w:b/>
                <w:bCs/>
              </w:rPr>
            </w:pPr>
            <w:r>
              <w:rPr>
                <w:b/>
                <w:bCs/>
              </w:rPr>
              <w:t># of Rows</w:t>
            </w:r>
          </w:p>
        </w:tc>
        <w:tc>
          <w:tcPr>
            <w:tcW w:w="1744" w:type="dxa"/>
          </w:tcPr>
          <w:p w14:paraId="3CECD39E" w14:textId="4529474A" w:rsidR="002812C6" w:rsidRDefault="002812C6" w:rsidP="0039664D">
            <w:pPr>
              <w:pStyle w:val="BodyIndented"/>
              <w:ind w:firstLine="0"/>
              <w:jc w:val="center"/>
              <w:rPr>
                <w:b/>
                <w:bCs/>
              </w:rPr>
            </w:pPr>
            <w:r>
              <w:rPr>
                <w:b/>
                <w:bCs/>
              </w:rPr>
              <w:t>Tuning Values</w:t>
            </w:r>
          </w:p>
        </w:tc>
        <w:tc>
          <w:tcPr>
            <w:tcW w:w="1633" w:type="dxa"/>
          </w:tcPr>
          <w:p w14:paraId="209CFA35" w14:textId="5631B86D" w:rsidR="002812C6" w:rsidRDefault="002812C6" w:rsidP="0039664D">
            <w:pPr>
              <w:pStyle w:val="BodyIndented"/>
              <w:ind w:firstLine="0"/>
              <w:jc w:val="center"/>
              <w:rPr>
                <w:b/>
                <w:bCs/>
              </w:rPr>
            </w:pPr>
            <w:r>
              <w:rPr>
                <w:b/>
                <w:bCs/>
              </w:rPr>
              <w:t xml:space="preserve">Best </w:t>
            </w:r>
            <w:r w:rsidR="004246EE">
              <w:rPr>
                <w:b/>
                <w:bCs/>
              </w:rPr>
              <w:t>P</w:t>
            </w:r>
            <w:r>
              <w:rPr>
                <w:b/>
                <w:bCs/>
              </w:rPr>
              <w:t>arameters</w:t>
            </w:r>
          </w:p>
        </w:tc>
        <w:tc>
          <w:tcPr>
            <w:tcW w:w="1705" w:type="dxa"/>
          </w:tcPr>
          <w:p w14:paraId="4137753B" w14:textId="77834B3B" w:rsidR="002812C6" w:rsidRDefault="002812C6" w:rsidP="0039664D">
            <w:pPr>
              <w:pStyle w:val="BodyIndented"/>
              <w:ind w:firstLine="0"/>
              <w:jc w:val="center"/>
              <w:rPr>
                <w:b/>
                <w:bCs/>
              </w:rPr>
            </w:pPr>
            <w:r>
              <w:rPr>
                <w:b/>
                <w:bCs/>
              </w:rPr>
              <w:t>Performance</w:t>
            </w:r>
          </w:p>
        </w:tc>
      </w:tr>
      <w:tr w:rsidR="004246EE" w14:paraId="7F02F9FE" w14:textId="77777777" w:rsidTr="004246EE">
        <w:tblPrEx>
          <w:tblCellMar>
            <w:top w:w="0" w:type="dxa"/>
            <w:bottom w:w="0" w:type="dxa"/>
          </w:tblCellMar>
        </w:tblPrEx>
        <w:trPr>
          <w:jc w:val="center"/>
        </w:trPr>
        <w:tc>
          <w:tcPr>
            <w:tcW w:w="1488" w:type="dxa"/>
            <w:vMerge w:val="restart"/>
          </w:tcPr>
          <w:p w14:paraId="0146786D" w14:textId="77777777" w:rsidR="004246EE" w:rsidRDefault="004246EE" w:rsidP="004B4BCA">
            <w:pPr>
              <w:pStyle w:val="BodyIndented"/>
              <w:ind w:firstLine="0"/>
              <w:jc w:val="center"/>
              <w:rPr>
                <w:b/>
                <w:bCs/>
              </w:rPr>
            </w:pPr>
          </w:p>
          <w:p w14:paraId="5B669F82" w14:textId="29035E54" w:rsidR="004246EE" w:rsidRDefault="004246EE" w:rsidP="004B4BCA">
            <w:pPr>
              <w:pStyle w:val="BodyIndented"/>
              <w:ind w:firstLine="0"/>
              <w:jc w:val="center"/>
              <w:rPr>
                <w:b/>
                <w:bCs/>
              </w:rPr>
            </w:pPr>
            <w:r>
              <w:rPr>
                <w:b/>
                <w:bCs/>
              </w:rPr>
              <w:t xml:space="preserve">Regression </w:t>
            </w:r>
          </w:p>
        </w:tc>
        <w:tc>
          <w:tcPr>
            <w:tcW w:w="1163" w:type="dxa"/>
          </w:tcPr>
          <w:p w14:paraId="1C0D8EE3" w14:textId="0EC5F577" w:rsidR="004246EE" w:rsidRPr="004B4BCA" w:rsidRDefault="004246EE" w:rsidP="0039664D">
            <w:pPr>
              <w:pStyle w:val="BodyIndented"/>
              <w:ind w:firstLine="0"/>
              <w:jc w:val="center"/>
            </w:pPr>
            <w:r w:rsidRPr="004B4BCA">
              <w:t>Abalone</w:t>
            </w:r>
          </w:p>
        </w:tc>
        <w:tc>
          <w:tcPr>
            <w:tcW w:w="897" w:type="dxa"/>
          </w:tcPr>
          <w:p w14:paraId="456B3A36" w14:textId="3581A761" w:rsidR="004246EE" w:rsidRDefault="004246EE" w:rsidP="0039664D">
            <w:pPr>
              <w:pStyle w:val="BodyIndented"/>
              <w:ind w:firstLine="0"/>
              <w:jc w:val="center"/>
            </w:pPr>
            <w:r>
              <w:t>4177</w:t>
            </w:r>
          </w:p>
        </w:tc>
        <w:tc>
          <w:tcPr>
            <w:tcW w:w="1744" w:type="dxa"/>
            <w:vMerge w:val="restart"/>
          </w:tcPr>
          <w:p w14:paraId="7DFB2D61" w14:textId="6790B45E" w:rsidR="004246EE" w:rsidRDefault="004246EE" w:rsidP="0039664D">
            <w:pPr>
              <w:pStyle w:val="BodyIndented"/>
              <w:ind w:firstLine="0"/>
              <w:jc w:val="center"/>
            </w:pPr>
            <w:r>
              <w:t>k = {1, 3, 5, 7, 9, 11, 13}</w:t>
            </w:r>
          </w:p>
        </w:tc>
        <w:tc>
          <w:tcPr>
            <w:tcW w:w="1633" w:type="dxa"/>
          </w:tcPr>
          <w:p w14:paraId="4F2F6132" w14:textId="31C2A4EE" w:rsidR="004246EE" w:rsidRDefault="004246EE" w:rsidP="0039664D">
            <w:pPr>
              <w:pStyle w:val="BodyIndented"/>
              <w:ind w:firstLine="0"/>
              <w:jc w:val="center"/>
            </w:pPr>
            <w:r>
              <w:t>k</w:t>
            </w:r>
            <w:r w:rsidR="009C4A21">
              <w:t xml:space="preserve"> </w:t>
            </w:r>
            <w:r>
              <w:t>=</w:t>
            </w:r>
            <w:r w:rsidR="009C4A21">
              <w:t xml:space="preserve"> </w:t>
            </w:r>
            <w:r>
              <w:t>13</w:t>
            </w:r>
          </w:p>
        </w:tc>
        <w:tc>
          <w:tcPr>
            <w:tcW w:w="1705" w:type="dxa"/>
          </w:tcPr>
          <w:p w14:paraId="67B0A6FC" w14:textId="4A9F8D33" w:rsidR="004246EE" w:rsidRDefault="004246EE" w:rsidP="0039664D">
            <w:pPr>
              <w:pStyle w:val="BodyIndented"/>
              <w:ind w:firstLine="0"/>
              <w:jc w:val="center"/>
            </w:pPr>
            <w:r>
              <w:t>MSE = 1.5</w:t>
            </w:r>
            <w:r w:rsidR="009F5D9E">
              <w:t>431</w:t>
            </w:r>
          </w:p>
        </w:tc>
      </w:tr>
      <w:tr w:rsidR="004246EE" w14:paraId="5F15C65E" w14:textId="77777777" w:rsidTr="004246EE">
        <w:tblPrEx>
          <w:tblCellMar>
            <w:top w:w="0" w:type="dxa"/>
            <w:bottom w:w="0" w:type="dxa"/>
          </w:tblCellMar>
        </w:tblPrEx>
        <w:trPr>
          <w:jc w:val="center"/>
        </w:trPr>
        <w:tc>
          <w:tcPr>
            <w:tcW w:w="1488" w:type="dxa"/>
            <w:vMerge/>
          </w:tcPr>
          <w:p w14:paraId="6E16AB2B" w14:textId="77777777" w:rsidR="004246EE" w:rsidRDefault="004246EE" w:rsidP="0039664D">
            <w:pPr>
              <w:pStyle w:val="BodyIndented"/>
              <w:ind w:firstLine="0"/>
              <w:jc w:val="center"/>
              <w:rPr>
                <w:b/>
                <w:bCs/>
              </w:rPr>
            </w:pPr>
          </w:p>
        </w:tc>
        <w:tc>
          <w:tcPr>
            <w:tcW w:w="1163" w:type="dxa"/>
          </w:tcPr>
          <w:p w14:paraId="303D8D6B" w14:textId="0B0230CC" w:rsidR="004246EE" w:rsidRPr="004B4BCA" w:rsidRDefault="004246EE" w:rsidP="0039664D">
            <w:pPr>
              <w:pStyle w:val="BodyIndented"/>
              <w:ind w:firstLine="0"/>
              <w:jc w:val="center"/>
            </w:pPr>
            <w:r w:rsidRPr="004B4BCA">
              <w:t>Forest Fire</w:t>
            </w:r>
          </w:p>
        </w:tc>
        <w:tc>
          <w:tcPr>
            <w:tcW w:w="897" w:type="dxa"/>
          </w:tcPr>
          <w:p w14:paraId="7E1815F5" w14:textId="6135072C" w:rsidR="004246EE" w:rsidRDefault="004246EE" w:rsidP="0039664D">
            <w:pPr>
              <w:pStyle w:val="BodyIndented"/>
              <w:ind w:firstLine="0"/>
              <w:jc w:val="center"/>
            </w:pPr>
            <w:r>
              <w:t>517</w:t>
            </w:r>
          </w:p>
        </w:tc>
        <w:tc>
          <w:tcPr>
            <w:tcW w:w="1744" w:type="dxa"/>
            <w:vMerge/>
          </w:tcPr>
          <w:p w14:paraId="797C086E" w14:textId="77777777" w:rsidR="004246EE" w:rsidRDefault="004246EE" w:rsidP="0039664D">
            <w:pPr>
              <w:pStyle w:val="BodyIndented"/>
              <w:ind w:firstLine="0"/>
              <w:jc w:val="center"/>
            </w:pPr>
          </w:p>
        </w:tc>
        <w:tc>
          <w:tcPr>
            <w:tcW w:w="1633" w:type="dxa"/>
          </w:tcPr>
          <w:p w14:paraId="44671D5C" w14:textId="3A8CEA8E" w:rsidR="004246EE" w:rsidRDefault="009C4A21" w:rsidP="004246EE">
            <w:pPr>
              <w:pStyle w:val="BodyIndented"/>
              <w:ind w:firstLine="0"/>
              <w:jc w:val="center"/>
            </w:pPr>
            <w:r>
              <w:t xml:space="preserve">k </w:t>
            </w:r>
            <w:r w:rsidR="004246EE">
              <w:t>=</w:t>
            </w:r>
            <w:r>
              <w:t xml:space="preserve"> </w:t>
            </w:r>
            <w:r w:rsidR="009F5D9E">
              <w:t>7</w:t>
            </w:r>
          </w:p>
        </w:tc>
        <w:tc>
          <w:tcPr>
            <w:tcW w:w="1705" w:type="dxa"/>
          </w:tcPr>
          <w:p w14:paraId="42DE23F2" w14:textId="48629E91" w:rsidR="004246EE" w:rsidRDefault="004246EE" w:rsidP="0039664D">
            <w:pPr>
              <w:pStyle w:val="BodyIndented"/>
              <w:ind w:firstLine="0"/>
              <w:jc w:val="center"/>
            </w:pPr>
            <w:r>
              <w:t xml:space="preserve">MSE = </w:t>
            </w:r>
            <w:r w:rsidR="009F5D9E">
              <w:t>19.5725</w:t>
            </w:r>
          </w:p>
        </w:tc>
      </w:tr>
      <w:tr w:rsidR="004246EE" w14:paraId="21BF206B" w14:textId="77777777" w:rsidTr="004246EE">
        <w:tblPrEx>
          <w:tblCellMar>
            <w:top w:w="0" w:type="dxa"/>
            <w:bottom w:w="0" w:type="dxa"/>
          </w:tblCellMar>
        </w:tblPrEx>
        <w:trPr>
          <w:jc w:val="center"/>
        </w:trPr>
        <w:tc>
          <w:tcPr>
            <w:tcW w:w="1488" w:type="dxa"/>
            <w:vMerge/>
          </w:tcPr>
          <w:p w14:paraId="12675EEC" w14:textId="77777777" w:rsidR="004246EE" w:rsidRDefault="004246EE" w:rsidP="0039664D">
            <w:pPr>
              <w:pStyle w:val="BodyIndented"/>
              <w:ind w:firstLine="0"/>
              <w:jc w:val="center"/>
              <w:rPr>
                <w:b/>
                <w:bCs/>
              </w:rPr>
            </w:pPr>
          </w:p>
        </w:tc>
        <w:tc>
          <w:tcPr>
            <w:tcW w:w="1163" w:type="dxa"/>
          </w:tcPr>
          <w:p w14:paraId="6167DA9D" w14:textId="76B17F23" w:rsidR="004246EE" w:rsidRPr="004B4BCA" w:rsidRDefault="004246EE" w:rsidP="0039664D">
            <w:pPr>
              <w:pStyle w:val="BodyIndented"/>
              <w:ind w:firstLine="0"/>
              <w:jc w:val="center"/>
            </w:pPr>
            <w:r w:rsidRPr="004B4BCA">
              <w:t>Machine</w:t>
            </w:r>
          </w:p>
        </w:tc>
        <w:tc>
          <w:tcPr>
            <w:tcW w:w="897" w:type="dxa"/>
          </w:tcPr>
          <w:p w14:paraId="50811D62" w14:textId="4A5E0358" w:rsidR="004246EE" w:rsidRDefault="004246EE" w:rsidP="0039664D">
            <w:pPr>
              <w:pStyle w:val="BodyIndented"/>
              <w:ind w:firstLine="0"/>
              <w:jc w:val="center"/>
            </w:pPr>
            <w:r>
              <w:t>209</w:t>
            </w:r>
          </w:p>
        </w:tc>
        <w:tc>
          <w:tcPr>
            <w:tcW w:w="1744" w:type="dxa"/>
            <w:vMerge/>
          </w:tcPr>
          <w:p w14:paraId="40FFD67E" w14:textId="77777777" w:rsidR="004246EE" w:rsidRDefault="004246EE" w:rsidP="0039664D">
            <w:pPr>
              <w:pStyle w:val="BodyIndented"/>
              <w:ind w:firstLine="0"/>
              <w:jc w:val="center"/>
            </w:pPr>
          </w:p>
        </w:tc>
        <w:tc>
          <w:tcPr>
            <w:tcW w:w="1633" w:type="dxa"/>
          </w:tcPr>
          <w:p w14:paraId="683AAA66" w14:textId="04BC329D" w:rsidR="004246EE" w:rsidRDefault="009C4A21" w:rsidP="0039664D">
            <w:pPr>
              <w:pStyle w:val="BodyIndented"/>
              <w:ind w:firstLine="0"/>
              <w:jc w:val="center"/>
            </w:pPr>
            <w:r>
              <w:t xml:space="preserve">k </w:t>
            </w:r>
            <w:r w:rsidR="004246EE">
              <w:t>=</w:t>
            </w:r>
            <w:r>
              <w:t xml:space="preserve"> </w:t>
            </w:r>
            <w:r w:rsidR="009F5D9E">
              <w:t>3</w:t>
            </w:r>
          </w:p>
        </w:tc>
        <w:tc>
          <w:tcPr>
            <w:tcW w:w="1705" w:type="dxa"/>
          </w:tcPr>
          <w:p w14:paraId="2DA80471" w14:textId="58AC4A22" w:rsidR="004246EE" w:rsidRDefault="004246EE" w:rsidP="0039664D">
            <w:pPr>
              <w:pStyle w:val="BodyIndented"/>
              <w:ind w:firstLine="0"/>
              <w:jc w:val="center"/>
            </w:pPr>
            <w:r>
              <w:t>MSE</w:t>
            </w:r>
            <w:r w:rsidR="009C4A21">
              <w:t xml:space="preserve"> </w:t>
            </w:r>
            <w:r>
              <w:t>=</w:t>
            </w:r>
            <w:r w:rsidR="009C4A21">
              <w:t xml:space="preserve"> </w:t>
            </w:r>
            <w:r w:rsidR="009F5D9E">
              <w:t>34.4541</w:t>
            </w:r>
          </w:p>
        </w:tc>
      </w:tr>
      <w:tr w:rsidR="004246EE" w14:paraId="6CBBD5BD" w14:textId="77777777" w:rsidTr="004246EE">
        <w:tblPrEx>
          <w:tblCellMar>
            <w:top w:w="0" w:type="dxa"/>
            <w:bottom w:w="0" w:type="dxa"/>
          </w:tblCellMar>
        </w:tblPrEx>
        <w:trPr>
          <w:jc w:val="center"/>
        </w:trPr>
        <w:tc>
          <w:tcPr>
            <w:tcW w:w="1488" w:type="dxa"/>
            <w:vMerge w:val="restart"/>
          </w:tcPr>
          <w:p w14:paraId="51448A01" w14:textId="77777777" w:rsidR="004246EE" w:rsidRDefault="004246EE" w:rsidP="0039664D">
            <w:pPr>
              <w:pStyle w:val="BodyIndented"/>
              <w:ind w:firstLine="0"/>
              <w:jc w:val="center"/>
              <w:rPr>
                <w:b/>
                <w:bCs/>
              </w:rPr>
            </w:pPr>
          </w:p>
          <w:p w14:paraId="06A241A2" w14:textId="07869666" w:rsidR="004246EE" w:rsidRDefault="004246EE" w:rsidP="0039664D">
            <w:pPr>
              <w:pStyle w:val="BodyIndented"/>
              <w:ind w:firstLine="0"/>
              <w:jc w:val="center"/>
              <w:rPr>
                <w:b/>
                <w:bCs/>
              </w:rPr>
            </w:pPr>
            <w:r>
              <w:rPr>
                <w:b/>
                <w:bCs/>
              </w:rPr>
              <w:t xml:space="preserve">Classification </w:t>
            </w:r>
          </w:p>
        </w:tc>
        <w:tc>
          <w:tcPr>
            <w:tcW w:w="1163" w:type="dxa"/>
          </w:tcPr>
          <w:p w14:paraId="1183036A" w14:textId="22B14B4B" w:rsidR="004246EE" w:rsidRPr="004B4BCA" w:rsidRDefault="004246EE" w:rsidP="0039664D">
            <w:pPr>
              <w:pStyle w:val="BodyIndented"/>
              <w:ind w:firstLine="0"/>
              <w:jc w:val="center"/>
            </w:pPr>
            <w:r w:rsidRPr="004B4BCA">
              <w:t>Breast Cancer</w:t>
            </w:r>
          </w:p>
        </w:tc>
        <w:tc>
          <w:tcPr>
            <w:tcW w:w="897" w:type="dxa"/>
          </w:tcPr>
          <w:p w14:paraId="356B48A8" w14:textId="4762270B" w:rsidR="004246EE" w:rsidRDefault="004246EE" w:rsidP="0039664D">
            <w:pPr>
              <w:pStyle w:val="BodyIndented"/>
              <w:ind w:firstLine="0"/>
              <w:jc w:val="center"/>
            </w:pPr>
            <w:r>
              <w:t>699</w:t>
            </w:r>
          </w:p>
        </w:tc>
        <w:tc>
          <w:tcPr>
            <w:tcW w:w="1744" w:type="dxa"/>
            <w:vMerge/>
          </w:tcPr>
          <w:p w14:paraId="3D0887B4" w14:textId="77777777" w:rsidR="004246EE" w:rsidRDefault="004246EE" w:rsidP="0039664D">
            <w:pPr>
              <w:pStyle w:val="BodyIndented"/>
              <w:ind w:firstLine="0"/>
              <w:jc w:val="center"/>
            </w:pPr>
          </w:p>
        </w:tc>
        <w:tc>
          <w:tcPr>
            <w:tcW w:w="1633" w:type="dxa"/>
          </w:tcPr>
          <w:p w14:paraId="6A26BB5E" w14:textId="400B6904" w:rsidR="004246EE" w:rsidRDefault="009C4A21" w:rsidP="0039664D">
            <w:pPr>
              <w:pStyle w:val="BodyIndented"/>
              <w:ind w:firstLine="0"/>
              <w:jc w:val="center"/>
            </w:pPr>
            <w:r>
              <w:t xml:space="preserve">k </w:t>
            </w:r>
            <w:r w:rsidR="004246EE">
              <w:t>=</w:t>
            </w:r>
            <w:r>
              <w:t xml:space="preserve"> </w:t>
            </w:r>
            <w:r w:rsidR="009F5D9E">
              <w:t>1</w:t>
            </w:r>
          </w:p>
        </w:tc>
        <w:tc>
          <w:tcPr>
            <w:tcW w:w="1705" w:type="dxa"/>
          </w:tcPr>
          <w:p w14:paraId="6AEEF863" w14:textId="21AF4AA1" w:rsidR="004246EE" w:rsidRDefault="004246EE" w:rsidP="0039664D">
            <w:pPr>
              <w:pStyle w:val="BodyIndented"/>
              <w:ind w:firstLine="0"/>
              <w:jc w:val="center"/>
            </w:pPr>
            <w:r>
              <w:t>A = 0.9</w:t>
            </w:r>
            <w:r w:rsidR="009F5D9E">
              <w:t>484</w:t>
            </w:r>
          </w:p>
        </w:tc>
      </w:tr>
      <w:tr w:rsidR="004246EE" w14:paraId="6BE03A44" w14:textId="77777777" w:rsidTr="004246EE">
        <w:tblPrEx>
          <w:tblCellMar>
            <w:top w:w="0" w:type="dxa"/>
            <w:bottom w:w="0" w:type="dxa"/>
          </w:tblCellMar>
        </w:tblPrEx>
        <w:trPr>
          <w:jc w:val="center"/>
        </w:trPr>
        <w:tc>
          <w:tcPr>
            <w:tcW w:w="1488" w:type="dxa"/>
            <w:vMerge/>
          </w:tcPr>
          <w:p w14:paraId="742B75FE" w14:textId="77777777" w:rsidR="004246EE" w:rsidRDefault="004246EE" w:rsidP="0039664D">
            <w:pPr>
              <w:pStyle w:val="BodyIndented"/>
              <w:ind w:firstLine="0"/>
              <w:jc w:val="center"/>
              <w:rPr>
                <w:b/>
                <w:bCs/>
              </w:rPr>
            </w:pPr>
          </w:p>
        </w:tc>
        <w:tc>
          <w:tcPr>
            <w:tcW w:w="1163" w:type="dxa"/>
          </w:tcPr>
          <w:p w14:paraId="66882579" w14:textId="19BC9EF9" w:rsidR="004246EE" w:rsidRPr="004B4BCA" w:rsidRDefault="004246EE" w:rsidP="0039664D">
            <w:pPr>
              <w:pStyle w:val="BodyIndented"/>
              <w:ind w:firstLine="0"/>
              <w:jc w:val="center"/>
            </w:pPr>
            <w:r w:rsidRPr="004B4BCA">
              <w:t>Car</w:t>
            </w:r>
          </w:p>
        </w:tc>
        <w:tc>
          <w:tcPr>
            <w:tcW w:w="897" w:type="dxa"/>
          </w:tcPr>
          <w:p w14:paraId="7612E30C" w14:textId="31774D4E" w:rsidR="004246EE" w:rsidRDefault="004246EE" w:rsidP="0039664D">
            <w:pPr>
              <w:pStyle w:val="BodyIndented"/>
              <w:ind w:firstLine="0"/>
              <w:jc w:val="center"/>
            </w:pPr>
            <w:r>
              <w:t>1728</w:t>
            </w:r>
          </w:p>
        </w:tc>
        <w:tc>
          <w:tcPr>
            <w:tcW w:w="1744" w:type="dxa"/>
            <w:vMerge/>
          </w:tcPr>
          <w:p w14:paraId="4FD24AE9" w14:textId="77777777" w:rsidR="004246EE" w:rsidRDefault="004246EE" w:rsidP="0039664D">
            <w:pPr>
              <w:pStyle w:val="BodyIndented"/>
              <w:ind w:firstLine="0"/>
              <w:jc w:val="center"/>
            </w:pPr>
          </w:p>
        </w:tc>
        <w:tc>
          <w:tcPr>
            <w:tcW w:w="1633" w:type="dxa"/>
          </w:tcPr>
          <w:p w14:paraId="10127172" w14:textId="06631A24" w:rsidR="004246EE" w:rsidRDefault="009C4A21" w:rsidP="0039664D">
            <w:pPr>
              <w:pStyle w:val="BodyIndented"/>
              <w:ind w:firstLine="0"/>
              <w:jc w:val="center"/>
            </w:pPr>
            <w:r>
              <w:t xml:space="preserve">k </w:t>
            </w:r>
            <w:r w:rsidR="004246EE">
              <w:t>=</w:t>
            </w:r>
            <w:r>
              <w:t xml:space="preserve"> </w:t>
            </w:r>
            <w:r w:rsidR="009F5D9E">
              <w:t>9</w:t>
            </w:r>
          </w:p>
        </w:tc>
        <w:tc>
          <w:tcPr>
            <w:tcW w:w="1705" w:type="dxa"/>
          </w:tcPr>
          <w:p w14:paraId="2E96D7C4" w14:textId="45639913" w:rsidR="004246EE" w:rsidRDefault="004246EE" w:rsidP="0039664D">
            <w:pPr>
              <w:pStyle w:val="BodyIndented"/>
              <w:ind w:firstLine="0"/>
              <w:jc w:val="center"/>
            </w:pPr>
            <w:r>
              <w:t>A = 0.9</w:t>
            </w:r>
            <w:r w:rsidR="009F5D9E">
              <w:t>079</w:t>
            </w:r>
          </w:p>
        </w:tc>
      </w:tr>
      <w:tr w:rsidR="004246EE" w14:paraId="77D7AFDE" w14:textId="77777777" w:rsidTr="004246EE">
        <w:tblPrEx>
          <w:tblCellMar>
            <w:top w:w="0" w:type="dxa"/>
            <w:bottom w:w="0" w:type="dxa"/>
          </w:tblCellMar>
        </w:tblPrEx>
        <w:trPr>
          <w:jc w:val="center"/>
        </w:trPr>
        <w:tc>
          <w:tcPr>
            <w:tcW w:w="1488" w:type="dxa"/>
            <w:vMerge/>
          </w:tcPr>
          <w:p w14:paraId="27B9C500" w14:textId="77777777" w:rsidR="004246EE" w:rsidRDefault="004246EE" w:rsidP="0039664D">
            <w:pPr>
              <w:pStyle w:val="BodyIndented"/>
              <w:ind w:firstLine="0"/>
              <w:jc w:val="center"/>
              <w:rPr>
                <w:b/>
                <w:bCs/>
              </w:rPr>
            </w:pPr>
          </w:p>
        </w:tc>
        <w:tc>
          <w:tcPr>
            <w:tcW w:w="1163" w:type="dxa"/>
          </w:tcPr>
          <w:p w14:paraId="1AED73FC" w14:textId="425A92AD" w:rsidR="004246EE" w:rsidRPr="004B4BCA" w:rsidRDefault="004246EE" w:rsidP="0039664D">
            <w:pPr>
              <w:pStyle w:val="BodyIndented"/>
              <w:ind w:firstLine="0"/>
              <w:jc w:val="center"/>
            </w:pPr>
            <w:r w:rsidRPr="004B4BCA">
              <w:t>House Votes</w:t>
            </w:r>
          </w:p>
        </w:tc>
        <w:tc>
          <w:tcPr>
            <w:tcW w:w="897" w:type="dxa"/>
          </w:tcPr>
          <w:p w14:paraId="26273233" w14:textId="040553D5" w:rsidR="004246EE" w:rsidRDefault="004246EE" w:rsidP="0039664D">
            <w:pPr>
              <w:pStyle w:val="BodyIndented"/>
              <w:ind w:firstLine="0"/>
              <w:jc w:val="center"/>
            </w:pPr>
            <w:r>
              <w:t>435</w:t>
            </w:r>
          </w:p>
        </w:tc>
        <w:tc>
          <w:tcPr>
            <w:tcW w:w="1744" w:type="dxa"/>
            <w:vMerge/>
          </w:tcPr>
          <w:p w14:paraId="35CB4F29" w14:textId="77777777" w:rsidR="004246EE" w:rsidRDefault="004246EE" w:rsidP="0039664D">
            <w:pPr>
              <w:pStyle w:val="BodyIndented"/>
              <w:ind w:firstLine="0"/>
              <w:jc w:val="center"/>
            </w:pPr>
          </w:p>
        </w:tc>
        <w:tc>
          <w:tcPr>
            <w:tcW w:w="1633" w:type="dxa"/>
          </w:tcPr>
          <w:p w14:paraId="22874A2A" w14:textId="20A7F583" w:rsidR="004246EE" w:rsidRDefault="009C4A21" w:rsidP="009C4A21">
            <w:pPr>
              <w:jc w:val="center"/>
            </w:pPr>
            <w:r>
              <w:t xml:space="preserve">k </w:t>
            </w:r>
            <w:r w:rsidR="004246EE">
              <w:t>=</w:t>
            </w:r>
            <w:r>
              <w:t xml:space="preserve"> </w:t>
            </w:r>
            <w:r w:rsidR="009F5D9E">
              <w:t>5</w:t>
            </w:r>
          </w:p>
        </w:tc>
        <w:tc>
          <w:tcPr>
            <w:tcW w:w="1705" w:type="dxa"/>
          </w:tcPr>
          <w:p w14:paraId="3B34E8E7" w14:textId="4A76C5AB" w:rsidR="004246EE" w:rsidRDefault="004246EE" w:rsidP="0039664D">
            <w:pPr>
              <w:pStyle w:val="BodyIndented"/>
              <w:ind w:firstLine="0"/>
              <w:jc w:val="center"/>
            </w:pPr>
            <w:r>
              <w:t>A = 0.</w:t>
            </w:r>
            <w:r w:rsidR="009C4A21">
              <w:t>9144</w:t>
            </w:r>
          </w:p>
        </w:tc>
      </w:tr>
    </w:tbl>
    <w:p w14:paraId="3C4B79A5" w14:textId="0F01CFB2" w:rsidR="008257EE" w:rsidRDefault="008257EE" w:rsidP="002812C6">
      <w:pPr>
        <w:pStyle w:val="Caption"/>
        <w:jc w:val="center"/>
      </w:pPr>
      <w:r>
        <w:t xml:space="preserve">Table </w:t>
      </w:r>
      <w:r>
        <w:fldChar w:fldCharType="begin"/>
      </w:r>
      <w:r>
        <w:instrText xml:space="preserve"> SEQ Table \* ARABIC </w:instrText>
      </w:r>
      <w:r>
        <w:fldChar w:fldCharType="separate"/>
      </w:r>
      <w:r w:rsidR="00327B1A">
        <w:rPr>
          <w:noProof/>
        </w:rPr>
        <w:t>1</w:t>
      </w:r>
      <w:r>
        <w:fldChar w:fldCharType="end"/>
      </w:r>
      <w:r>
        <w:t xml:space="preserve">. </w:t>
      </w:r>
      <w:r w:rsidR="002812C6">
        <w:rPr>
          <w:b w:val="0"/>
          <w:bCs w:val="0"/>
        </w:rPr>
        <w:t xml:space="preserve">Result table of KNN model using 5x2 </w:t>
      </w:r>
      <w:r w:rsidR="004246EE">
        <w:rPr>
          <w:rFonts w:hint="eastAsia"/>
          <w:b w:val="0"/>
          <w:bCs w:val="0"/>
          <w:lang w:eastAsia="zh-CN"/>
        </w:rPr>
        <w:t>cross-validation</w:t>
      </w:r>
      <w:r>
        <w:rPr>
          <w:b w:val="0"/>
          <w:bCs w:val="0"/>
        </w:rPr>
        <w:t>.</w:t>
      </w:r>
    </w:p>
    <w:p w14:paraId="1B991F5B" w14:textId="139B6383" w:rsidR="009C4A21" w:rsidRDefault="009C4A21" w:rsidP="009C4A21">
      <w:pPr>
        <w:pStyle w:val="Heading2"/>
      </w:pPr>
      <w:r>
        <w:t>Edited KNN Model</w:t>
      </w:r>
    </w:p>
    <w:p w14:paraId="5362DEF7" w14:textId="57AB40AA" w:rsidR="009C4A21" w:rsidRDefault="005A2A9A" w:rsidP="009C4A21">
      <w:pPr>
        <w:pStyle w:val="BodyUndented"/>
        <w:rPr>
          <w:rFonts w:hint="eastAsia"/>
          <w:lang w:eastAsia="zh-CN"/>
        </w:rPr>
      </w:pPr>
      <w:r>
        <w:t>We</w:t>
      </w:r>
      <w:r w:rsidR="009C4A21">
        <w:t xml:space="preserve"> added the range of the target data, which would help us determine the </w:t>
      </w:r>
      <w:r>
        <w:t xml:space="preserve">possible epsilons we want to use for tuning. Note that epsilon is only tuned for regression datasets. </w:t>
      </w:r>
      <w:r>
        <w:rPr>
          <w:lang w:eastAsia="zh-CN"/>
        </w:rPr>
        <w:t xml:space="preserve">Since the variation in </w:t>
      </w:r>
      <w:r w:rsidR="00EE0634">
        <w:rPr>
          <w:lang w:eastAsia="zh-CN"/>
        </w:rPr>
        <w:t xml:space="preserve">the </w:t>
      </w:r>
      <w:r>
        <w:rPr>
          <w:lang w:eastAsia="zh-CN"/>
        </w:rPr>
        <w:t>range</w:t>
      </w:r>
      <w:r w:rsidR="00EE0634">
        <w:rPr>
          <w:lang w:eastAsia="zh-CN"/>
        </w:rPr>
        <w:t xml:space="preserve"> of the regression targets</w:t>
      </w:r>
      <w:r>
        <w:rPr>
          <w:lang w:eastAsia="zh-CN"/>
        </w:rPr>
        <w:t xml:space="preserve"> </w:t>
      </w:r>
      <w:r w:rsidR="00EE0634">
        <w:rPr>
          <w:lang w:eastAsia="zh-CN"/>
        </w:rPr>
        <w:t>are</w:t>
      </w:r>
      <w:r>
        <w:rPr>
          <w:lang w:eastAsia="zh-CN"/>
        </w:rPr>
        <w:t xml:space="preserve"> </w:t>
      </w:r>
      <w:r w:rsidR="00EE0634">
        <w:rPr>
          <w:lang w:eastAsia="zh-CN"/>
        </w:rPr>
        <w:t xml:space="preserve">relatively large, we will be using </w:t>
      </w:r>
      <w:r w:rsidR="00EE0634">
        <w:t xml:space="preserve">epsilon = </w:t>
      </w:r>
      <w:proofErr w:type="gramStart"/>
      <w:r w:rsidR="00EE0634">
        <w:t xml:space="preserve">{ </w:t>
      </w:r>
      <w:r w:rsidR="00EE0634" w:rsidRPr="005A2A9A">
        <w:t>0.0</w:t>
      </w:r>
      <w:r w:rsidR="00EE0634">
        <w:t>0</w:t>
      </w:r>
      <w:r w:rsidR="00EE0634" w:rsidRPr="005A2A9A">
        <w:t>1</w:t>
      </w:r>
      <w:proofErr w:type="gramEnd"/>
      <w:r w:rsidR="00EE0634" w:rsidRPr="005A2A9A">
        <w:t>, 0.</w:t>
      </w:r>
      <w:r w:rsidR="00EE0634">
        <w:t>0</w:t>
      </w:r>
      <w:r w:rsidR="00EE0634" w:rsidRPr="005A2A9A">
        <w:t>1, 0.</w:t>
      </w:r>
      <w:r w:rsidR="00EE0634">
        <w:t>1</w:t>
      </w:r>
      <w:r w:rsidR="00EE0634" w:rsidRPr="005A2A9A">
        <w:t>, 1</w:t>
      </w:r>
      <w:r w:rsidR="00EE0634">
        <w:t>}</w:t>
      </w:r>
      <w:r w:rsidR="00EE0634">
        <w:t xml:space="preserve"> for all of our regression datasets, for comparison purposes.</w:t>
      </w:r>
    </w:p>
    <w:p w14:paraId="3B3350E1" w14:textId="77777777" w:rsidR="009C4A21" w:rsidRPr="009C4A21" w:rsidRDefault="009C4A21" w:rsidP="009C4A21">
      <w:pPr>
        <w:pStyle w:val="BodyIndented"/>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5"/>
        <w:gridCol w:w="1350"/>
        <w:gridCol w:w="720"/>
        <w:gridCol w:w="815"/>
        <w:gridCol w:w="2499"/>
        <w:gridCol w:w="996"/>
        <w:gridCol w:w="1445"/>
      </w:tblGrid>
      <w:tr w:rsidR="009C4A21" w14:paraId="7A171C81" w14:textId="77777777" w:rsidTr="009C4A21">
        <w:tblPrEx>
          <w:tblCellMar>
            <w:top w:w="0" w:type="dxa"/>
            <w:bottom w:w="0" w:type="dxa"/>
          </w:tblCellMar>
        </w:tblPrEx>
        <w:trPr>
          <w:jc w:val="center"/>
        </w:trPr>
        <w:tc>
          <w:tcPr>
            <w:tcW w:w="815" w:type="dxa"/>
          </w:tcPr>
          <w:p w14:paraId="39A0EE47" w14:textId="77777777" w:rsidR="009C4A21" w:rsidRPr="004B4BCA" w:rsidRDefault="009C4A21" w:rsidP="0039664D">
            <w:pPr>
              <w:pStyle w:val="BodyIndented"/>
              <w:ind w:firstLine="0"/>
              <w:jc w:val="center"/>
              <w:rPr>
                <w:b/>
                <w:bCs/>
              </w:rPr>
            </w:pPr>
            <w:r>
              <w:rPr>
                <w:b/>
                <w:bCs/>
              </w:rPr>
              <w:t>Dataset Type</w:t>
            </w:r>
          </w:p>
        </w:tc>
        <w:tc>
          <w:tcPr>
            <w:tcW w:w="1350" w:type="dxa"/>
          </w:tcPr>
          <w:p w14:paraId="6DE1FE6B" w14:textId="77777777" w:rsidR="009C4A21" w:rsidRPr="004B4BCA" w:rsidRDefault="009C4A21" w:rsidP="0039664D">
            <w:pPr>
              <w:pStyle w:val="BodyIndented"/>
              <w:ind w:firstLine="0"/>
              <w:jc w:val="center"/>
              <w:rPr>
                <w:b/>
                <w:bCs/>
              </w:rPr>
            </w:pPr>
            <w:r w:rsidRPr="004B4BCA">
              <w:rPr>
                <w:b/>
                <w:bCs/>
              </w:rPr>
              <w:t>Dataset</w:t>
            </w:r>
          </w:p>
        </w:tc>
        <w:tc>
          <w:tcPr>
            <w:tcW w:w="720" w:type="dxa"/>
          </w:tcPr>
          <w:p w14:paraId="11EA4CE7" w14:textId="77777777" w:rsidR="009C4A21" w:rsidRDefault="009C4A21" w:rsidP="0039664D">
            <w:pPr>
              <w:pStyle w:val="BodyIndented"/>
              <w:ind w:firstLine="0"/>
              <w:jc w:val="center"/>
              <w:rPr>
                <w:b/>
                <w:bCs/>
              </w:rPr>
            </w:pPr>
            <w:r>
              <w:rPr>
                <w:b/>
                <w:bCs/>
              </w:rPr>
              <w:t># of Rows</w:t>
            </w:r>
          </w:p>
        </w:tc>
        <w:tc>
          <w:tcPr>
            <w:tcW w:w="815" w:type="dxa"/>
          </w:tcPr>
          <w:p w14:paraId="24070CC3" w14:textId="2C9FDDCD" w:rsidR="009C4A21" w:rsidRDefault="009C4A21" w:rsidP="0039664D">
            <w:pPr>
              <w:pStyle w:val="BodyIndented"/>
              <w:ind w:firstLine="0"/>
              <w:jc w:val="center"/>
              <w:rPr>
                <w:b/>
                <w:bCs/>
              </w:rPr>
            </w:pPr>
            <w:r>
              <w:rPr>
                <w:b/>
                <w:bCs/>
              </w:rPr>
              <w:t>Range</w:t>
            </w:r>
          </w:p>
        </w:tc>
        <w:tc>
          <w:tcPr>
            <w:tcW w:w="2499" w:type="dxa"/>
          </w:tcPr>
          <w:p w14:paraId="64950153" w14:textId="2F888946" w:rsidR="009C4A21" w:rsidRDefault="009C4A21" w:rsidP="0039664D">
            <w:pPr>
              <w:pStyle w:val="BodyIndented"/>
              <w:ind w:firstLine="0"/>
              <w:jc w:val="center"/>
              <w:rPr>
                <w:b/>
                <w:bCs/>
              </w:rPr>
            </w:pPr>
            <w:r>
              <w:rPr>
                <w:b/>
                <w:bCs/>
              </w:rPr>
              <w:t>Tuning Values</w:t>
            </w:r>
          </w:p>
        </w:tc>
        <w:tc>
          <w:tcPr>
            <w:tcW w:w="996" w:type="dxa"/>
          </w:tcPr>
          <w:p w14:paraId="4360AAF6" w14:textId="77777777" w:rsidR="009C4A21" w:rsidRDefault="009C4A21" w:rsidP="0039664D">
            <w:pPr>
              <w:pStyle w:val="BodyIndented"/>
              <w:ind w:firstLine="0"/>
              <w:jc w:val="center"/>
              <w:rPr>
                <w:b/>
                <w:bCs/>
              </w:rPr>
            </w:pPr>
            <w:r>
              <w:rPr>
                <w:b/>
                <w:bCs/>
              </w:rPr>
              <w:t>Best Parameters</w:t>
            </w:r>
          </w:p>
        </w:tc>
        <w:tc>
          <w:tcPr>
            <w:tcW w:w="1445" w:type="dxa"/>
          </w:tcPr>
          <w:p w14:paraId="6E8B8917" w14:textId="77777777" w:rsidR="009C4A21" w:rsidRDefault="009C4A21" w:rsidP="0039664D">
            <w:pPr>
              <w:pStyle w:val="BodyIndented"/>
              <w:ind w:firstLine="0"/>
              <w:jc w:val="center"/>
              <w:rPr>
                <w:b/>
                <w:bCs/>
              </w:rPr>
            </w:pPr>
            <w:r>
              <w:rPr>
                <w:b/>
                <w:bCs/>
              </w:rPr>
              <w:t>Performance</w:t>
            </w:r>
          </w:p>
        </w:tc>
      </w:tr>
      <w:tr w:rsidR="00EE0634" w14:paraId="0F53F05F" w14:textId="77777777" w:rsidTr="009C4A21">
        <w:tblPrEx>
          <w:tblCellMar>
            <w:top w:w="0" w:type="dxa"/>
            <w:bottom w:w="0" w:type="dxa"/>
          </w:tblCellMar>
        </w:tblPrEx>
        <w:trPr>
          <w:jc w:val="center"/>
        </w:trPr>
        <w:tc>
          <w:tcPr>
            <w:tcW w:w="815" w:type="dxa"/>
            <w:vMerge w:val="restart"/>
          </w:tcPr>
          <w:p w14:paraId="63AD894E" w14:textId="77777777" w:rsidR="00EE0634" w:rsidRDefault="00EE0634" w:rsidP="005A2A9A">
            <w:pPr>
              <w:pStyle w:val="BodyIndented"/>
              <w:ind w:firstLine="0"/>
              <w:jc w:val="center"/>
              <w:rPr>
                <w:b/>
                <w:bCs/>
              </w:rPr>
            </w:pPr>
          </w:p>
          <w:p w14:paraId="13796CB3" w14:textId="77777777" w:rsidR="00EE0634" w:rsidRDefault="00EE0634" w:rsidP="005A2A9A">
            <w:pPr>
              <w:pStyle w:val="BodyIndented"/>
              <w:ind w:firstLine="0"/>
              <w:jc w:val="center"/>
              <w:rPr>
                <w:b/>
                <w:bCs/>
              </w:rPr>
            </w:pPr>
            <w:r>
              <w:rPr>
                <w:b/>
                <w:bCs/>
              </w:rPr>
              <w:t xml:space="preserve">Regression </w:t>
            </w:r>
          </w:p>
        </w:tc>
        <w:tc>
          <w:tcPr>
            <w:tcW w:w="1350" w:type="dxa"/>
          </w:tcPr>
          <w:p w14:paraId="344BD011" w14:textId="77777777" w:rsidR="00EE0634" w:rsidRPr="004B4BCA" w:rsidRDefault="00EE0634" w:rsidP="005A2A9A">
            <w:pPr>
              <w:pStyle w:val="BodyIndented"/>
              <w:ind w:firstLine="0"/>
              <w:jc w:val="center"/>
            </w:pPr>
            <w:r w:rsidRPr="004B4BCA">
              <w:t>Abalone</w:t>
            </w:r>
          </w:p>
        </w:tc>
        <w:tc>
          <w:tcPr>
            <w:tcW w:w="720" w:type="dxa"/>
          </w:tcPr>
          <w:p w14:paraId="5B79E920" w14:textId="77777777" w:rsidR="00EE0634" w:rsidRDefault="00EE0634" w:rsidP="005A2A9A">
            <w:pPr>
              <w:pStyle w:val="BodyIndented"/>
              <w:ind w:firstLine="0"/>
              <w:jc w:val="center"/>
            </w:pPr>
            <w:r>
              <w:t>4177</w:t>
            </w:r>
          </w:p>
        </w:tc>
        <w:tc>
          <w:tcPr>
            <w:tcW w:w="815" w:type="dxa"/>
          </w:tcPr>
          <w:p w14:paraId="24D410AF" w14:textId="1D230857" w:rsidR="00EE0634" w:rsidRDefault="00EE0634" w:rsidP="005A2A9A">
            <w:pPr>
              <w:pStyle w:val="BodyIndented"/>
              <w:ind w:firstLine="0"/>
              <w:jc w:val="center"/>
            </w:pPr>
            <w:r>
              <w:t>28</w:t>
            </w:r>
          </w:p>
        </w:tc>
        <w:tc>
          <w:tcPr>
            <w:tcW w:w="2499" w:type="dxa"/>
            <w:vMerge w:val="restart"/>
          </w:tcPr>
          <w:p w14:paraId="1D5C55EE" w14:textId="3D814F82" w:rsidR="00EE0634" w:rsidRDefault="00EE0634" w:rsidP="005A2A9A">
            <w:pPr>
              <w:pStyle w:val="BodyIndented"/>
              <w:ind w:firstLine="0"/>
              <w:jc w:val="left"/>
            </w:pPr>
            <w:r>
              <w:t>k = {1, 3, 5, 7, 9, 11, 13}</w:t>
            </w:r>
          </w:p>
          <w:p w14:paraId="6EF15F5E" w14:textId="681C8424" w:rsidR="00EE0634" w:rsidRDefault="00EE0634" w:rsidP="005A2A9A">
            <w:pPr>
              <w:pStyle w:val="BodyIndented"/>
              <w:ind w:firstLine="0"/>
              <w:jc w:val="left"/>
            </w:pPr>
            <w:r>
              <w:t xml:space="preserve">epsilon = </w:t>
            </w:r>
            <w:proofErr w:type="gramStart"/>
            <w:r>
              <w:t xml:space="preserve">{ </w:t>
            </w:r>
            <w:r w:rsidRPr="005A2A9A">
              <w:t>0.0</w:t>
            </w:r>
            <w:r>
              <w:t>0</w:t>
            </w:r>
            <w:r w:rsidRPr="005A2A9A">
              <w:t>1</w:t>
            </w:r>
            <w:proofErr w:type="gramEnd"/>
            <w:r w:rsidRPr="005A2A9A">
              <w:t>, 0.</w:t>
            </w:r>
            <w:r>
              <w:t>0</w:t>
            </w:r>
            <w:r w:rsidRPr="005A2A9A">
              <w:t>1, 0.</w:t>
            </w:r>
            <w:r>
              <w:t>1</w:t>
            </w:r>
            <w:r w:rsidRPr="005A2A9A">
              <w:t>, 1</w:t>
            </w:r>
            <w:r>
              <w:t>}</w:t>
            </w:r>
          </w:p>
        </w:tc>
        <w:tc>
          <w:tcPr>
            <w:tcW w:w="996" w:type="dxa"/>
          </w:tcPr>
          <w:p w14:paraId="1F87C10B" w14:textId="77777777" w:rsidR="00EE0634" w:rsidRDefault="00EE0634" w:rsidP="005A2A9A">
            <w:pPr>
              <w:pStyle w:val="BodyIndented"/>
              <w:ind w:firstLine="0"/>
              <w:jc w:val="center"/>
            </w:pPr>
            <w:r>
              <w:t>k = 13</w:t>
            </w:r>
          </w:p>
          <w:p w14:paraId="3CE484D2" w14:textId="70DD90FE" w:rsidR="00EE0634" w:rsidRDefault="00EE0634" w:rsidP="005A2A9A">
            <w:pPr>
              <w:pStyle w:val="BodyIndented"/>
              <w:ind w:firstLine="0"/>
              <w:jc w:val="center"/>
            </w:pPr>
            <w:r>
              <w:t>epsilon=0.001</w:t>
            </w:r>
          </w:p>
        </w:tc>
        <w:tc>
          <w:tcPr>
            <w:tcW w:w="1445" w:type="dxa"/>
          </w:tcPr>
          <w:p w14:paraId="25C846E1" w14:textId="7CB659CB" w:rsidR="00EE0634" w:rsidRDefault="00EE0634" w:rsidP="005A2A9A">
            <w:pPr>
              <w:pStyle w:val="BodyIndented"/>
              <w:ind w:firstLine="0"/>
              <w:jc w:val="center"/>
            </w:pPr>
            <w:r>
              <w:t>MSE = 1.5</w:t>
            </w:r>
            <w:r w:rsidR="00D755C4">
              <w:t>408</w:t>
            </w:r>
          </w:p>
        </w:tc>
      </w:tr>
      <w:tr w:rsidR="00EE0634" w14:paraId="0044B129" w14:textId="77777777" w:rsidTr="009C4A21">
        <w:tblPrEx>
          <w:tblCellMar>
            <w:top w:w="0" w:type="dxa"/>
            <w:bottom w:w="0" w:type="dxa"/>
          </w:tblCellMar>
        </w:tblPrEx>
        <w:trPr>
          <w:jc w:val="center"/>
        </w:trPr>
        <w:tc>
          <w:tcPr>
            <w:tcW w:w="815" w:type="dxa"/>
            <w:vMerge/>
          </w:tcPr>
          <w:p w14:paraId="22391CB1" w14:textId="77777777" w:rsidR="00EE0634" w:rsidRDefault="00EE0634" w:rsidP="005A2A9A">
            <w:pPr>
              <w:pStyle w:val="BodyIndented"/>
              <w:ind w:firstLine="0"/>
              <w:jc w:val="center"/>
              <w:rPr>
                <w:b/>
                <w:bCs/>
              </w:rPr>
            </w:pPr>
          </w:p>
        </w:tc>
        <w:tc>
          <w:tcPr>
            <w:tcW w:w="1350" w:type="dxa"/>
          </w:tcPr>
          <w:p w14:paraId="040E8447" w14:textId="77777777" w:rsidR="00EE0634" w:rsidRPr="004B4BCA" w:rsidRDefault="00EE0634" w:rsidP="005A2A9A">
            <w:pPr>
              <w:pStyle w:val="BodyIndented"/>
              <w:ind w:firstLine="0"/>
              <w:jc w:val="center"/>
            </w:pPr>
            <w:r w:rsidRPr="004B4BCA">
              <w:t>Forest Fire</w:t>
            </w:r>
          </w:p>
        </w:tc>
        <w:tc>
          <w:tcPr>
            <w:tcW w:w="720" w:type="dxa"/>
          </w:tcPr>
          <w:p w14:paraId="3BF54054" w14:textId="77777777" w:rsidR="00EE0634" w:rsidRDefault="00EE0634" w:rsidP="005A2A9A">
            <w:pPr>
              <w:pStyle w:val="BodyIndented"/>
              <w:ind w:firstLine="0"/>
              <w:jc w:val="center"/>
            </w:pPr>
            <w:r>
              <w:t>517</w:t>
            </w:r>
          </w:p>
        </w:tc>
        <w:tc>
          <w:tcPr>
            <w:tcW w:w="815" w:type="dxa"/>
          </w:tcPr>
          <w:p w14:paraId="2D9400A6" w14:textId="6403C0E1" w:rsidR="00EE0634" w:rsidRDefault="00EE0634" w:rsidP="005A2A9A">
            <w:pPr>
              <w:pStyle w:val="BodyIndented"/>
              <w:ind w:firstLine="0"/>
              <w:jc w:val="center"/>
            </w:pPr>
            <w:r>
              <w:t>1090.84</w:t>
            </w:r>
          </w:p>
        </w:tc>
        <w:tc>
          <w:tcPr>
            <w:tcW w:w="2499" w:type="dxa"/>
            <w:vMerge/>
          </w:tcPr>
          <w:p w14:paraId="4AB1BA9F" w14:textId="7690D6F9" w:rsidR="00EE0634" w:rsidRDefault="00EE0634" w:rsidP="005A2A9A">
            <w:pPr>
              <w:pStyle w:val="BodyIndented"/>
              <w:ind w:firstLine="0"/>
              <w:jc w:val="center"/>
            </w:pPr>
          </w:p>
        </w:tc>
        <w:tc>
          <w:tcPr>
            <w:tcW w:w="996" w:type="dxa"/>
          </w:tcPr>
          <w:p w14:paraId="6F41CF2E" w14:textId="77777777" w:rsidR="00EE0634" w:rsidRDefault="00EE0634" w:rsidP="005A2A9A">
            <w:pPr>
              <w:pStyle w:val="BodyIndented"/>
              <w:ind w:firstLine="0"/>
              <w:jc w:val="center"/>
            </w:pPr>
            <w:r>
              <w:t xml:space="preserve">k = </w:t>
            </w:r>
            <w:r w:rsidR="00377A63">
              <w:t>3</w:t>
            </w:r>
          </w:p>
          <w:p w14:paraId="1F513304" w14:textId="443FF687" w:rsidR="00377A63" w:rsidRDefault="00377A63" w:rsidP="005A2A9A">
            <w:pPr>
              <w:pStyle w:val="BodyIndented"/>
              <w:ind w:firstLine="0"/>
              <w:jc w:val="center"/>
            </w:pPr>
            <w:r>
              <w:t xml:space="preserve">epsilon= </w:t>
            </w:r>
            <w:r w:rsidR="00D755C4">
              <w:t>0.00</w:t>
            </w:r>
            <w:r>
              <w:t>1</w:t>
            </w:r>
          </w:p>
        </w:tc>
        <w:tc>
          <w:tcPr>
            <w:tcW w:w="1445" w:type="dxa"/>
          </w:tcPr>
          <w:p w14:paraId="091EDE59" w14:textId="78944319" w:rsidR="00EE0634" w:rsidRDefault="00EE0634" w:rsidP="005A2A9A">
            <w:pPr>
              <w:pStyle w:val="BodyIndented"/>
              <w:ind w:firstLine="0"/>
              <w:jc w:val="center"/>
            </w:pPr>
            <w:r>
              <w:t xml:space="preserve">MSE = </w:t>
            </w:r>
            <w:r w:rsidR="00D755C4">
              <w:t>15.0499</w:t>
            </w:r>
          </w:p>
        </w:tc>
      </w:tr>
      <w:tr w:rsidR="00EE0634" w14:paraId="600F29D9" w14:textId="77777777" w:rsidTr="009C4A21">
        <w:tblPrEx>
          <w:tblCellMar>
            <w:top w:w="0" w:type="dxa"/>
            <w:bottom w:w="0" w:type="dxa"/>
          </w:tblCellMar>
        </w:tblPrEx>
        <w:trPr>
          <w:jc w:val="center"/>
        </w:trPr>
        <w:tc>
          <w:tcPr>
            <w:tcW w:w="815" w:type="dxa"/>
            <w:vMerge/>
          </w:tcPr>
          <w:p w14:paraId="664D278B" w14:textId="77777777" w:rsidR="00EE0634" w:rsidRDefault="00EE0634" w:rsidP="005A2A9A">
            <w:pPr>
              <w:pStyle w:val="BodyIndented"/>
              <w:ind w:firstLine="0"/>
              <w:jc w:val="center"/>
              <w:rPr>
                <w:b/>
                <w:bCs/>
              </w:rPr>
            </w:pPr>
          </w:p>
        </w:tc>
        <w:tc>
          <w:tcPr>
            <w:tcW w:w="1350" w:type="dxa"/>
          </w:tcPr>
          <w:p w14:paraId="38F2DB6F" w14:textId="77777777" w:rsidR="00EE0634" w:rsidRPr="004B4BCA" w:rsidRDefault="00EE0634" w:rsidP="005A2A9A">
            <w:pPr>
              <w:pStyle w:val="BodyIndented"/>
              <w:ind w:firstLine="0"/>
              <w:jc w:val="center"/>
            </w:pPr>
            <w:r w:rsidRPr="004B4BCA">
              <w:t>Machine</w:t>
            </w:r>
          </w:p>
        </w:tc>
        <w:tc>
          <w:tcPr>
            <w:tcW w:w="720" w:type="dxa"/>
          </w:tcPr>
          <w:p w14:paraId="57D914AE" w14:textId="77777777" w:rsidR="00EE0634" w:rsidRDefault="00EE0634" w:rsidP="005A2A9A">
            <w:pPr>
              <w:pStyle w:val="BodyIndented"/>
              <w:ind w:firstLine="0"/>
              <w:jc w:val="center"/>
            </w:pPr>
            <w:r>
              <w:t>209</w:t>
            </w:r>
          </w:p>
        </w:tc>
        <w:tc>
          <w:tcPr>
            <w:tcW w:w="815" w:type="dxa"/>
          </w:tcPr>
          <w:p w14:paraId="1D8E7B03" w14:textId="7F0B5851" w:rsidR="00EE0634" w:rsidRDefault="00EE0634" w:rsidP="005A2A9A">
            <w:pPr>
              <w:pStyle w:val="BodyIndented"/>
              <w:ind w:firstLine="0"/>
              <w:jc w:val="center"/>
            </w:pPr>
            <w:r>
              <w:t>1144</w:t>
            </w:r>
          </w:p>
        </w:tc>
        <w:tc>
          <w:tcPr>
            <w:tcW w:w="2499" w:type="dxa"/>
            <w:vMerge/>
          </w:tcPr>
          <w:p w14:paraId="3DFB2B81" w14:textId="21E9B341" w:rsidR="00EE0634" w:rsidRDefault="00EE0634" w:rsidP="005A2A9A">
            <w:pPr>
              <w:pStyle w:val="BodyIndented"/>
              <w:ind w:firstLine="0"/>
              <w:jc w:val="center"/>
            </w:pPr>
          </w:p>
        </w:tc>
        <w:tc>
          <w:tcPr>
            <w:tcW w:w="996" w:type="dxa"/>
          </w:tcPr>
          <w:p w14:paraId="49F3BCE5" w14:textId="6AE949B1" w:rsidR="00EE0634" w:rsidRDefault="00EE0634" w:rsidP="005A2A9A">
            <w:pPr>
              <w:pStyle w:val="BodyIndented"/>
              <w:ind w:firstLine="0"/>
              <w:jc w:val="center"/>
            </w:pPr>
            <w:r>
              <w:t xml:space="preserve">k = </w:t>
            </w:r>
            <w:r w:rsidR="005C353F">
              <w:t>5</w:t>
            </w:r>
          </w:p>
          <w:p w14:paraId="67C0DAF6" w14:textId="12BD0417" w:rsidR="00377A63" w:rsidRDefault="00377A63" w:rsidP="005A2A9A">
            <w:pPr>
              <w:pStyle w:val="BodyIndented"/>
              <w:ind w:firstLine="0"/>
              <w:jc w:val="center"/>
            </w:pPr>
            <w:r>
              <w:t>epsilon=</w:t>
            </w:r>
            <w:r w:rsidR="005C353F">
              <w:t>0.001</w:t>
            </w:r>
          </w:p>
        </w:tc>
        <w:tc>
          <w:tcPr>
            <w:tcW w:w="1445" w:type="dxa"/>
          </w:tcPr>
          <w:p w14:paraId="6C9D0D2B" w14:textId="09D576F5" w:rsidR="00EE0634" w:rsidRDefault="00EE0634" w:rsidP="005A2A9A">
            <w:pPr>
              <w:pStyle w:val="BodyIndented"/>
              <w:ind w:firstLine="0"/>
              <w:jc w:val="center"/>
            </w:pPr>
            <w:r>
              <w:t>MSE =</w:t>
            </w:r>
            <w:r w:rsidR="005C353F">
              <w:t xml:space="preserve"> </w:t>
            </w:r>
            <w:r w:rsidR="00D755C4">
              <w:t>40.456</w:t>
            </w:r>
            <w:r>
              <w:t xml:space="preserve"> </w:t>
            </w:r>
          </w:p>
        </w:tc>
      </w:tr>
      <w:tr w:rsidR="005A2A9A" w14:paraId="5DFDC711" w14:textId="77777777" w:rsidTr="009C4A21">
        <w:tblPrEx>
          <w:tblCellMar>
            <w:top w:w="0" w:type="dxa"/>
            <w:bottom w:w="0" w:type="dxa"/>
          </w:tblCellMar>
        </w:tblPrEx>
        <w:trPr>
          <w:jc w:val="center"/>
        </w:trPr>
        <w:tc>
          <w:tcPr>
            <w:tcW w:w="815" w:type="dxa"/>
            <w:vMerge w:val="restart"/>
          </w:tcPr>
          <w:p w14:paraId="40C55401" w14:textId="77777777" w:rsidR="005A2A9A" w:rsidRDefault="005A2A9A" w:rsidP="005A2A9A">
            <w:pPr>
              <w:pStyle w:val="BodyIndented"/>
              <w:ind w:firstLine="0"/>
              <w:jc w:val="center"/>
              <w:rPr>
                <w:b/>
                <w:bCs/>
              </w:rPr>
            </w:pPr>
          </w:p>
          <w:p w14:paraId="6D3492F6" w14:textId="77777777" w:rsidR="005A2A9A" w:rsidRDefault="005A2A9A" w:rsidP="005A2A9A">
            <w:pPr>
              <w:pStyle w:val="BodyIndented"/>
              <w:ind w:firstLine="0"/>
              <w:jc w:val="center"/>
              <w:rPr>
                <w:b/>
                <w:bCs/>
              </w:rPr>
            </w:pPr>
            <w:r>
              <w:rPr>
                <w:b/>
                <w:bCs/>
              </w:rPr>
              <w:t xml:space="preserve">Classification </w:t>
            </w:r>
          </w:p>
        </w:tc>
        <w:tc>
          <w:tcPr>
            <w:tcW w:w="1350" w:type="dxa"/>
          </w:tcPr>
          <w:p w14:paraId="14F6D717" w14:textId="77777777" w:rsidR="005A2A9A" w:rsidRPr="004B4BCA" w:rsidRDefault="005A2A9A" w:rsidP="005A2A9A">
            <w:pPr>
              <w:pStyle w:val="BodyIndented"/>
              <w:ind w:firstLine="0"/>
              <w:jc w:val="center"/>
            </w:pPr>
            <w:r w:rsidRPr="004B4BCA">
              <w:t>Breast Cancer</w:t>
            </w:r>
          </w:p>
        </w:tc>
        <w:tc>
          <w:tcPr>
            <w:tcW w:w="720" w:type="dxa"/>
          </w:tcPr>
          <w:p w14:paraId="5CA63A3C" w14:textId="77777777" w:rsidR="005A2A9A" w:rsidRDefault="005A2A9A" w:rsidP="005A2A9A">
            <w:pPr>
              <w:pStyle w:val="BodyIndented"/>
              <w:ind w:firstLine="0"/>
              <w:jc w:val="center"/>
            </w:pPr>
            <w:r>
              <w:t>699</w:t>
            </w:r>
          </w:p>
        </w:tc>
        <w:tc>
          <w:tcPr>
            <w:tcW w:w="815" w:type="dxa"/>
            <w:vMerge w:val="restart"/>
          </w:tcPr>
          <w:p w14:paraId="123CF3AC" w14:textId="714820CC" w:rsidR="005A2A9A" w:rsidRDefault="005A2A9A" w:rsidP="005A2A9A">
            <w:pPr>
              <w:pStyle w:val="BodyIndented"/>
              <w:ind w:firstLine="0"/>
              <w:jc w:val="center"/>
            </w:pPr>
            <w:r>
              <w:t>NA Classification</w:t>
            </w:r>
          </w:p>
        </w:tc>
        <w:tc>
          <w:tcPr>
            <w:tcW w:w="2499" w:type="dxa"/>
            <w:vMerge w:val="restart"/>
          </w:tcPr>
          <w:p w14:paraId="7015086E" w14:textId="7E11F6FB" w:rsidR="005A2A9A" w:rsidRDefault="005A2A9A" w:rsidP="005A2A9A">
            <w:pPr>
              <w:pStyle w:val="BodyIndented"/>
              <w:ind w:firstLine="0"/>
              <w:jc w:val="center"/>
            </w:pPr>
            <w:r>
              <w:t>k = {1, 3, 5, 7, 9, 11, 13}</w:t>
            </w:r>
          </w:p>
        </w:tc>
        <w:tc>
          <w:tcPr>
            <w:tcW w:w="996" w:type="dxa"/>
          </w:tcPr>
          <w:p w14:paraId="71F14EBB" w14:textId="098D51FD" w:rsidR="005A2A9A" w:rsidRDefault="005A2A9A" w:rsidP="005A2A9A">
            <w:pPr>
              <w:pStyle w:val="BodyIndented"/>
              <w:ind w:firstLine="0"/>
              <w:jc w:val="center"/>
            </w:pPr>
            <w:r>
              <w:t xml:space="preserve">k = </w:t>
            </w:r>
            <w:r w:rsidR="001030B2">
              <w:t>3</w:t>
            </w:r>
          </w:p>
        </w:tc>
        <w:tc>
          <w:tcPr>
            <w:tcW w:w="1445" w:type="dxa"/>
          </w:tcPr>
          <w:p w14:paraId="516655FE" w14:textId="46DABE16" w:rsidR="005A2A9A" w:rsidRDefault="005A2A9A" w:rsidP="005A2A9A">
            <w:pPr>
              <w:pStyle w:val="BodyIndented"/>
              <w:ind w:firstLine="0"/>
              <w:jc w:val="center"/>
            </w:pPr>
            <w:r>
              <w:t>A = 0.9</w:t>
            </w:r>
            <w:r w:rsidR="00D755C4">
              <w:t>706</w:t>
            </w:r>
          </w:p>
        </w:tc>
      </w:tr>
      <w:tr w:rsidR="005A2A9A" w14:paraId="4642274E" w14:textId="77777777" w:rsidTr="009C4A21">
        <w:tblPrEx>
          <w:tblCellMar>
            <w:top w:w="0" w:type="dxa"/>
            <w:bottom w:w="0" w:type="dxa"/>
          </w:tblCellMar>
        </w:tblPrEx>
        <w:trPr>
          <w:jc w:val="center"/>
        </w:trPr>
        <w:tc>
          <w:tcPr>
            <w:tcW w:w="815" w:type="dxa"/>
            <w:vMerge/>
          </w:tcPr>
          <w:p w14:paraId="6BCAB030" w14:textId="77777777" w:rsidR="005A2A9A" w:rsidRDefault="005A2A9A" w:rsidP="005A2A9A">
            <w:pPr>
              <w:pStyle w:val="BodyIndented"/>
              <w:ind w:firstLine="0"/>
              <w:jc w:val="center"/>
              <w:rPr>
                <w:b/>
                <w:bCs/>
              </w:rPr>
            </w:pPr>
          </w:p>
        </w:tc>
        <w:tc>
          <w:tcPr>
            <w:tcW w:w="1350" w:type="dxa"/>
          </w:tcPr>
          <w:p w14:paraId="59D6198C" w14:textId="77777777" w:rsidR="005A2A9A" w:rsidRPr="004B4BCA" w:rsidRDefault="005A2A9A" w:rsidP="005A2A9A">
            <w:pPr>
              <w:pStyle w:val="BodyIndented"/>
              <w:ind w:firstLine="0"/>
              <w:jc w:val="center"/>
            </w:pPr>
            <w:r w:rsidRPr="004B4BCA">
              <w:t>Car</w:t>
            </w:r>
          </w:p>
        </w:tc>
        <w:tc>
          <w:tcPr>
            <w:tcW w:w="720" w:type="dxa"/>
          </w:tcPr>
          <w:p w14:paraId="059EF04C" w14:textId="77777777" w:rsidR="005A2A9A" w:rsidRDefault="005A2A9A" w:rsidP="005A2A9A">
            <w:pPr>
              <w:pStyle w:val="BodyIndented"/>
              <w:ind w:firstLine="0"/>
              <w:jc w:val="center"/>
            </w:pPr>
            <w:r>
              <w:t>1728</w:t>
            </w:r>
          </w:p>
        </w:tc>
        <w:tc>
          <w:tcPr>
            <w:tcW w:w="815" w:type="dxa"/>
            <w:vMerge/>
          </w:tcPr>
          <w:p w14:paraId="4CD669DE" w14:textId="77777777" w:rsidR="005A2A9A" w:rsidRDefault="005A2A9A" w:rsidP="005A2A9A">
            <w:pPr>
              <w:pStyle w:val="BodyIndented"/>
              <w:ind w:firstLine="0"/>
              <w:jc w:val="center"/>
            </w:pPr>
          </w:p>
        </w:tc>
        <w:tc>
          <w:tcPr>
            <w:tcW w:w="2499" w:type="dxa"/>
            <w:vMerge/>
          </w:tcPr>
          <w:p w14:paraId="3D753E52" w14:textId="475CC3F5" w:rsidR="005A2A9A" w:rsidRDefault="005A2A9A" w:rsidP="005A2A9A">
            <w:pPr>
              <w:pStyle w:val="BodyIndented"/>
              <w:ind w:firstLine="0"/>
              <w:jc w:val="center"/>
            </w:pPr>
          </w:p>
        </w:tc>
        <w:tc>
          <w:tcPr>
            <w:tcW w:w="996" w:type="dxa"/>
          </w:tcPr>
          <w:p w14:paraId="55E497CB" w14:textId="5BB51F6F" w:rsidR="005A2A9A" w:rsidRDefault="005A2A9A" w:rsidP="005A2A9A">
            <w:pPr>
              <w:pStyle w:val="BodyIndented"/>
              <w:ind w:firstLine="0"/>
              <w:jc w:val="center"/>
            </w:pPr>
            <w:r>
              <w:t xml:space="preserve">k = </w:t>
            </w:r>
            <w:r w:rsidR="00377A63">
              <w:t>5</w:t>
            </w:r>
          </w:p>
        </w:tc>
        <w:tc>
          <w:tcPr>
            <w:tcW w:w="1445" w:type="dxa"/>
          </w:tcPr>
          <w:p w14:paraId="3DA035F1" w14:textId="1662A409" w:rsidR="005A2A9A" w:rsidRDefault="005A2A9A" w:rsidP="005A2A9A">
            <w:pPr>
              <w:pStyle w:val="BodyIndented"/>
              <w:ind w:firstLine="0"/>
              <w:jc w:val="center"/>
            </w:pPr>
            <w:r>
              <w:t>A = 0.91</w:t>
            </w:r>
            <w:r w:rsidR="00D755C4">
              <w:t>04</w:t>
            </w:r>
          </w:p>
        </w:tc>
      </w:tr>
      <w:tr w:rsidR="005A2A9A" w14:paraId="6F707E82" w14:textId="77777777" w:rsidTr="009C4A21">
        <w:tblPrEx>
          <w:tblCellMar>
            <w:top w:w="0" w:type="dxa"/>
            <w:bottom w:w="0" w:type="dxa"/>
          </w:tblCellMar>
        </w:tblPrEx>
        <w:trPr>
          <w:jc w:val="center"/>
        </w:trPr>
        <w:tc>
          <w:tcPr>
            <w:tcW w:w="815" w:type="dxa"/>
            <w:vMerge/>
          </w:tcPr>
          <w:p w14:paraId="72EAC37C" w14:textId="77777777" w:rsidR="005A2A9A" w:rsidRDefault="005A2A9A" w:rsidP="005A2A9A">
            <w:pPr>
              <w:pStyle w:val="BodyIndented"/>
              <w:ind w:firstLine="0"/>
              <w:jc w:val="center"/>
              <w:rPr>
                <w:b/>
                <w:bCs/>
              </w:rPr>
            </w:pPr>
          </w:p>
        </w:tc>
        <w:tc>
          <w:tcPr>
            <w:tcW w:w="1350" w:type="dxa"/>
          </w:tcPr>
          <w:p w14:paraId="335A5852" w14:textId="77777777" w:rsidR="005A2A9A" w:rsidRPr="004B4BCA" w:rsidRDefault="005A2A9A" w:rsidP="005A2A9A">
            <w:pPr>
              <w:pStyle w:val="BodyIndented"/>
              <w:ind w:firstLine="0"/>
              <w:jc w:val="center"/>
            </w:pPr>
            <w:r w:rsidRPr="004B4BCA">
              <w:t>House Votes</w:t>
            </w:r>
          </w:p>
        </w:tc>
        <w:tc>
          <w:tcPr>
            <w:tcW w:w="720" w:type="dxa"/>
          </w:tcPr>
          <w:p w14:paraId="2BFB0766" w14:textId="77777777" w:rsidR="005A2A9A" w:rsidRDefault="005A2A9A" w:rsidP="005A2A9A">
            <w:pPr>
              <w:pStyle w:val="BodyIndented"/>
              <w:ind w:firstLine="0"/>
              <w:jc w:val="center"/>
            </w:pPr>
            <w:r>
              <w:t>435</w:t>
            </w:r>
          </w:p>
        </w:tc>
        <w:tc>
          <w:tcPr>
            <w:tcW w:w="815" w:type="dxa"/>
            <w:vMerge/>
          </w:tcPr>
          <w:p w14:paraId="486BB884" w14:textId="77777777" w:rsidR="005A2A9A" w:rsidRDefault="005A2A9A" w:rsidP="005A2A9A">
            <w:pPr>
              <w:pStyle w:val="BodyIndented"/>
              <w:ind w:firstLine="0"/>
              <w:jc w:val="center"/>
            </w:pPr>
          </w:p>
        </w:tc>
        <w:tc>
          <w:tcPr>
            <w:tcW w:w="2499" w:type="dxa"/>
            <w:vMerge/>
          </w:tcPr>
          <w:p w14:paraId="5857A414" w14:textId="58A837A6" w:rsidR="005A2A9A" w:rsidRDefault="005A2A9A" w:rsidP="005A2A9A">
            <w:pPr>
              <w:pStyle w:val="BodyIndented"/>
              <w:ind w:firstLine="0"/>
              <w:jc w:val="center"/>
            </w:pPr>
          </w:p>
        </w:tc>
        <w:tc>
          <w:tcPr>
            <w:tcW w:w="996" w:type="dxa"/>
          </w:tcPr>
          <w:p w14:paraId="353E6CCE" w14:textId="77777777" w:rsidR="005A2A9A" w:rsidRDefault="005A2A9A" w:rsidP="005A2A9A">
            <w:pPr>
              <w:jc w:val="center"/>
            </w:pPr>
            <w:r>
              <w:t>k = 7</w:t>
            </w:r>
          </w:p>
        </w:tc>
        <w:tc>
          <w:tcPr>
            <w:tcW w:w="1445" w:type="dxa"/>
          </w:tcPr>
          <w:p w14:paraId="36E0F700" w14:textId="77777777" w:rsidR="005A2A9A" w:rsidRDefault="005A2A9A" w:rsidP="005A2A9A">
            <w:pPr>
              <w:pStyle w:val="BodyIndented"/>
              <w:ind w:firstLine="0"/>
              <w:jc w:val="center"/>
            </w:pPr>
            <w:r>
              <w:t>A = 0.9144</w:t>
            </w:r>
          </w:p>
        </w:tc>
      </w:tr>
    </w:tbl>
    <w:p w14:paraId="49B23451" w14:textId="4EE50237" w:rsidR="009C4A21" w:rsidRDefault="009C4A21" w:rsidP="009C4A21">
      <w:pPr>
        <w:pStyle w:val="Caption"/>
        <w:jc w:val="center"/>
      </w:pPr>
      <w:r>
        <w:t xml:space="preserve">Table </w:t>
      </w:r>
      <w:r>
        <w:t>2</w:t>
      </w:r>
      <w:r>
        <w:t xml:space="preserve">. </w:t>
      </w:r>
      <w:r>
        <w:rPr>
          <w:b w:val="0"/>
          <w:bCs w:val="0"/>
        </w:rPr>
        <w:t xml:space="preserve">Result table of </w:t>
      </w:r>
      <w:r>
        <w:rPr>
          <w:b w:val="0"/>
          <w:bCs w:val="0"/>
        </w:rPr>
        <w:t xml:space="preserve">Edited </w:t>
      </w:r>
      <w:r>
        <w:rPr>
          <w:b w:val="0"/>
          <w:bCs w:val="0"/>
        </w:rPr>
        <w:t xml:space="preserve">KNN model using 5x2 </w:t>
      </w:r>
      <w:r>
        <w:rPr>
          <w:rFonts w:hint="eastAsia"/>
          <w:b w:val="0"/>
          <w:bCs w:val="0"/>
          <w:lang w:eastAsia="zh-CN"/>
        </w:rPr>
        <w:t>cross-validation</w:t>
      </w:r>
      <w:r>
        <w:rPr>
          <w:b w:val="0"/>
          <w:bCs w:val="0"/>
        </w:rPr>
        <w:t>.</w:t>
      </w:r>
    </w:p>
    <w:p w14:paraId="15B7177B" w14:textId="6CFAF774" w:rsidR="005A2A9A" w:rsidRDefault="005A2A9A" w:rsidP="005A2A9A">
      <w:pPr>
        <w:pStyle w:val="Heading2"/>
      </w:pPr>
      <w:r>
        <w:t>Condensed KNN model</w:t>
      </w:r>
    </w:p>
    <w:p w14:paraId="633F7BA0" w14:textId="43D2C818" w:rsidR="005A2A9A" w:rsidRDefault="005A2A9A" w:rsidP="005A2A9A">
      <w:pPr>
        <w:pStyle w:val="BodyUndented"/>
      </w:pPr>
      <w:r>
        <w:rPr>
          <w:rFonts w:hint="eastAsia"/>
          <w:lang w:eastAsia="zh-CN"/>
        </w:rPr>
        <w:t xml:space="preserve">The </w:t>
      </w:r>
      <w:r>
        <w:rPr>
          <w:lang w:eastAsia="zh-CN"/>
        </w:rPr>
        <w:t>C</w:t>
      </w:r>
      <w:r>
        <w:rPr>
          <w:rFonts w:hint="eastAsia"/>
          <w:lang w:eastAsia="zh-CN"/>
        </w:rPr>
        <w:t>ondensed</w:t>
      </w:r>
      <w:r>
        <w:t xml:space="preserve"> KNN model </w:t>
      </w:r>
      <w:r>
        <w:rPr>
          <w:rFonts w:hint="eastAsia"/>
          <w:lang w:eastAsia="zh-CN"/>
        </w:rPr>
        <w:t>ha</w:t>
      </w:r>
      <w:r>
        <w:rPr>
          <w:lang w:eastAsia="zh-CN"/>
        </w:rPr>
        <w:t>s</w:t>
      </w:r>
      <w:r>
        <w:t xml:space="preserve"> the same table structure as the Edited. </w:t>
      </w:r>
    </w:p>
    <w:p w14:paraId="5FC76655" w14:textId="77777777" w:rsidR="005A2A9A" w:rsidRPr="005A2A9A" w:rsidRDefault="005A2A9A" w:rsidP="005A2A9A">
      <w:pPr>
        <w:pStyle w:val="BodyIndented"/>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5"/>
        <w:gridCol w:w="1350"/>
        <w:gridCol w:w="800"/>
        <w:gridCol w:w="735"/>
        <w:gridCol w:w="2235"/>
        <w:gridCol w:w="1260"/>
        <w:gridCol w:w="1445"/>
      </w:tblGrid>
      <w:tr w:rsidR="005A2A9A" w14:paraId="1554C870" w14:textId="77777777" w:rsidTr="00D755C4">
        <w:tblPrEx>
          <w:tblCellMar>
            <w:top w:w="0" w:type="dxa"/>
            <w:bottom w:w="0" w:type="dxa"/>
          </w:tblCellMar>
        </w:tblPrEx>
        <w:trPr>
          <w:jc w:val="center"/>
        </w:trPr>
        <w:tc>
          <w:tcPr>
            <w:tcW w:w="815" w:type="dxa"/>
          </w:tcPr>
          <w:p w14:paraId="7CAAE5E7" w14:textId="77777777" w:rsidR="005A2A9A" w:rsidRPr="004B4BCA" w:rsidRDefault="005A2A9A" w:rsidP="0039664D">
            <w:pPr>
              <w:pStyle w:val="BodyIndented"/>
              <w:ind w:firstLine="0"/>
              <w:jc w:val="center"/>
              <w:rPr>
                <w:b/>
                <w:bCs/>
              </w:rPr>
            </w:pPr>
            <w:r>
              <w:rPr>
                <w:b/>
                <w:bCs/>
              </w:rPr>
              <w:t>Dataset Type</w:t>
            </w:r>
          </w:p>
        </w:tc>
        <w:tc>
          <w:tcPr>
            <w:tcW w:w="1350" w:type="dxa"/>
          </w:tcPr>
          <w:p w14:paraId="4342D9D6" w14:textId="77777777" w:rsidR="005A2A9A" w:rsidRPr="004B4BCA" w:rsidRDefault="005A2A9A" w:rsidP="0039664D">
            <w:pPr>
              <w:pStyle w:val="BodyIndented"/>
              <w:ind w:firstLine="0"/>
              <w:jc w:val="center"/>
              <w:rPr>
                <w:b/>
                <w:bCs/>
              </w:rPr>
            </w:pPr>
            <w:r w:rsidRPr="004B4BCA">
              <w:rPr>
                <w:b/>
                <w:bCs/>
              </w:rPr>
              <w:t>Dataset</w:t>
            </w:r>
          </w:p>
        </w:tc>
        <w:tc>
          <w:tcPr>
            <w:tcW w:w="800" w:type="dxa"/>
          </w:tcPr>
          <w:p w14:paraId="76ABB770" w14:textId="77777777" w:rsidR="005A2A9A" w:rsidRDefault="005A2A9A" w:rsidP="0039664D">
            <w:pPr>
              <w:pStyle w:val="BodyIndented"/>
              <w:ind w:firstLine="0"/>
              <w:jc w:val="center"/>
              <w:rPr>
                <w:b/>
                <w:bCs/>
              </w:rPr>
            </w:pPr>
            <w:r>
              <w:rPr>
                <w:b/>
                <w:bCs/>
              </w:rPr>
              <w:t># of Rows</w:t>
            </w:r>
          </w:p>
        </w:tc>
        <w:tc>
          <w:tcPr>
            <w:tcW w:w="735" w:type="dxa"/>
          </w:tcPr>
          <w:p w14:paraId="34A93594" w14:textId="77777777" w:rsidR="005A2A9A" w:rsidRDefault="005A2A9A" w:rsidP="0039664D">
            <w:pPr>
              <w:pStyle w:val="BodyIndented"/>
              <w:ind w:firstLine="0"/>
              <w:jc w:val="center"/>
              <w:rPr>
                <w:b/>
                <w:bCs/>
              </w:rPr>
            </w:pPr>
            <w:r>
              <w:rPr>
                <w:b/>
                <w:bCs/>
              </w:rPr>
              <w:t>Range</w:t>
            </w:r>
          </w:p>
        </w:tc>
        <w:tc>
          <w:tcPr>
            <w:tcW w:w="2235" w:type="dxa"/>
          </w:tcPr>
          <w:p w14:paraId="5A794C33" w14:textId="77777777" w:rsidR="005A2A9A" w:rsidRDefault="005A2A9A" w:rsidP="0039664D">
            <w:pPr>
              <w:pStyle w:val="BodyIndented"/>
              <w:ind w:firstLine="0"/>
              <w:jc w:val="center"/>
              <w:rPr>
                <w:b/>
                <w:bCs/>
              </w:rPr>
            </w:pPr>
            <w:r>
              <w:rPr>
                <w:b/>
                <w:bCs/>
              </w:rPr>
              <w:t>Tuning Values</w:t>
            </w:r>
          </w:p>
        </w:tc>
        <w:tc>
          <w:tcPr>
            <w:tcW w:w="1260" w:type="dxa"/>
          </w:tcPr>
          <w:p w14:paraId="7A6D2DC5" w14:textId="77777777" w:rsidR="005A2A9A" w:rsidRDefault="005A2A9A" w:rsidP="0039664D">
            <w:pPr>
              <w:pStyle w:val="BodyIndented"/>
              <w:ind w:firstLine="0"/>
              <w:jc w:val="center"/>
              <w:rPr>
                <w:b/>
                <w:bCs/>
              </w:rPr>
            </w:pPr>
            <w:r>
              <w:rPr>
                <w:b/>
                <w:bCs/>
              </w:rPr>
              <w:t>Best Parameters</w:t>
            </w:r>
          </w:p>
        </w:tc>
        <w:tc>
          <w:tcPr>
            <w:tcW w:w="1445" w:type="dxa"/>
          </w:tcPr>
          <w:p w14:paraId="4981D853" w14:textId="77777777" w:rsidR="005A2A9A" w:rsidRDefault="005A2A9A" w:rsidP="0039664D">
            <w:pPr>
              <w:pStyle w:val="BodyIndented"/>
              <w:ind w:firstLine="0"/>
              <w:jc w:val="center"/>
              <w:rPr>
                <w:b/>
                <w:bCs/>
              </w:rPr>
            </w:pPr>
            <w:r>
              <w:rPr>
                <w:b/>
                <w:bCs/>
              </w:rPr>
              <w:t>Performance</w:t>
            </w:r>
          </w:p>
        </w:tc>
      </w:tr>
      <w:tr w:rsidR="00EE0634" w14:paraId="5197B11D" w14:textId="77777777" w:rsidTr="00D755C4">
        <w:tblPrEx>
          <w:tblCellMar>
            <w:top w:w="0" w:type="dxa"/>
            <w:bottom w:w="0" w:type="dxa"/>
          </w:tblCellMar>
        </w:tblPrEx>
        <w:trPr>
          <w:jc w:val="center"/>
        </w:trPr>
        <w:tc>
          <w:tcPr>
            <w:tcW w:w="815" w:type="dxa"/>
            <w:vMerge w:val="restart"/>
          </w:tcPr>
          <w:p w14:paraId="709A33D2" w14:textId="77777777" w:rsidR="00EE0634" w:rsidRDefault="00EE0634" w:rsidP="0039664D">
            <w:pPr>
              <w:pStyle w:val="BodyIndented"/>
              <w:ind w:firstLine="0"/>
              <w:jc w:val="center"/>
              <w:rPr>
                <w:b/>
                <w:bCs/>
              </w:rPr>
            </w:pPr>
          </w:p>
          <w:p w14:paraId="66C2F5E6" w14:textId="77777777" w:rsidR="00EE0634" w:rsidRDefault="00EE0634" w:rsidP="0039664D">
            <w:pPr>
              <w:pStyle w:val="BodyIndented"/>
              <w:ind w:firstLine="0"/>
              <w:jc w:val="center"/>
              <w:rPr>
                <w:b/>
                <w:bCs/>
              </w:rPr>
            </w:pPr>
            <w:r>
              <w:rPr>
                <w:b/>
                <w:bCs/>
              </w:rPr>
              <w:t xml:space="preserve">Regression </w:t>
            </w:r>
          </w:p>
        </w:tc>
        <w:tc>
          <w:tcPr>
            <w:tcW w:w="1350" w:type="dxa"/>
          </w:tcPr>
          <w:p w14:paraId="60606712" w14:textId="77777777" w:rsidR="00EE0634" w:rsidRPr="004B4BCA" w:rsidRDefault="00EE0634" w:rsidP="0039664D">
            <w:pPr>
              <w:pStyle w:val="BodyIndented"/>
              <w:ind w:firstLine="0"/>
              <w:jc w:val="center"/>
            </w:pPr>
            <w:r w:rsidRPr="004B4BCA">
              <w:t>Abalone</w:t>
            </w:r>
          </w:p>
        </w:tc>
        <w:tc>
          <w:tcPr>
            <w:tcW w:w="800" w:type="dxa"/>
          </w:tcPr>
          <w:p w14:paraId="6D5F1AAB" w14:textId="77777777" w:rsidR="00EE0634" w:rsidRDefault="00EE0634" w:rsidP="0039664D">
            <w:pPr>
              <w:pStyle w:val="BodyIndented"/>
              <w:ind w:firstLine="0"/>
              <w:jc w:val="center"/>
            </w:pPr>
            <w:r>
              <w:t>4177</w:t>
            </w:r>
          </w:p>
        </w:tc>
        <w:tc>
          <w:tcPr>
            <w:tcW w:w="735" w:type="dxa"/>
          </w:tcPr>
          <w:p w14:paraId="748EF8FF" w14:textId="218BD211" w:rsidR="00EE0634" w:rsidRDefault="00EE0634" w:rsidP="005A2A9A">
            <w:pPr>
              <w:pStyle w:val="BodyIndented"/>
              <w:ind w:firstLine="0"/>
              <w:jc w:val="center"/>
            </w:pPr>
            <w:r>
              <w:t>28</w:t>
            </w:r>
          </w:p>
        </w:tc>
        <w:tc>
          <w:tcPr>
            <w:tcW w:w="2235" w:type="dxa"/>
            <w:vMerge w:val="restart"/>
          </w:tcPr>
          <w:p w14:paraId="2BF3379D" w14:textId="77777777" w:rsidR="00EE0634" w:rsidRDefault="00EE0634" w:rsidP="0039664D">
            <w:pPr>
              <w:pStyle w:val="BodyIndented"/>
              <w:ind w:firstLine="0"/>
              <w:jc w:val="left"/>
            </w:pPr>
            <w:r>
              <w:t>k = {1, 3, 5, 7, 9, 11, 13}</w:t>
            </w:r>
          </w:p>
          <w:p w14:paraId="0BE10C5E" w14:textId="77777777" w:rsidR="00EE0634" w:rsidRDefault="00EE0634" w:rsidP="0039664D">
            <w:pPr>
              <w:pStyle w:val="BodyIndented"/>
              <w:ind w:firstLine="0"/>
              <w:jc w:val="left"/>
            </w:pPr>
            <w:r>
              <w:t xml:space="preserve">epsilon = </w:t>
            </w:r>
            <w:proofErr w:type="gramStart"/>
            <w:r>
              <w:t>{</w:t>
            </w:r>
            <w:r>
              <w:t xml:space="preserve"> </w:t>
            </w:r>
            <w:r w:rsidRPr="005A2A9A">
              <w:t>0.0</w:t>
            </w:r>
            <w:r>
              <w:t>0</w:t>
            </w:r>
            <w:r w:rsidRPr="005A2A9A">
              <w:t>1</w:t>
            </w:r>
            <w:proofErr w:type="gramEnd"/>
            <w:r w:rsidRPr="005A2A9A">
              <w:t>, 0.</w:t>
            </w:r>
            <w:r>
              <w:t>0</w:t>
            </w:r>
            <w:r w:rsidRPr="005A2A9A">
              <w:t>1, 0.</w:t>
            </w:r>
            <w:r>
              <w:t>1</w:t>
            </w:r>
            <w:r w:rsidRPr="005A2A9A">
              <w:t>, 1</w:t>
            </w:r>
            <w:r>
              <w:t>}</w:t>
            </w:r>
          </w:p>
          <w:p w14:paraId="2CA947F2" w14:textId="1D24F30E" w:rsidR="00EE0634" w:rsidRDefault="00EE0634" w:rsidP="005A2A9A">
            <w:pPr>
              <w:pStyle w:val="BodyIndented"/>
              <w:jc w:val="center"/>
            </w:pPr>
          </w:p>
        </w:tc>
        <w:tc>
          <w:tcPr>
            <w:tcW w:w="1260" w:type="dxa"/>
          </w:tcPr>
          <w:p w14:paraId="4B5E4CED" w14:textId="0AD807C0" w:rsidR="00EE0634" w:rsidRDefault="00EE0634" w:rsidP="0039664D">
            <w:pPr>
              <w:pStyle w:val="BodyIndented"/>
              <w:ind w:firstLine="0"/>
              <w:jc w:val="center"/>
            </w:pPr>
            <w:r>
              <w:t xml:space="preserve">k = </w:t>
            </w:r>
            <w:r w:rsidR="009F5D9E">
              <w:t>1</w:t>
            </w:r>
            <w:r w:rsidR="003B3948">
              <w:t>1</w:t>
            </w:r>
          </w:p>
          <w:p w14:paraId="7539D472" w14:textId="1C24AD8B" w:rsidR="005C353F" w:rsidRDefault="005C353F" w:rsidP="0039664D">
            <w:pPr>
              <w:pStyle w:val="BodyIndented"/>
              <w:ind w:firstLine="0"/>
              <w:jc w:val="center"/>
            </w:pPr>
            <w:r>
              <w:t xml:space="preserve">epsilon = </w:t>
            </w:r>
            <w:r w:rsidR="009F5D9E">
              <w:t>0.001</w:t>
            </w:r>
          </w:p>
        </w:tc>
        <w:tc>
          <w:tcPr>
            <w:tcW w:w="1445" w:type="dxa"/>
          </w:tcPr>
          <w:p w14:paraId="469808D5" w14:textId="36EE7B76" w:rsidR="00EE0634" w:rsidRDefault="00EE0634" w:rsidP="0039664D">
            <w:pPr>
              <w:pStyle w:val="BodyIndented"/>
              <w:ind w:firstLine="0"/>
              <w:jc w:val="center"/>
            </w:pPr>
            <w:r>
              <w:t xml:space="preserve">MSE = </w:t>
            </w:r>
            <w:r w:rsidR="009F5D9E">
              <w:t>1.5</w:t>
            </w:r>
            <w:r w:rsidR="003B3948">
              <w:t>812</w:t>
            </w:r>
          </w:p>
        </w:tc>
      </w:tr>
      <w:tr w:rsidR="00EE0634" w14:paraId="2F38F269" w14:textId="77777777" w:rsidTr="00D755C4">
        <w:tblPrEx>
          <w:tblCellMar>
            <w:top w:w="0" w:type="dxa"/>
            <w:bottom w:w="0" w:type="dxa"/>
          </w:tblCellMar>
        </w:tblPrEx>
        <w:trPr>
          <w:jc w:val="center"/>
        </w:trPr>
        <w:tc>
          <w:tcPr>
            <w:tcW w:w="815" w:type="dxa"/>
            <w:vMerge/>
          </w:tcPr>
          <w:p w14:paraId="4372884A" w14:textId="77777777" w:rsidR="00EE0634" w:rsidRDefault="00EE0634" w:rsidP="0039664D">
            <w:pPr>
              <w:pStyle w:val="BodyIndented"/>
              <w:ind w:firstLine="0"/>
              <w:jc w:val="center"/>
              <w:rPr>
                <w:b/>
                <w:bCs/>
              </w:rPr>
            </w:pPr>
          </w:p>
        </w:tc>
        <w:tc>
          <w:tcPr>
            <w:tcW w:w="1350" w:type="dxa"/>
          </w:tcPr>
          <w:p w14:paraId="1BE36829" w14:textId="77777777" w:rsidR="00EE0634" w:rsidRPr="004B4BCA" w:rsidRDefault="00EE0634" w:rsidP="0039664D">
            <w:pPr>
              <w:pStyle w:val="BodyIndented"/>
              <w:ind w:firstLine="0"/>
              <w:jc w:val="center"/>
            </w:pPr>
            <w:r w:rsidRPr="004B4BCA">
              <w:t>Forest Fire</w:t>
            </w:r>
          </w:p>
        </w:tc>
        <w:tc>
          <w:tcPr>
            <w:tcW w:w="800" w:type="dxa"/>
          </w:tcPr>
          <w:p w14:paraId="7E1FA83C" w14:textId="77777777" w:rsidR="00EE0634" w:rsidRDefault="00EE0634" w:rsidP="0039664D">
            <w:pPr>
              <w:pStyle w:val="BodyIndented"/>
              <w:ind w:firstLine="0"/>
              <w:jc w:val="center"/>
            </w:pPr>
            <w:r>
              <w:t>517</w:t>
            </w:r>
          </w:p>
        </w:tc>
        <w:tc>
          <w:tcPr>
            <w:tcW w:w="735" w:type="dxa"/>
          </w:tcPr>
          <w:p w14:paraId="1F86009B" w14:textId="0B08936A" w:rsidR="00EE0634" w:rsidRDefault="00EE0634" w:rsidP="0039664D">
            <w:pPr>
              <w:pStyle w:val="BodyIndented"/>
              <w:ind w:firstLine="0"/>
              <w:jc w:val="center"/>
            </w:pPr>
            <w:r>
              <w:t>1090.84</w:t>
            </w:r>
          </w:p>
        </w:tc>
        <w:tc>
          <w:tcPr>
            <w:tcW w:w="2235" w:type="dxa"/>
            <w:vMerge/>
          </w:tcPr>
          <w:p w14:paraId="72D2090E" w14:textId="5333F8EA" w:rsidR="00EE0634" w:rsidRDefault="00EE0634" w:rsidP="005A2A9A">
            <w:pPr>
              <w:pStyle w:val="BodyIndented"/>
              <w:jc w:val="center"/>
            </w:pPr>
          </w:p>
        </w:tc>
        <w:tc>
          <w:tcPr>
            <w:tcW w:w="1260" w:type="dxa"/>
          </w:tcPr>
          <w:p w14:paraId="48E143B2" w14:textId="14F75789" w:rsidR="00EE0634" w:rsidRDefault="00EE0634" w:rsidP="0039664D">
            <w:pPr>
              <w:pStyle w:val="BodyIndented"/>
              <w:ind w:firstLine="0"/>
              <w:jc w:val="center"/>
            </w:pPr>
            <w:r>
              <w:t xml:space="preserve">k = </w:t>
            </w:r>
            <w:r w:rsidR="003B3948">
              <w:t>7</w:t>
            </w:r>
          </w:p>
          <w:p w14:paraId="7EB25A9D" w14:textId="6FE5D14C" w:rsidR="00377A63" w:rsidRDefault="00377A63" w:rsidP="0039664D">
            <w:pPr>
              <w:pStyle w:val="BodyIndented"/>
              <w:ind w:firstLine="0"/>
              <w:jc w:val="center"/>
            </w:pPr>
            <w:r>
              <w:t>epsilon = 0.01</w:t>
            </w:r>
          </w:p>
        </w:tc>
        <w:tc>
          <w:tcPr>
            <w:tcW w:w="1445" w:type="dxa"/>
          </w:tcPr>
          <w:p w14:paraId="1B4B34E5" w14:textId="31EE5181" w:rsidR="00EE0634" w:rsidRDefault="00EE0634" w:rsidP="0039664D">
            <w:pPr>
              <w:pStyle w:val="BodyIndented"/>
              <w:ind w:firstLine="0"/>
              <w:jc w:val="center"/>
            </w:pPr>
            <w:r>
              <w:t xml:space="preserve">MSE = </w:t>
            </w:r>
            <w:r w:rsidR="00377A63">
              <w:t>24.</w:t>
            </w:r>
            <w:r w:rsidR="003B3948">
              <w:t>1614</w:t>
            </w:r>
          </w:p>
        </w:tc>
      </w:tr>
      <w:tr w:rsidR="00EE0634" w14:paraId="1CC511B0" w14:textId="77777777" w:rsidTr="00D755C4">
        <w:tblPrEx>
          <w:tblCellMar>
            <w:top w:w="0" w:type="dxa"/>
            <w:bottom w:w="0" w:type="dxa"/>
          </w:tblCellMar>
        </w:tblPrEx>
        <w:trPr>
          <w:jc w:val="center"/>
        </w:trPr>
        <w:tc>
          <w:tcPr>
            <w:tcW w:w="815" w:type="dxa"/>
            <w:vMerge/>
          </w:tcPr>
          <w:p w14:paraId="36B868FB" w14:textId="77777777" w:rsidR="00EE0634" w:rsidRDefault="00EE0634" w:rsidP="0039664D">
            <w:pPr>
              <w:pStyle w:val="BodyIndented"/>
              <w:ind w:firstLine="0"/>
              <w:jc w:val="center"/>
              <w:rPr>
                <w:b/>
                <w:bCs/>
              </w:rPr>
            </w:pPr>
          </w:p>
        </w:tc>
        <w:tc>
          <w:tcPr>
            <w:tcW w:w="1350" w:type="dxa"/>
          </w:tcPr>
          <w:p w14:paraId="5BA03FEC" w14:textId="77777777" w:rsidR="00EE0634" w:rsidRPr="004B4BCA" w:rsidRDefault="00EE0634" w:rsidP="0039664D">
            <w:pPr>
              <w:pStyle w:val="BodyIndented"/>
              <w:ind w:firstLine="0"/>
              <w:jc w:val="center"/>
            </w:pPr>
            <w:r w:rsidRPr="004B4BCA">
              <w:t>Machine</w:t>
            </w:r>
          </w:p>
        </w:tc>
        <w:tc>
          <w:tcPr>
            <w:tcW w:w="800" w:type="dxa"/>
          </w:tcPr>
          <w:p w14:paraId="2DC1194D" w14:textId="77777777" w:rsidR="00EE0634" w:rsidRDefault="00EE0634" w:rsidP="0039664D">
            <w:pPr>
              <w:pStyle w:val="BodyIndented"/>
              <w:ind w:firstLine="0"/>
              <w:jc w:val="center"/>
            </w:pPr>
            <w:r>
              <w:t>209</w:t>
            </w:r>
          </w:p>
        </w:tc>
        <w:tc>
          <w:tcPr>
            <w:tcW w:w="735" w:type="dxa"/>
          </w:tcPr>
          <w:p w14:paraId="63F46D45" w14:textId="29F15A71" w:rsidR="00EE0634" w:rsidRDefault="00EE0634" w:rsidP="0039664D">
            <w:pPr>
              <w:pStyle w:val="BodyIndented"/>
              <w:ind w:firstLine="0"/>
              <w:jc w:val="center"/>
            </w:pPr>
            <w:r>
              <w:t>1144</w:t>
            </w:r>
          </w:p>
        </w:tc>
        <w:tc>
          <w:tcPr>
            <w:tcW w:w="2235" w:type="dxa"/>
            <w:vMerge/>
          </w:tcPr>
          <w:p w14:paraId="3310E927" w14:textId="17F78823" w:rsidR="00EE0634" w:rsidRDefault="00EE0634" w:rsidP="005A2A9A">
            <w:pPr>
              <w:pStyle w:val="BodyIndented"/>
              <w:ind w:firstLine="0"/>
              <w:jc w:val="center"/>
            </w:pPr>
          </w:p>
        </w:tc>
        <w:tc>
          <w:tcPr>
            <w:tcW w:w="1260" w:type="dxa"/>
          </w:tcPr>
          <w:p w14:paraId="273ACA48" w14:textId="64D68793" w:rsidR="00EE0634" w:rsidRDefault="00EE0634" w:rsidP="0039664D">
            <w:pPr>
              <w:pStyle w:val="BodyIndented"/>
              <w:ind w:firstLine="0"/>
              <w:jc w:val="center"/>
            </w:pPr>
            <w:r>
              <w:t xml:space="preserve">k = </w:t>
            </w:r>
            <w:r w:rsidR="00E3315C">
              <w:t>1</w:t>
            </w:r>
          </w:p>
          <w:p w14:paraId="2ACD4507" w14:textId="520ED62D" w:rsidR="00EE0634" w:rsidRDefault="00EE0634" w:rsidP="0039664D">
            <w:pPr>
              <w:pStyle w:val="BodyIndented"/>
              <w:ind w:firstLine="0"/>
              <w:jc w:val="center"/>
            </w:pPr>
            <w:r>
              <w:t xml:space="preserve">epsilon = </w:t>
            </w:r>
            <w:r w:rsidR="00E3315C">
              <w:t>1</w:t>
            </w:r>
          </w:p>
        </w:tc>
        <w:tc>
          <w:tcPr>
            <w:tcW w:w="1445" w:type="dxa"/>
          </w:tcPr>
          <w:p w14:paraId="1FDDD870" w14:textId="3A06D1B6" w:rsidR="00EE0634" w:rsidRDefault="00EE0634" w:rsidP="0039664D">
            <w:pPr>
              <w:pStyle w:val="BodyIndented"/>
              <w:ind w:firstLine="0"/>
              <w:jc w:val="center"/>
            </w:pPr>
            <w:r>
              <w:t xml:space="preserve">MSE = </w:t>
            </w:r>
            <w:r w:rsidR="00E3315C">
              <w:t>43.4075</w:t>
            </w:r>
          </w:p>
        </w:tc>
      </w:tr>
      <w:tr w:rsidR="00EE0634" w14:paraId="52D9307F" w14:textId="77777777" w:rsidTr="00D755C4">
        <w:tblPrEx>
          <w:tblCellMar>
            <w:top w:w="0" w:type="dxa"/>
            <w:bottom w:w="0" w:type="dxa"/>
          </w:tblCellMar>
        </w:tblPrEx>
        <w:trPr>
          <w:jc w:val="center"/>
        </w:trPr>
        <w:tc>
          <w:tcPr>
            <w:tcW w:w="815" w:type="dxa"/>
            <w:vMerge w:val="restart"/>
          </w:tcPr>
          <w:p w14:paraId="4F444DFA" w14:textId="77777777" w:rsidR="00EE0634" w:rsidRDefault="00EE0634" w:rsidP="0039664D">
            <w:pPr>
              <w:pStyle w:val="BodyIndented"/>
              <w:ind w:firstLine="0"/>
              <w:jc w:val="center"/>
              <w:rPr>
                <w:b/>
                <w:bCs/>
              </w:rPr>
            </w:pPr>
          </w:p>
          <w:p w14:paraId="0A703CC6" w14:textId="77777777" w:rsidR="00EE0634" w:rsidRDefault="00EE0634" w:rsidP="0039664D">
            <w:pPr>
              <w:pStyle w:val="BodyIndented"/>
              <w:ind w:firstLine="0"/>
              <w:jc w:val="center"/>
              <w:rPr>
                <w:b/>
                <w:bCs/>
              </w:rPr>
            </w:pPr>
            <w:r>
              <w:rPr>
                <w:b/>
                <w:bCs/>
              </w:rPr>
              <w:t xml:space="preserve">Classification </w:t>
            </w:r>
          </w:p>
        </w:tc>
        <w:tc>
          <w:tcPr>
            <w:tcW w:w="1350" w:type="dxa"/>
          </w:tcPr>
          <w:p w14:paraId="0ED84050" w14:textId="77777777" w:rsidR="00EE0634" w:rsidRPr="004B4BCA" w:rsidRDefault="00EE0634" w:rsidP="0039664D">
            <w:pPr>
              <w:pStyle w:val="BodyIndented"/>
              <w:ind w:firstLine="0"/>
              <w:jc w:val="center"/>
            </w:pPr>
            <w:r w:rsidRPr="004B4BCA">
              <w:t>Breast Cancer</w:t>
            </w:r>
          </w:p>
        </w:tc>
        <w:tc>
          <w:tcPr>
            <w:tcW w:w="800" w:type="dxa"/>
          </w:tcPr>
          <w:p w14:paraId="19280260" w14:textId="77777777" w:rsidR="00EE0634" w:rsidRDefault="00EE0634" w:rsidP="0039664D">
            <w:pPr>
              <w:pStyle w:val="BodyIndented"/>
              <w:ind w:firstLine="0"/>
              <w:jc w:val="center"/>
            </w:pPr>
            <w:r>
              <w:t>699</w:t>
            </w:r>
          </w:p>
        </w:tc>
        <w:tc>
          <w:tcPr>
            <w:tcW w:w="735" w:type="dxa"/>
            <w:vMerge w:val="restart"/>
          </w:tcPr>
          <w:p w14:paraId="2EEFD107" w14:textId="10AA154B" w:rsidR="00EE0634" w:rsidRDefault="00EE0634" w:rsidP="0039664D">
            <w:pPr>
              <w:pStyle w:val="BodyIndented"/>
              <w:ind w:firstLine="0"/>
              <w:jc w:val="center"/>
            </w:pPr>
            <w:r>
              <w:t>NA Classification</w:t>
            </w:r>
          </w:p>
        </w:tc>
        <w:tc>
          <w:tcPr>
            <w:tcW w:w="2235" w:type="dxa"/>
            <w:vMerge w:val="restart"/>
          </w:tcPr>
          <w:p w14:paraId="24300867" w14:textId="77777777" w:rsidR="00EE0634" w:rsidRDefault="00EE0634" w:rsidP="0039664D">
            <w:pPr>
              <w:pStyle w:val="BodyIndented"/>
              <w:ind w:firstLine="0"/>
              <w:jc w:val="center"/>
            </w:pPr>
            <w:r>
              <w:t>k = {1, 3, 5, 7, 9, 11, 13}</w:t>
            </w:r>
          </w:p>
          <w:p w14:paraId="4132BD34" w14:textId="4264F1A6" w:rsidR="00EE0634" w:rsidRDefault="00EE0634" w:rsidP="0039664D">
            <w:pPr>
              <w:pStyle w:val="BodyIndented"/>
              <w:jc w:val="center"/>
            </w:pPr>
          </w:p>
        </w:tc>
        <w:tc>
          <w:tcPr>
            <w:tcW w:w="1260" w:type="dxa"/>
          </w:tcPr>
          <w:p w14:paraId="52914E8E" w14:textId="7499AB21" w:rsidR="00EE0634" w:rsidRDefault="00EE0634" w:rsidP="0039664D">
            <w:pPr>
              <w:pStyle w:val="BodyIndented"/>
              <w:ind w:firstLine="0"/>
              <w:jc w:val="center"/>
            </w:pPr>
            <w:r>
              <w:t xml:space="preserve">k = </w:t>
            </w:r>
            <w:r w:rsidR="003B3948">
              <w:t>1</w:t>
            </w:r>
          </w:p>
        </w:tc>
        <w:tc>
          <w:tcPr>
            <w:tcW w:w="1445" w:type="dxa"/>
          </w:tcPr>
          <w:p w14:paraId="2B7F6F2F" w14:textId="532232DA" w:rsidR="00EE0634" w:rsidRDefault="00EE0634" w:rsidP="0039664D">
            <w:pPr>
              <w:pStyle w:val="BodyIndented"/>
              <w:ind w:firstLine="0"/>
              <w:jc w:val="center"/>
            </w:pPr>
            <w:r>
              <w:t>A = 0.</w:t>
            </w:r>
            <w:r w:rsidR="003B3948">
              <w:t>7584</w:t>
            </w:r>
          </w:p>
        </w:tc>
      </w:tr>
      <w:tr w:rsidR="00EE0634" w14:paraId="1887F600" w14:textId="77777777" w:rsidTr="00D755C4">
        <w:tblPrEx>
          <w:tblCellMar>
            <w:top w:w="0" w:type="dxa"/>
            <w:bottom w:w="0" w:type="dxa"/>
          </w:tblCellMar>
        </w:tblPrEx>
        <w:trPr>
          <w:jc w:val="center"/>
        </w:trPr>
        <w:tc>
          <w:tcPr>
            <w:tcW w:w="815" w:type="dxa"/>
            <w:vMerge/>
          </w:tcPr>
          <w:p w14:paraId="71264A7B" w14:textId="77777777" w:rsidR="00EE0634" w:rsidRDefault="00EE0634" w:rsidP="0039664D">
            <w:pPr>
              <w:pStyle w:val="BodyIndented"/>
              <w:ind w:firstLine="0"/>
              <w:jc w:val="center"/>
              <w:rPr>
                <w:b/>
                <w:bCs/>
              </w:rPr>
            </w:pPr>
          </w:p>
        </w:tc>
        <w:tc>
          <w:tcPr>
            <w:tcW w:w="1350" w:type="dxa"/>
          </w:tcPr>
          <w:p w14:paraId="6504426C" w14:textId="77777777" w:rsidR="00EE0634" w:rsidRPr="004B4BCA" w:rsidRDefault="00EE0634" w:rsidP="0039664D">
            <w:pPr>
              <w:pStyle w:val="BodyIndented"/>
              <w:ind w:firstLine="0"/>
              <w:jc w:val="center"/>
            </w:pPr>
            <w:r w:rsidRPr="004B4BCA">
              <w:t>Car</w:t>
            </w:r>
          </w:p>
        </w:tc>
        <w:tc>
          <w:tcPr>
            <w:tcW w:w="800" w:type="dxa"/>
          </w:tcPr>
          <w:p w14:paraId="6F751F18" w14:textId="77777777" w:rsidR="00EE0634" w:rsidRDefault="00EE0634" w:rsidP="0039664D">
            <w:pPr>
              <w:pStyle w:val="BodyIndented"/>
              <w:ind w:firstLine="0"/>
              <w:jc w:val="center"/>
            </w:pPr>
            <w:r>
              <w:t>1728</w:t>
            </w:r>
          </w:p>
        </w:tc>
        <w:tc>
          <w:tcPr>
            <w:tcW w:w="735" w:type="dxa"/>
            <w:vMerge/>
          </w:tcPr>
          <w:p w14:paraId="7B36D134" w14:textId="77777777" w:rsidR="00EE0634" w:rsidRDefault="00EE0634" w:rsidP="0039664D">
            <w:pPr>
              <w:pStyle w:val="BodyIndented"/>
              <w:ind w:firstLine="0"/>
              <w:jc w:val="center"/>
            </w:pPr>
          </w:p>
        </w:tc>
        <w:tc>
          <w:tcPr>
            <w:tcW w:w="2235" w:type="dxa"/>
            <w:vMerge/>
          </w:tcPr>
          <w:p w14:paraId="0104B0E7" w14:textId="5C3CD123" w:rsidR="00EE0634" w:rsidRDefault="00EE0634" w:rsidP="0039664D">
            <w:pPr>
              <w:pStyle w:val="BodyIndented"/>
              <w:jc w:val="center"/>
            </w:pPr>
          </w:p>
        </w:tc>
        <w:tc>
          <w:tcPr>
            <w:tcW w:w="1260" w:type="dxa"/>
          </w:tcPr>
          <w:p w14:paraId="2C034EE2" w14:textId="11F5BCF7" w:rsidR="00EE0634" w:rsidRDefault="00EE0634" w:rsidP="0039664D">
            <w:pPr>
              <w:pStyle w:val="BodyIndented"/>
              <w:ind w:firstLine="0"/>
              <w:jc w:val="center"/>
            </w:pPr>
            <w:r>
              <w:t xml:space="preserve">k = </w:t>
            </w:r>
            <w:r w:rsidR="003B3948">
              <w:t>1</w:t>
            </w:r>
          </w:p>
        </w:tc>
        <w:tc>
          <w:tcPr>
            <w:tcW w:w="1445" w:type="dxa"/>
          </w:tcPr>
          <w:p w14:paraId="15F5FA17" w14:textId="11F0D784" w:rsidR="00EE0634" w:rsidRDefault="00EE0634" w:rsidP="0039664D">
            <w:pPr>
              <w:pStyle w:val="BodyIndented"/>
              <w:ind w:firstLine="0"/>
              <w:jc w:val="center"/>
            </w:pPr>
            <w:r>
              <w:t>A = 0.</w:t>
            </w:r>
            <w:r w:rsidR="003B3948">
              <w:t>2125</w:t>
            </w:r>
          </w:p>
        </w:tc>
      </w:tr>
      <w:tr w:rsidR="00EE0634" w14:paraId="3722C705" w14:textId="77777777" w:rsidTr="00D755C4">
        <w:tblPrEx>
          <w:tblCellMar>
            <w:top w:w="0" w:type="dxa"/>
            <w:bottom w:w="0" w:type="dxa"/>
          </w:tblCellMar>
        </w:tblPrEx>
        <w:trPr>
          <w:jc w:val="center"/>
        </w:trPr>
        <w:tc>
          <w:tcPr>
            <w:tcW w:w="815" w:type="dxa"/>
            <w:vMerge/>
          </w:tcPr>
          <w:p w14:paraId="32F50B38" w14:textId="77777777" w:rsidR="00EE0634" w:rsidRDefault="00EE0634" w:rsidP="0039664D">
            <w:pPr>
              <w:pStyle w:val="BodyIndented"/>
              <w:ind w:firstLine="0"/>
              <w:jc w:val="center"/>
              <w:rPr>
                <w:b/>
                <w:bCs/>
              </w:rPr>
            </w:pPr>
          </w:p>
        </w:tc>
        <w:tc>
          <w:tcPr>
            <w:tcW w:w="1350" w:type="dxa"/>
          </w:tcPr>
          <w:p w14:paraId="7DBC41CA" w14:textId="77777777" w:rsidR="00EE0634" w:rsidRPr="004B4BCA" w:rsidRDefault="00EE0634" w:rsidP="0039664D">
            <w:pPr>
              <w:pStyle w:val="BodyIndented"/>
              <w:ind w:firstLine="0"/>
              <w:jc w:val="center"/>
            </w:pPr>
            <w:r w:rsidRPr="004B4BCA">
              <w:t>House Votes</w:t>
            </w:r>
          </w:p>
        </w:tc>
        <w:tc>
          <w:tcPr>
            <w:tcW w:w="800" w:type="dxa"/>
          </w:tcPr>
          <w:p w14:paraId="3A34CDCB" w14:textId="77777777" w:rsidR="00EE0634" w:rsidRDefault="00EE0634" w:rsidP="0039664D">
            <w:pPr>
              <w:pStyle w:val="BodyIndented"/>
              <w:ind w:firstLine="0"/>
              <w:jc w:val="center"/>
            </w:pPr>
            <w:r>
              <w:t>435</w:t>
            </w:r>
          </w:p>
        </w:tc>
        <w:tc>
          <w:tcPr>
            <w:tcW w:w="735" w:type="dxa"/>
            <w:vMerge/>
          </w:tcPr>
          <w:p w14:paraId="16C7BA18" w14:textId="77777777" w:rsidR="00EE0634" w:rsidRDefault="00EE0634" w:rsidP="0039664D">
            <w:pPr>
              <w:pStyle w:val="BodyIndented"/>
              <w:ind w:firstLine="0"/>
              <w:jc w:val="center"/>
            </w:pPr>
          </w:p>
        </w:tc>
        <w:tc>
          <w:tcPr>
            <w:tcW w:w="2235" w:type="dxa"/>
            <w:vMerge/>
          </w:tcPr>
          <w:p w14:paraId="073AD9ED" w14:textId="06BAFDA0" w:rsidR="00EE0634" w:rsidRDefault="00EE0634" w:rsidP="0039664D">
            <w:pPr>
              <w:pStyle w:val="BodyIndented"/>
              <w:ind w:firstLine="0"/>
              <w:jc w:val="center"/>
            </w:pPr>
          </w:p>
        </w:tc>
        <w:tc>
          <w:tcPr>
            <w:tcW w:w="1260" w:type="dxa"/>
          </w:tcPr>
          <w:p w14:paraId="77C71D34" w14:textId="54B295AA" w:rsidR="00EE0634" w:rsidRDefault="00EE0634" w:rsidP="0039664D">
            <w:pPr>
              <w:jc w:val="center"/>
            </w:pPr>
            <w:r>
              <w:t xml:space="preserve">k = </w:t>
            </w:r>
            <w:r>
              <w:t>1</w:t>
            </w:r>
          </w:p>
        </w:tc>
        <w:tc>
          <w:tcPr>
            <w:tcW w:w="1445" w:type="dxa"/>
          </w:tcPr>
          <w:p w14:paraId="2CB8585E" w14:textId="2863196E" w:rsidR="00EE0634" w:rsidRDefault="00EE0634" w:rsidP="0039664D">
            <w:pPr>
              <w:pStyle w:val="BodyIndented"/>
              <w:ind w:firstLine="0"/>
              <w:jc w:val="center"/>
            </w:pPr>
            <w:r>
              <w:t>A = 0.</w:t>
            </w:r>
            <w:r>
              <w:t>7</w:t>
            </w:r>
            <w:r w:rsidR="00E3315C">
              <w:t>529</w:t>
            </w:r>
          </w:p>
        </w:tc>
      </w:tr>
    </w:tbl>
    <w:p w14:paraId="4A7F61C3" w14:textId="239CCCA4" w:rsidR="005A2A9A" w:rsidRPr="005A2A9A" w:rsidRDefault="00EE0634" w:rsidP="00480522">
      <w:pPr>
        <w:pStyle w:val="Caption"/>
        <w:jc w:val="center"/>
      </w:pPr>
      <w:r>
        <w:t xml:space="preserve">Table </w:t>
      </w:r>
      <w:r>
        <w:t>3</w:t>
      </w:r>
      <w:r>
        <w:t xml:space="preserve">. </w:t>
      </w:r>
      <w:r>
        <w:rPr>
          <w:b w:val="0"/>
          <w:bCs w:val="0"/>
        </w:rPr>
        <w:t xml:space="preserve">Result table of </w:t>
      </w:r>
      <w:r>
        <w:rPr>
          <w:b w:val="0"/>
          <w:bCs w:val="0"/>
        </w:rPr>
        <w:t xml:space="preserve">Condensed </w:t>
      </w:r>
      <w:r>
        <w:rPr>
          <w:b w:val="0"/>
          <w:bCs w:val="0"/>
        </w:rPr>
        <w:t xml:space="preserve">KNN model using 5x2 </w:t>
      </w:r>
      <w:r>
        <w:rPr>
          <w:rFonts w:hint="eastAsia"/>
          <w:b w:val="0"/>
          <w:bCs w:val="0"/>
          <w:lang w:eastAsia="zh-CN"/>
        </w:rPr>
        <w:t>cross-validation</w:t>
      </w:r>
      <w:r>
        <w:rPr>
          <w:b w:val="0"/>
          <w:bCs w:val="0"/>
        </w:rPr>
        <w:t>.</w:t>
      </w:r>
    </w:p>
    <w:p w14:paraId="51DE3162" w14:textId="12E5E233" w:rsidR="00EE0634" w:rsidRDefault="00EE0634" w:rsidP="00EE0634">
      <w:pPr>
        <w:pStyle w:val="Heading2"/>
      </w:pPr>
      <w:r>
        <w:t>Best Performance Summarization for Each Dataset</w:t>
      </w:r>
    </w:p>
    <w:p w14:paraId="7A7B9D30" w14:textId="53D4CB3A" w:rsidR="00EE0634" w:rsidRDefault="00EE0634" w:rsidP="00EE0634">
      <w:r>
        <w:t xml:space="preserve">In the above results, we could see different data have different </w:t>
      </w:r>
      <w:r>
        <w:rPr>
          <w:rFonts w:hint="eastAsia"/>
          <w:lang w:eastAsia="zh-CN"/>
        </w:rPr>
        <w:t>performances</w:t>
      </w:r>
      <w:r>
        <w:t xml:space="preserve"> </w:t>
      </w:r>
      <w:r w:rsidR="001030B2">
        <w:t xml:space="preserve">among the </w:t>
      </w:r>
      <w:r>
        <w:t>model</w:t>
      </w:r>
      <w:r w:rsidR="001030B2">
        <w:t>s</w:t>
      </w:r>
      <w:r>
        <w:t>.</w:t>
      </w:r>
      <w:r w:rsidR="001030B2">
        <w:t xml:space="preserve"> To ease comparison, the summarization below is the best model (KNN, Edited KNN, or Condensed KNN), the best parameters in that model, which results in the best performance, and the best performance among all the 5x2 </w:t>
      </w:r>
      <w:r w:rsidR="001030B2">
        <w:rPr>
          <w:rFonts w:hint="eastAsia"/>
          <w:lang w:eastAsia="zh-CN"/>
        </w:rPr>
        <w:t>cross-validation</w:t>
      </w:r>
      <w:r w:rsidR="001030B2">
        <w:t>.</w:t>
      </w:r>
      <w:r>
        <w:t xml:space="preserve"> </w:t>
      </w:r>
    </w:p>
    <w:p w14:paraId="5FE83A7B" w14:textId="77777777" w:rsidR="00EE0634" w:rsidRPr="00EE0634" w:rsidRDefault="00EE0634" w:rsidP="00EE0634">
      <w:pPr>
        <w:pStyle w:val="Body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170"/>
        <w:gridCol w:w="1350"/>
        <w:gridCol w:w="1440"/>
        <w:gridCol w:w="1890"/>
      </w:tblGrid>
      <w:tr w:rsidR="00EE0634" w14:paraId="54091304" w14:textId="77777777" w:rsidTr="00EE0634">
        <w:tblPrEx>
          <w:tblCellMar>
            <w:top w:w="0" w:type="dxa"/>
            <w:bottom w:w="0" w:type="dxa"/>
          </w:tblCellMar>
        </w:tblPrEx>
        <w:trPr>
          <w:jc w:val="center"/>
        </w:trPr>
        <w:tc>
          <w:tcPr>
            <w:tcW w:w="1530" w:type="dxa"/>
          </w:tcPr>
          <w:p w14:paraId="044F3655" w14:textId="77777777" w:rsidR="00EE0634" w:rsidRPr="004B4BCA" w:rsidRDefault="00EE0634" w:rsidP="0039664D">
            <w:pPr>
              <w:pStyle w:val="BodyIndented"/>
              <w:ind w:firstLine="0"/>
              <w:jc w:val="center"/>
              <w:rPr>
                <w:b/>
                <w:bCs/>
              </w:rPr>
            </w:pPr>
            <w:r>
              <w:rPr>
                <w:b/>
                <w:bCs/>
              </w:rPr>
              <w:t>Dataset Type</w:t>
            </w:r>
          </w:p>
        </w:tc>
        <w:tc>
          <w:tcPr>
            <w:tcW w:w="1170" w:type="dxa"/>
          </w:tcPr>
          <w:p w14:paraId="6DE414F2" w14:textId="77777777" w:rsidR="00EE0634" w:rsidRPr="004B4BCA" w:rsidRDefault="00EE0634" w:rsidP="0039664D">
            <w:pPr>
              <w:pStyle w:val="BodyIndented"/>
              <w:ind w:firstLine="0"/>
              <w:jc w:val="center"/>
              <w:rPr>
                <w:b/>
                <w:bCs/>
              </w:rPr>
            </w:pPr>
            <w:r w:rsidRPr="004B4BCA">
              <w:rPr>
                <w:b/>
                <w:bCs/>
              </w:rPr>
              <w:t>Dataset</w:t>
            </w:r>
          </w:p>
        </w:tc>
        <w:tc>
          <w:tcPr>
            <w:tcW w:w="1350" w:type="dxa"/>
          </w:tcPr>
          <w:p w14:paraId="62047F59" w14:textId="7795C50B" w:rsidR="00EE0634" w:rsidRDefault="00EE0634" w:rsidP="0039664D">
            <w:pPr>
              <w:pStyle w:val="BodyIndented"/>
              <w:ind w:firstLine="0"/>
              <w:jc w:val="center"/>
              <w:rPr>
                <w:b/>
                <w:bCs/>
              </w:rPr>
            </w:pPr>
            <w:r>
              <w:rPr>
                <w:b/>
                <w:bCs/>
              </w:rPr>
              <w:t>Best Model</w:t>
            </w:r>
          </w:p>
        </w:tc>
        <w:tc>
          <w:tcPr>
            <w:tcW w:w="1440" w:type="dxa"/>
          </w:tcPr>
          <w:p w14:paraId="62152D38" w14:textId="77777777" w:rsidR="00EE0634" w:rsidRDefault="00EE0634" w:rsidP="0039664D">
            <w:pPr>
              <w:pStyle w:val="BodyIndented"/>
              <w:ind w:firstLine="0"/>
              <w:jc w:val="center"/>
              <w:rPr>
                <w:b/>
                <w:bCs/>
              </w:rPr>
            </w:pPr>
            <w:r>
              <w:rPr>
                <w:b/>
                <w:bCs/>
              </w:rPr>
              <w:t>Best Parameters</w:t>
            </w:r>
          </w:p>
        </w:tc>
        <w:tc>
          <w:tcPr>
            <w:tcW w:w="1890" w:type="dxa"/>
          </w:tcPr>
          <w:p w14:paraId="6174AC76" w14:textId="77777777" w:rsidR="00EE0634" w:rsidRDefault="00EE0634" w:rsidP="0039664D">
            <w:pPr>
              <w:pStyle w:val="BodyIndented"/>
              <w:ind w:firstLine="0"/>
              <w:jc w:val="center"/>
              <w:rPr>
                <w:b/>
                <w:bCs/>
              </w:rPr>
            </w:pPr>
            <w:r>
              <w:rPr>
                <w:b/>
                <w:bCs/>
              </w:rPr>
              <w:t>Performance</w:t>
            </w:r>
          </w:p>
        </w:tc>
      </w:tr>
      <w:tr w:rsidR="00EE0634" w14:paraId="1EEBE5A5" w14:textId="77777777" w:rsidTr="00EE0634">
        <w:tblPrEx>
          <w:tblCellMar>
            <w:top w:w="0" w:type="dxa"/>
            <w:bottom w:w="0" w:type="dxa"/>
          </w:tblCellMar>
        </w:tblPrEx>
        <w:trPr>
          <w:jc w:val="center"/>
        </w:trPr>
        <w:tc>
          <w:tcPr>
            <w:tcW w:w="1530" w:type="dxa"/>
            <w:vMerge w:val="restart"/>
          </w:tcPr>
          <w:p w14:paraId="7B2B6CB9" w14:textId="77777777" w:rsidR="00EE0634" w:rsidRDefault="00EE0634" w:rsidP="0039664D">
            <w:pPr>
              <w:pStyle w:val="BodyIndented"/>
              <w:ind w:firstLine="0"/>
              <w:jc w:val="center"/>
              <w:rPr>
                <w:b/>
                <w:bCs/>
              </w:rPr>
            </w:pPr>
          </w:p>
          <w:p w14:paraId="4BF6E11A" w14:textId="77777777" w:rsidR="00EE0634" w:rsidRDefault="00EE0634" w:rsidP="0039664D">
            <w:pPr>
              <w:pStyle w:val="BodyIndented"/>
              <w:ind w:firstLine="0"/>
              <w:jc w:val="center"/>
              <w:rPr>
                <w:b/>
                <w:bCs/>
              </w:rPr>
            </w:pPr>
            <w:r>
              <w:rPr>
                <w:b/>
                <w:bCs/>
              </w:rPr>
              <w:t xml:space="preserve">Regression </w:t>
            </w:r>
          </w:p>
        </w:tc>
        <w:tc>
          <w:tcPr>
            <w:tcW w:w="1170" w:type="dxa"/>
          </w:tcPr>
          <w:p w14:paraId="592691DD" w14:textId="77777777" w:rsidR="00EE0634" w:rsidRPr="004B4BCA" w:rsidRDefault="00EE0634" w:rsidP="0039664D">
            <w:pPr>
              <w:pStyle w:val="BodyIndented"/>
              <w:ind w:firstLine="0"/>
              <w:jc w:val="center"/>
            </w:pPr>
            <w:r w:rsidRPr="004B4BCA">
              <w:t>Abalone</w:t>
            </w:r>
          </w:p>
        </w:tc>
        <w:tc>
          <w:tcPr>
            <w:tcW w:w="1350" w:type="dxa"/>
          </w:tcPr>
          <w:p w14:paraId="37B6A8F2" w14:textId="6A1D61DC" w:rsidR="00EE0634" w:rsidRDefault="00D755C4" w:rsidP="0039664D">
            <w:pPr>
              <w:pStyle w:val="BodyIndented"/>
              <w:ind w:firstLine="0"/>
              <w:jc w:val="center"/>
            </w:pPr>
            <w:r>
              <w:rPr>
                <w:rFonts w:hint="eastAsia"/>
                <w:lang w:eastAsia="zh-CN"/>
              </w:rPr>
              <w:t>Edited</w:t>
            </w:r>
            <w:r>
              <w:rPr>
                <w:lang w:eastAsia="zh-CN"/>
              </w:rPr>
              <w:t xml:space="preserve"> </w:t>
            </w:r>
            <w:r w:rsidR="00480522">
              <w:t>KNN</w:t>
            </w:r>
          </w:p>
        </w:tc>
        <w:tc>
          <w:tcPr>
            <w:tcW w:w="1440" w:type="dxa"/>
          </w:tcPr>
          <w:p w14:paraId="065B8AB2" w14:textId="77777777" w:rsidR="009F5D9E" w:rsidRDefault="00EE0634" w:rsidP="009F5D9E">
            <w:pPr>
              <w:pStyle w:val="BodyIndented"/>
              <w:ind w:firstLine="0"/>
              <w:jc w:val="center"/>
            </w:pPr>
            <w:r>
              <w:t xml:space="preserve">k = </w:t>
            </w:r>
            <w:r w:rsidR="009F5D9E">
              <w:t>13</w:t>
            </w:r>
          </w:p>
          <w:p w14:paraId="370BEB6C" w14:textId="3085110F" w:rsidR="00D755C4" w:rsidRDefault="00D755C4" w:rsidP="009F5D9E">
            <w:pPr>
              <w:pStyle w:val="BodyIndented"/>
              <w:ind w:firstLine="0"/>
              <w:jc w:val="center"/>
            </w:pPr>
            <w:r>
              <w:t>epsilon = 0.001</w:t>
            </w:r>
          </w:p>
        </w:tc>
        <w:tc>
          <w:tcPr>
            <w:tcW w:w="1890" w:type="dxa"/>
          </w:tcPr>
          <w:p w14:paraId="5F536F91" w14:textId="23EAD07C" w:rsidR="00EE0634" w:rsidRDefault="00EE0634" w:rsidP="0039664D">
            <w:pPr>
              <w:pStyle w:val="BodyIndented"/>
              <w:ind w:firstLine="0"/>
              <w:jc w:val="center"/>
            </w:pPr>
            <w:r>
              <w:t xml:space="preserve">MSE = </w:t>
            </w:r>
            <w:r w:rsidR="009F5D9E">
              <w:t>1.54</w:t>
            </w:r>
            <w:r w:rsidR="00D755C4">
              <w:t>08</w:t>
            </w:r>
          </w:p>
        </w:tc>
      </w:tr>
      <w:tr w:rsidR="00EE0634" w14:paraId="41340428" w14:textId="77777777" w:rsidTr="00EE0634">
        <w:tblPrEx>
          <w:tblCellMar>
            <w:top w:w="0" w:type="dxa"/>
            <w:bottom w:w="0" w:type="dxa"/>
          </w:tblCellMar>
        </w:tblPrEx>
        <w:trPr>
          <w:jc w:val="center"/>
        </w:trPr>
        <w:tc>
          <w:tcPr>
            <w:tcW w:w="1530" w:type="dxa"/>
            <w:vMerge/>
          </w:tcPr>
          <w:p w14:paraId="5AD5A7DB" w14:textId="77777777" w:rsidR="00EE0634" w:rsidRDefault="00EE0634" w:rsidP="0039664D">
            <w:pPr>
              <w:pStyle w:val="BodyIndented"/>
              <w:ind w:firstLine="0"/>
              <w:jc w:val="center"/>
              <w:rPr>
                <w:b/>
                <w:bCs/>
              </w:rPr>
            </w:pPr>
          </w:p>
        </w:tc>
        <w:tc>
          <w:tcPr>
            <w:tcW w:w="1170" w:type="dxa"/>
          </w:tcPr>
          <w:p w14:paraId="5195703F" w14:textId="77777777" w:rsidR="00EE0634" w:rsidRPr="004B4BCA" w:rsidRDefault="00EE0634" w:rsidP="0039664D">
            <w:pPr>
              <w:pStyle w:val="BodyIndented"/>
              <w:ind w:firstLine="0"/>
              <w:jc w:val="center"/>
            </w:pPr>
            <w:r w:rsidRPr="004B4BCA">
              <w:t>Forest Fire</w:t>
            </w:r>
          </w:p>
        </w:tc>
        <w:tc>
          <w:tcPr>
            <w:tcW w:w="1350" w:type="dxa"/>
          </w:tcPr>
          <w:p w14:paraId="6D000C1B" w14:textId="5C1AC293" w:rsidR="00EE0634" w:rsidRDefault="005C353F" w:rsidP="0039664D">
            <w:pPr>
              <w:pStyle w:val="BodyIndented"/>
              <w:ind w:firstLine="0"/>
              <w:jc w:val="center"/>
            </w:pPr>
            <w:r>
              <w:t>Edited KNN</w:t>
            </w:r>
          </w:p>
        </w:tc>
        <w:tc>
          <w:tcPr>
            <w:tcW w:w="1440" w:type="dxa"/>
          </w:tcPr>
          <w:p w14:paraId="5EBEAAD5" w14:textId="77777777" w:rsidR="00EE0634" w:rsidRDefault="00EE0634" w:rsidP="0039664D">
            <w:pPr>
              <w:pStyle w:val="BodyIndented"/>
              <w:ind w:firstLine="0"/>
              <w:jc w:val="center"/>
            </w:pPr>
            <w:r>
              <w:t xml:space="preserve">k = </w:t>
            </w:r>
            <w:r w:rsidR="005C353F">
              <w:t>3</w:t>
            </w:r>
          </w:p>
          <w:p w14:paraId="0981B18D" w14:textId="00FB5B3A" w:rsidR="005C353F" w:rsidRDefault="005C353F" w:rsidP="0039664D">
            <w:pPr>
              <w:pStyle w:val="BodyIndented"/>
              <w:ind w:firstLine="0"/>
              <w:jc w:val="center"/>
            </w:pPr>
            <w:r>
              <w:t xml:space="preserve">epsilon = </w:t>
            </w:r>
            <w:r w:rsidR="00D755C4">
              <w:t>0.00</w:t>
            </w:r>
            <w:r>
              <w:t>1</w:t>
            </w:r>
          </w:p>
        </w:tc>
        <w:tc>
          <w:tcPr>
            <w:tcW w:w="1890" w:type="dxa"/>
          </w:tcPr>
          <w:p w14:paraId="4F852046" w14:textId="0E2F231D" w:rsidR="00EE0634" w:rsidRDefault="00EE0634" w:rsidP="0039664D">
            <w:pPr>
              <w:pStyle w:val="BodyIndented"/>
              <w:ind w:firstLine="0"/>
              <w:jc w:val="center"/>
            </w:pPr>
            <w:r>
              <w:t>MSE =</w:t>
            </w:r>
            <w:r w:rsidR="005C353F">
              <w:t xml:space="preserve"> </w:t>
            </w:r>
            <w:r w:rsidR="00D755C4">
              <w:t>15.0499</w:t>
            </w:r>
          </w:p>
        </w:tc>
      </w:tr>
      <w:tr w:rsidR="009F5D9E" w14:paraId="48D059BB" w14:textId="77777777" w:rsidTr="00EE0634">
        <w:tblPrEx>
          <w:tblCellMar>
            <w:top w:w="0" w:type="dxa"/>
            <w:bottom w:w="0" w:type="dxa"/>
          </w:tblCellMar>
        </w:tblPrEx>
        <w:trPr>
          <w:jc w:val="center"/>
        </w:trPr>
        <w:tc>
          <w:tcPr>
            <w:tcW w:w="1530" w:type="dxa"/>
            <w:vMerge/>
          </w:tcPr>
          <w:p w14:paraId="03904D80" w14:textId="77777777" w:rsidR="009F5D9E" w:rsidRDefault="009F5D9E" w:rsidP="009F5D9E">
            <w:pPr>
              <w:pStyle w:val="BodyIndented"/>
              <w:ind w:firstLine="0"/>
              <w:jc w:val="center"/>
              <w:rPr>
                <w:b/>
                <w:bCs/>
              </w:rPr>
            </w:pPr>
          </w:p>
        </w:tc>
        <w:tc>
          <w:tcPr>
            <w:tcW w:w="1170" w:type="dxa"/>
          </w:tcPr>
          <w:p w14:paraId="51F9C83E" w14:textId="77777777" w:rsidR="009F5D9E" w:rsidRPr="004B4BCA" w:rsidRDefault="009F5D9E" w:rsidP="009F5D9E">
            <w:pPr>
              <w:pStyle w:val="BodyIndented"/>
              <w:ind w:firstLine="0"/>
              <w:jc w:val="center"/>
            </w:pPr>
            <w:r w:rsidRPr="004B4BCA">
              <w:t>Machine</w:t>
            </w:r>
          </w:p>
        </w:tc>
        <w:tc>
          <w:tcPr>
            <w:tcW w:w="1350" w:type="dxa"/>
          </w:tcPr>
          <w:p w14:paraId="7683DAD2" w14:textId="51D81B71" w:rsidR="009F5D9E" w:rsidRDefault="009F5D9E" w:rsidP="009F5D9E">
            <w:pPr>
              <w:pStyle w:val="BodyIndented"/>
              <w:ind w:firstLine="0"/>
              <w:jc w:val="center"/>
            </w:pPr>
            <w:r>
              <w:t>KNN</w:t>
            </w:r>
          </w:p>
        </w:tc>
        <w:tc>
          <w:tcPr>
            <w:tcW w:w="1440" w:type="dxa"/>
          </w:tcPr>
          <w:p w14:paraId="1EA97FDE" w14:textId="6B77F1C1" w:rsidR="009F5D9E" w:rsidRDefault="009F5D9E" w:rsidP="009F5D9E">
            <w:pPr>
              <w:pStyle w:val="BodyIndented"/>
              <w:ind w:firstLine="0"/>
              <w:jc w:val="center"/>
            </w:pPr>
            <w:r>
              <w:t>k = 3</w:t>
            </w:r>
          </w:p>
        </w:tc>
        <w:tc>
          <w:tcPr>
            <w:tcW w:w="1890" w:type="dxa"/>
          </w:tcPr>
          <w:p w14:paraId="679B386B" w14:textId="6CEB4766" w:rsidR="009F5D9E" w:rsidRDefault="009F5D9E" w:rsidP="009F5D9E">
            <w:pPr>
              <w:pStyle w:val="BodyIndented"/>
              <w:ind w:firstLine="0"/>
              <w:jc w:val="center"/>
            </w:pPr>
            <w:r>
              <w:t>MSE = 34.4541</w:t>
            </w:r>
          </w:p>
        </w:tc>
      </w:tr>
      <w:tr w:rsidR="00EE0634" w14:paraId="1311FB77" w14:textId="77777777" w:rsidTr="00EE0634">
        <w:tblPrEx>
          <w:tblCellMar>
            <w:top w:w="0" w:type="dxa"/>
            <w:bottom w:w="0" w:type="dxa"/>
          </w:tblCellMar>
        </w:tblPrEx>
        <w:trPr>
          <w:jc w:val="center"/>
        </w:trPr>
        <w:tc>
          <w:tcPr>
            <w:tcW w:w="1530" w:type="dxa"/>
            <w:vMerge w:val="restart"/>
          </w:tcPr>
          <w:p w14:paraId="7C0F343F" w14:textId="77777777" w:rsidR="00EE0634" w:rsidRDefault="00EE0634" w:rsidP="0039664D">
            <w:pPr>
              <w:pStyle w:val="BodyIndented"/>
              <w:ind w:firstLine="0"/>
              <w:jc w:val="center"/>
              <w:rPr>
                <w:b/>
                <w:bCs/>
              </w:rPr>
            </w:pPr>
          </w:p>
          <w:p w14:paraId="6E544281" w14:textId="77777777" w:rsidR="00EE0634" w:rsidRDefault="00EE0634" w:rsidP="0039664D">
            <w:pPr>
              <w:pStyle w:val="BodyIndented"/>
              <w:ind w:firstLine="0"/>
              <w:jc w:val="center"/>
              <w:rPr>
                <w:b/>
                <w:bCs/>
              </w:rPr>
            </w:pPr>
            <w:r>
              <w:rPr>
                <w:b/>
                <w:bCs/>
              </w:rPr>
              <w:t xml:space="preserve">Classification </w:t>
            </w:r>
          </w:p>
        </w:tc>
        <w:tc>
          <w:tcPr>
            <w:tcW w:w="1170" w:type="dxa"/>
          </w:tcPr>
          <w:p w14:paraId="3188452D" w14:textId="77777777" w:rsidR="00EE0634" w:rsidRPr="004B4BCA" w:rsidRDefault="00EE0634" w:rsidP="0039664D">
            <w:pPr>
              <w:pStyle w:val="BodyIndented"/>
              <w:ind w:firstLine="0"/>
              <w:jc w:val="center"/>
            </w:pPr>
            <w:r w:rsidRPr="004B4BCA">
              <w:t>Breast Cancer</w:t>
            </w:r>
          </w:p>
        </w:tc>
        <w:tc>
          <w:tcPr>
            <w:tcW w:w="1350" w:type="dxa"/>
          </w:tcPr>
          <w:p w14:paraId="53D2A1FE" w14:textId="47649FAE" w:rsidR="00EE0634" w:rsidRDefault="005C353F" w:rsidP="0039664D">
            <w:pPr>
              <w:pStyle w:val="BodyIndented"/>
              <w:ind w:firstLine="0"/>
              <w:jc w:val="center"/>
            </w:pPr>
            <w:r>
              <w:t>Edited KNN</w:t>
            </w:r>
          </w:p>
        </w:tc>
        <w:tc>
          <w:tcPr>
            <w:tcW w:w="1440" w:type="dxa"/>
          </w:tcPr>
          <w:p w14:paraId="7D8C1E0E" w14:textId="2ACD14C3" w:rsidR="00EE0634" w:rsidRDefault="00EE0634" w:rsidP="0039664D">
            <w:pPr>
              <w:pStyle w:val="BodyIndented"/>
              <w:ind w:firstLine="0"/>
              <w:jc w:val="center"/>
            </w:pPr>
            <w:r>
              <w:t xml:space="preserve">k = </w:t>
            </w:r>
            <w:r w:rsidR="005C353F">
              <w:t>3</w:t>
            </w:r>
          </w:p>
        </w:tc>
        <w:tc>
          <w:tcPr>
            <w:tcW w:w="1890" w:type="dxa"/>
          </w:tcPr>
          <w:p w14:paraId="0369F613" w14:textId="53D6D1EE" w:rsidR="00EE0634" w:rsidRDefault="00EE0634" w:rsidP="0039664D">
            <w:pPr>
              <w:pStyle w:val="BodyIndented"/>
              <w:ind w:firstLine="0"/>
              <w:jc w:val="center"/>
            </w:pPr>
            <w:r>
              <w:t>A = 0.9</w:t>
            </w:r>
            <w:r w:rsidR="00D755C4">
              <w:t>705</w:t>
            </w:r>
          </w:p>
        </w:tc>
      </w:tr>
      <w:tr w:rsidR="00EE0634" w14:paraId="43A35544" w14:textId="77777777" w:rsidTr="00EE0634">
        <w:tblPrEx>
          <w:tblCellMar>
            <w:top w:w="0" w:type="dxa"/>
            <w:bottom w:w="0" w:type="dxa"/>
          </w:tblCellMar>
        </w:tblPrEx>
        <w:trPr>
          <w:jc w:val="center"/>
        </w:trPr>
        <w:tc>
          <w:tcPr>
            <w:tcW w:w="1530" w:type="dxa"/>
            <w:vMerge/>
          </w:tcPr>
          <w:p w14:paraId="33E8BF6D" w14:textId="77777777" w:rsidR="00EE0634" w:rsidRDefault="00EE0634" w:rsidP="0039664D">
            <w:pPr>
              <w:pStyle w:val="BodyIndented"/>
              <w:ind w:firstLine="0"/>
              <w:jc w:val="center"/>
              <w:rPr>
                <w:b/>
                <w:bCs/>
              </w:rPr>
            </w:pPr>
          </w:p>
        </w:tc>
        <w:tc>
          <w:tcPr>
            <w:tcW w:w="1170" w:type="dxa"/>
          </w:tcPr>
          <w:p w14:paraId="03047F1C" w14:textId="77777777" w:rsidR="00EE0634" w:rsidRPr="004B4BCA" w:rsidRDefault="00EE0634" w:rsidP="0039664D">
            <w:pPr>
              <w:pStyle w:val="BodyIndented"/>
              <w:ind w:firstLine="0"/>
              <w:jc w:val="center"/>
            </w:pPr>
            <w:r w:rsidRPr="004B4BCA">
              <w:t>Car</w:t>
            </w:r>
          </w:p>
        </w:tc>
        <w:tc>
          <w:tcPr>
            <w:tcW w:w="1350" w:type="dxa"/>
          </w:tcPr>
          <w:p w14:paraId="5E8D05B9" w14:textId="5F0030F6" w:rsidR="00EE0634" w:rsidRDefault="005C353F" w:rsidP="0039664D">
            <w:pPr>
              <w:pStyle w:val="BodyIndented"/>
              <w:ind w:firstLine="0"/>
              <w:jc w:val="center"/>
            </w:pPr>
            <w:r>
              <w:t>Edited KNN</w:t>
            </w:r>
          </w:p>
        </w:tc>
        <w:tc>
          <w:tcPr>
            <w:tcW w:w="1440" w:type="dxa"/>
          </w:tcPr>
          <w:p w14:paraId="1712DA7B" w14:textId="25633FEF" w:rsidR="00EE0634" w:rsidRDefault="00EE0634" w:rsidP="0039664D">
            <w:pPr>
              <w:pStyle w:val="BodyIndented"/>
              <w:ind w:firstLine="0"/>
              <w:jc w:val="center"/>
            </w:pPr>
            <w:r>
              <w:t xml:space="preserve">k = </w:t>
            </w:r>
            <w:r w:rsidR="005C353F">
              <w:t>5</w:t>
            </w:r>
          </w:p>
        </w:tc>
        <w:tc>
          <w:tcPr>
            <w:tcW w:w="1890" w:type="dxa"/>
          </w:tcPr>
          <w:p w14:paraId="4954573B" w14:textId="0EC2F80B" w:rsidR="00EE0634" w:rsidRDefault="00EE0634" w:rsidP="0039664D">
            <w:pPr>
              <w:pStyle w:val="BodyIndented"/>
              <w:ind w:firstLine="0"/>
              <w:jc w:val="center"/>
            </w:pPr>
            <w:r>
              <w:t>A = 0.91</w:t>
            </w:r>
            <w:r w:rsidR="00D755C4">
              <w:t>04</w:t>
            </w:r>
          </w:p>
        </w:tc>
      </w:tr>
      <w:tr w:rsidR="00EE0634" w14:paraId="4B6BA962" w14:textId="77777777" w:rsidTr="00EE0634">
        <w:tblPrEx>
          <w:tblCellMar>
            <w:top w:w="0" w:type="dxa"/>
            <w:bottom w:w="0" w:type="dxa"/>
          </w:tblCellMar>
        </w:tblPrEx>
        <w:trPr>
          <w:jc w:val="center"/>
        </w:trPr>
        <w:tc>
          <w:tcPr>
            <w:tcW w:w="1530" w:type="dxa"/>
            <w:vMerge/>
          </w:tcPr>
          <w:p w14:paraId="6C0ADB94" w14:textId="77777777" w:rsidR="00EE0634" w:rsidRDefault="00EE0634" w:rsidP="0039664D">
            <w:pPr>
              <w:pStyle w:val="BodyIndented"/>
              <w:ind w:firstLine="0"/>
              <w:jc w:val="center"/>
              <w:rPr>
                <w:b/>
                <w:bCs/>
              </w:rPr>
            </w:pPr>
          </w:p>
        </w:tc>
        <w:tc>
          <w:tcPr>
            <w:tcW w:w="1170" w:type="dxa"/>
          </w:tcPr>
          <w:p w14:paraId="7796C0B6" w14:textId="77777777" w:rsidR="00EE0634" w:rsidRPr="004B4BCA" w:rsidRDefault="00EE0634" w:rsidP="0039664D">
            <w:pPr>
              <w:pStyle w:val="BodyIndented"/>
              <w:ind w:firstLine="0"/>
              <w:jc w:val="center"/>
            </w:pPr>
            <w:r w:rsidRPr="004B4BCA">
              <w:t>House Votes</w:t>
            </w:r>
          </w:p>
        </w:tc>
        <w:tc>
          <w:tcPr>
            <w:tcW w:w="1350" w:type="dxa"/>
          </w:tcPr>
          <w:p w14:paraId="6D6C015F" w14:textId="7C185EF2" w:rsidR="00EE0634" w:rsidRDefault="005C353F" w:rsidP="0039664D">
            <w:pPr>
              <w:pStyle w:val="BodyIndented"/>
              <w:ind w:firstLine="0"/>
              <w:jc w:val="center"/>
            </w:pPr>
            <w:r>
              <w:t>KNN or Edited KNN</w:t>
            </w:r>
          </w:p>
        </w:tc>
        <w:tc>
          <w:tcPr>
            <w:tcW w:w="1440" w:type="dxa"/>
          </w:tcPr>
          <w:p w14:paraId="6359A06B" w14:textId="4DFF5403" w:rsidR="00EE0634" w:rsidRDefault="00EE0634" w:rsidP="0039664D">
            <w:pPr>
              <w:jc w:val="center"/>
            </w:pPr>
            <w:r>
              <w:t xml:space="preserve">k = </w:t>
            </w:r>
            <w:r w:rsidR="005C353F">
              <w:t>7</w:t>
            </w:r>
          </w:p>
        </w:tc>
        <w:tc>
          <w:tcPr>
            <w:tcW w:w="1890" w:type="dxa"/>
          </w:tcPr>
          <w:p w14:paraId="006C0796" w14:textId="04A9579D" w:rsidR="00EE0634" w:rsidRDefault="00EE0634" w:rsidP="0039664D">
            <w:pPr>
              <w:pStyle w:val="BodyIndented"/>
              <w:ind w:firstLine="0"/>
              <w:jc w:val="center"/>
            </w:pPr>
            <w:r>
              <w:t xml:space="preserve">A = </w:t>
            </w:r>
            <w:r w:rsidR="005C353F">
              <w:t>0.9144</w:t>
            </w:r>
          </w:p>
        </w:tc>
      </w:tr>
    </w:tbl>
    <w:p w14:paraId="7C4DEEAA" w14:textId="363B4224" w:rsidR="00EE0634" w:rsidRDefault="00EE0634" w:rsidP="00EE0634">
      <w:pPr>
        <w:pStyle w:val="Caption"/>
        <w:jc w:val="center"/>
      </w:pPr>
      <w:r>
        <w:lastRenderedPageBreak/>
        <w:t xml:space="preserve">Table </w:t>
      </w:r>
      <w:r>
        <w:t>4</w:t>
      </w:r>
      <w:r>
        <w:t xml:space="preserve">. </w:t>
      </w:r>
      <w:r>
        <w:rPr>
          <w:b w:val="0"/>
          <w:bCs w:val="0"/>
        </w:rPr>
        <w:t>Best performance summarization of best model, best params, and best performance</w:t>
      </w:r>
      <w:r>
        <w:rPr>
          <w:b w:val="0"/>
          <w:bCs w:val="0"/>
        </w:rPr>
        <w:t>.</w:t>
      </w:r>
    </w:p>
    <w:p w14:paraId="66BF54AC" w14:textId="77777777" w:rsidR="00EE0634" w:rsidRPr="00EE0634" w:rsidRDefault="00EE0634" w:rsidP="00EE0634">
      <w:pPr>
        <w:pStyle w:val="BodyIndented"/>
        <w:ind w:firstLine="0"/>
      </w:pPr>
    </w:p>
    <w:p w14:paraId="0440D268" w14:textId="50C51B61" w:rsidR="00633248" w:rsidRDefault="00633248" w:rsidP="00633248">
      <w:pPr>
        <w:pStyle w:val="Heading1"/>
      </w:pPr>
      <w:r>
        <w:t>Discussion of the Behavior</w:t>
      </w:r>
    </w:p>
    <w:p w14:paraId="2F74FAF9" w14:textId="5BE2CC3A" w:rsidR="00EE0634" w:rsidRPr="00EE0634" w:rsidRDefault="009F5D9E" w:rsidP="00EE0634">
      <w:pPr>
        <w:pStyle w:val="BodyUndented"/>
        <w:rPr>
          <w:rFonts w:hint="eastAsia"/>
          <w:lang w:eastAsia="zh-CN"/>
        </w:rPr>
      </w:pPr>
      <w:r>
        <w:rPr>
          <w:rFonts w:hint="eastAsia"/>
          <w:lang w:eastAsia="zh-CN"/>
        </w:rPr>
        <w:t>We could discuss two aspects</w:t>
      </w:r>
      <w:r w:rsidR="009B4549">
        <w:rPr>
          <w:lang w:eastAsia="zh-CN"/>
        </w:rPr>
        <w:t xml:space="preserve"> here: longer runtime in Edited and Condensed KNN models and </w:t>
      </w:r>
      <w:r>
        <w:rPr>
          <w:lang w:eastAsia="zh-CN"/>
        </w:rPr>
        <w:t xml:space="preserve">the </w:t>
      </w:r>
      <w:r w:rsidR="009B4549">
        <w:rPr>
          <w:lang w:eastAsia="zh-CN"/>
        </w:rPr>
        <w:t xml:space="preserve">performance of each model on each dataset. </w:t>
      </w:r>
      <w:r>
        <w:rPr>
          <w:lang w:eastAsia="zh-CN"/>
        </w:rPr>
        <w:t>We will elaborate on each of them in the following sections as supports to our conclusion.</w:t>
      </w:r>
    </w:p>
    <w:p w14:paraId="1AFF9A96" w14:textId="3FF262CD" w:rsidR="00161EA0" w:rsidRDefault="00EE0634" w:rsidP="00161EA0">
      <w:pPr>
        <w:pStyle w:val="Heading2"/>
      </w:pPr>
      <w:r>
        <w:t>Runtime</w:t>
      </w:r>
    </w:p>
    <w:p w14:paraId="6C3863AD" w14:textId="4194E4DF" w:rsidR="009B4549" w:rsidRDefault="009B4549" w:rsidP="009B4549">
      <w:pPr>
        <w:pStyle w:val="BodyUndented"/>
      </w:pPr>
      <w:r>
        <w:t xml:space="preserve">Edited KNN and Condensed KNN are variants of the traditional K-Nearest Neighbors (KNN) algorithm that </w:t>
      </w:r>
      <w:r>
        <w:rPr>
          <w:rFonts w:hint="eastAsia"/>
          <w:lang w:eastAsia="zh-CN"/>
        </w:rPr>
        <w:t>aims</w:t>
      </w:r>
      <w:r>
        <w:t xml:space="preserve"> to improve its efficiency by reducing the number of data points used in the classification or regression process. While these variants can offer benefits in </w:t>
      </w:r>
      <w:r w:rsidR="009F5D9E">
        <w:rPr>
          <w:rFonts w:hint="eastAsia"/>
          <w:lang w:eastAsia="zh-CN"/>
        </w:rPr>
        <w:t>reducing computational complexity and potentially improving model generalization, we observed that they are taking more time to run compared to the standard KNN algorithm, especially in abalon</w:t>
      </w:r>
      <w:r w:rsidR="009F5D9E">
        <w:rPr>
          <w:lang w:eastAsia="zh-CN"/>
        </w:rPr>
        <w:t xml:space="preserve">e data, </w:t>
      </w:r>
      <w:r>
        <w:rPr>
          <w:lang w:eastAsia="zh-CN"/>
        </w:rPr>
        <w:t>our largest dataset containing 4177 rows</w:t>
      </w:r>
      <w:r>
        <w:t>.</w:t>
      </w:r>
      <w:r w:rsidR="009F5D9E">
        <w:t xml:space="preserve"> Although I did not compute the exact timing, using KNN on abalone data takes a few minutes, while Edited KNN </w:t>
      </w:r>
      <w:r w:rsidR="009F5D9E">
        <w:rPr>
          <w:rFonts w:hint="eastAsia"/>
          <w:lang w:eastAsia="zh-CN"/>
        </w:rPr>
        <w:t>takes</w:t>
      </w:r>
      <w:r w:rsidR="009F5D9E">
        <w:t xml:space="preserve"> about half an hour.</w:t>
      </w:r>
      <w:r>
        <w:t xml:space="preserve"> </w:t>
      </w:r>
      <w:r>
        <w:t>S</w:t>
      </w:r>
      <w:r>
        <w:t>ome reasons for this behavior</w:t>
      </w:r>
      <w:r>
        <w:t xml:space="preserve"> could be</w:t>
      </w:r>
      <w:r>
        <w:t>:</w:t>
      </w:r>
    </w:p>
    <w:p w14:paraId="323CC0D2" w14:textId="6478A567" w:rsidR="009B4549" w:rsidRDefault="009B4549" w:rsidP="009F5D9E">
      <w:pPr>
        <w:pStyle w:val="BodyUndented"/>
        <w:numPr>
          <w:ilvl w:val="0"/>
          <w:numId w:val="15"/>
        </w:numPr>
      </w:pPr>
      <w:r>
        <w:t>Data Reduction Process: Edited KNN and Condensed KNN involve an initial data reduction step where they analyze the training dataset to select a subset of relevant data points. This process can be computationally intensive, especially when dealing with large datasets. Edited KNN, for example, identifies and removes misclassified or noisy data points, which may require multiple passes through the data</w:t>
      </w:r>
      <w:r w:rsidR="00993341">
        <w:t xml:space="preserve"> and doing prediction on each of the training data point</w:t>
      </w:r>
      <w:r>
        <w:t>.</w:t>
      </w:r>
    </w:p>
    <w:p w14:paraId="17FB827C" w14:textId="22491009" w:rsidR="009B4549" w:rsidRDefault="009B4549" w:rsidP="009F5D9E">
      <w:pPr>
        <w:pStyle w:val="BodyUndented"/>
        <w:numPr>
          <w:ilvl w:val="0"/>
          <w:numId w:val="15"/>
        </w:numPr>
      </w:pPr>
      <w:r>
        <w:t>Complexity of the Data: In cases where the dataset contains complex relationships or noisy data, the data reduction step can be more time-consuming. Edited KNN and Condensed KNN need to carefully analyze each data point to decide whether it should be kept or removed, and this process becomes more intricate when the data is not well-behaved.</w:t>
      </w:r>
    </w:p>
    <w:p w14:paraId="7DEC7DB9" w14:textId="65A93978" w:rsidR="009B4549" w:rsidRDefault="009B4549" w:rsidP="009B4549">
      <w:pPr>
        <w:pStyle w:val="BodyUndented"/>
        <w:numPr>
          <w:ilvl w:val="0"/>
          <w:numId w:val="15"/>
        </w:numPr>
      </w:pPr>
      <w:r>
        <w:t xml:space="preserve">Hyperparameter Tuning: </w:t>
      </w:r>
      <w:r w:rsidR="009F5D9E">
        <w:rPr>
          <w:rFonts w:hint="eastAsia"/>
          <w:lang w:eastAsia="zh-CN"/>
        </w:rPr>
        <w:t xml:space="preserve">Condensed and Edited KNN models' tuning process </w:t>
      </w:r>
      <w:r w:rsidR="009F5D9E">
        <w:rPr>
          <w:lang w:eastAsia="zh-CN"/>
        </w:rPr>
        <w:t>is</w:t>
      </w:r>
      <w:r w:rsidR="009F5D9E">
        <w:t xml:space="preserve"> longer in the regression dataset, with epsilon also needing to be tuned. For example, if we have </w:t>
      </w:r>
      <w:r w:rsidR="008C033D">
        <w:t>5</w:t>
      </w:r>
      <w:r w:rsidR="009F5D9E">
        <w:t xml:space="preserve"> k’s or settings for KNN, we have </w:t>
      </w:r>
      <w:r w:rsidR="008C033D">
        <w:t>5</w:t>
      </w:r>
      <w:r w:rsidR="009F5D9E">
        <w:t xml:space="preserve"> k’s </w:t>
      </w:r>
      <w:r w:rsidR="008C033D">
        <w:t xml:space="preserve">and 5 epsilons, which results in 20 settings we need to check. </w:t>
      </w:r>
    </w:p>
    <w:p w14:paraId="74A02E3F" w14:textId="26F08224" w:rsidR="009B4549" w:rsidRDefault="009B4549" w:rsidP="009B4549">
      <w:pPr>
        <w:pStyle w:val="BodyUndented"/>
      </w:pPr>
      <w:r>
        <w:t xml:space="preserve">It's important to note that the choice between KNN and its variants, Edited KNN and Condensed KNN, should be made based on the specific characteristics of </w:t>
      </w:r>
      <w:r w:rsidR="008C033D">
        <w:t>the</w:t>
      </w:r>
      <w:r>
        <w:t xml:space="preserve"> dataset and the goals of </w:t>
      </w:r>
      <w:r w:rsidR="008C033D">
        <w:t>our</w:t>
      </w:r>
      <w:r>
        <w:t xml:space="preserve"> machine learning task. In some scenarios, the computational overhead of the data reduction step in Edited KNN and Condensed KNN might be justified by improved model performance</w:t>
      </w:r>
      <w:r w:rsidR="008C033D">
        <w:t xml:space="preserve">, improved prediction complexity, </w:t>
      </w:r>
      <w:r>
        <w:t>or reduced memory usage. However, in situations where computational efficiency is a primary concern</w:t>
      </w:r>
      <w:r w:rsidR="008C033D">
        <w:t>,</w:t>
      </w:r>
      <w:r>
        <w:t xml:space="preserve"> and the dataset is not too large or noisy, the standard KNN algorithm may be more </w:t>
      </w:r>
      <w:proofErr w:type="gramStart"/>
      <w:r w:rsidR="0034714F">
        <w:rPr>
          <w:rFonts w:hint="eastAsia"/>
          <w:lang w:eastAsia="zh-CN"/>
        </w:rPr>
        <w:t>time-effective</w:t>
      </w:r>
      <w:proofErr w:type="gramEnd"/>
      <w:r>
        <w:t xml:space="preserve">. Ultimately, the choice depends on the </w:t>
      </w:r>
      <w:r w:rsidR="008C033D">
        <w:rPr>
          <w:rFonts w:hint="eastAsia"/>
          <w:lang w:eastAsia="zh-CN"/>
        </w:rPr>
        <w:t>specific application's trade-off</w:t>
      </w:r>
      <w:r w:rsidR="008C033D">
        <w:rPr>
          <w:lang w:eastAsia="zh-CN"/>
        </w:rPr>
        <w:t>s</w:t>
      </w:r>
      <w:r>
        <w:t>.</w:t>
      </w:r>
    </w:p>
    <w:p w14:paraId="541AAB84" w14:textId="280E8F15" w:rsidR="00161EA0" w:rsidRDefault="00161EA0" w:rsidP="00161EA0">
      <w:pPr>
        <w:pStyle w:val="BodyUndented"/>
      </w:pPr>
    </w:p>
    <w:p w14:paraId="7F093680" w14:textId="4FEDD6DD" w:rsidR="008E7D3A" w:rsidRDefault="009B4549" w:rsidP="008E7D3A">
      <w:pPr>
        <w:pStyle w:val="Heading2"/>
        <w:rPr>
          <w:rFonts w:hint="eastAsia"/>
          <w:lang w:eastAsia="zh-CN"/>
        </w:rPr>
      </w:pPr>
      <w:r>
        <w:t xml:space="preserve">KNN, Edited KNN, and Condensed KNN Performance in Different </w:t>
      </w:r>
      <w:r>
        <w:rPr>
          <w:lang w:eastAsia="zh-CN"/>
        </w:rPr>
        <w:t>Datasets</w:t>
      </w:r>
    </w:p>
    <w:p w14:paraId="06F726F7" w14:textId="77777777" w:rsidR="00993341" w:rsidRDefault="0034714F" w:rsidP="008C033D">
      <w:pPr>
        <w:pStyle w:val="BodyUndented"/>
      </w:pPr>
      <w:r>
        <w:t xml:space="preserve">By reviewing the result of the KNN model, we could identify the datasets with more rows, abalone (4177) and car (1728), </w:t>
      </w:r>
      <w:r w:rsidR="00993341">
        <w:t xml:space="preserve">that need relatively more neighbors to maximize the performance. However, we could not conclude that there is a definite correlation between the best k value and the row size since the breast cancer data has 699 with the best performance at k=1, while the machine data has 209 rows with the best performance at k=3. As stated in the hypothesis, when there are more </w:t>
      </w:r>
      <w:r w:rsidR="00993341">
        <w:rPr>
          <w:rFonts w:hint="eastAsia"/>
          <w:lang w:eastAsia="zh-CN"/>
        </w:rPr>
        <w:t>data points</w:t>
      </w:r>
      <w:r w:rsidR="00993341">
        <w:t xml:space="preserve">, it is more likely to have noises, and more neighbors are needed for the correct prediction. However, it is possible that datasets with more data points have less </w:t>
      </w:r>
      <w:r w:rsidR="00993341">
        <w:rPr>
          <w:rFonts w:hint="eastAsia"/>
          <w:lang w:eastAsia="zh-CN"/>
        </w:rPr>
        <w:t>noise</w:t>
      </w:r>
      <w:r w:rsidR="00993341">
        <w:t xml:space="preserve">. Hence, </w:t>
      </w:r>
      <w:r w:rsidR="00993341" w:rsidRPr="00993341">
        <w:t xml:space="preserve">the choice of the best k value in KNN depends on the complexity of the data, the distribution of the data points, and </w:t>
      </w:r>
      <w:r w:rsidR="00993341" w:rsidRPr="00993341">
        <w:lastRenderedPageBreak/>
        <w:t>the specific problem being addressed. Larger datasets may exhibit different characteristics and may require different values of k compared to smaller datasets.</w:t>
      </w:r>
      <w:r w:rsidR="00993341">
        <w:t xml:space="preserve"> This behavior highlights the importance of </w:t>
      </w:r>
      <w:r w:rsidR="00993341" w:rsidRPr="00993341">
        <w:t>perform</w:t>
      </w:r>
      <w:r w:rsidR="00993341">
        <w:t>ing</w:t>
      </w:r>
      <w:r w:rsidR="00993341" w:rsidRPr="00993341">
        <w:t xml:space="preserve"> hyperparameter tuning to determine the most suitable k value for each specific scenario</w:t>
      </w:r>
      <w:r w:rsidR="00993341">
        <w:t xml:space="preserve">, </w:t>
      </w:r>
      <w:r w:rsidR="00993341">
        <w:rPr>
          <w:rFonts w:hint="eastAsia"/>
          <w:lang w:eastAsia="zh-CN"/>
        </w:rPr>
        <w:t>considering</w:t>
      </w:r>
      <w:r w:rsidR="00993341">
        <w:t xml:space="preserve"> </w:t>
      </w:r>
      <w:r w:rsidR="00993341" w:rsidRPr="00993341">
        <w:t>the dataset's unique properties</w:t>
      </w:r>
      <w:r w:rsidR="00993341">
        <w:t xml:space="preserve">. </w:t>
      </w:r>
    </w:p>
    <w:p w14:paraId="4369F241" w14:textId="69A7423F" w:rsidR="0034714F" w:rsidRDefault="00993341" w:rsidP="008C033D">
      <w:pPr>
        <w:pStyle w:val="BodyUndented"/>
      </w:pPr>
      <w:r>
        <w:tab/>
      </w:r>
      <w:r w:rsidR="00E3315C">
        <w:rPr>
          <w:rFonts w:hint="eastAsia"/>
          <w:lang w:eastAsia="zh-CN"/>
        </w:rPr>
        <w:t>The results of Edited and Condensed KNN models s</w:t>
      </w:r>
      <w:r w:rsidR="00E3315C">
        <w:rPr>
          <w:lang w:eastAsia="zh-CN"/>
        </w:rPr>
        <w:t>how that</w:t>
      </w:r>
      <w:r>
        <w:t xml:space="preserve"> the k value could vary when using different algorithms, although these are variants of the </w:t>
      </w:r>
      <w:r>
        <w:rPr>
          <w:rFonts w:hint="eastAsia"/>
          <w:lang w:eastAsia="zh-CN"/>
        </w:rPr>
        <w:t>traditional</w:t>
      </w:r>
      <w:r>
        <w:t xml:space="preserve"> KNN. </w:t>
      </w:r>
      <w:r w:rsidR="003B3948">
        <w:t xml:space="preserve">The incorporation of the epsilon could be a factor contributing to the change. As we assumed when conducting the experiment, we expect the epsilon to correlate with the range of the target data, which is also not </w:t>
      </w:r>
      <w:r w:rsidR="003B3948">
        <w:rPr>
          <w:rFonts w:hint="eastAsia"/>
          <w:lang w:eastAsia="zh-CN"/>
        </w:rPr>
        <w:t>valid</w:t>
      </w:r>
      <w:r w:rsidR="003B3948">
        <w:t xml:space="preserve"> in our results. </w:t>
      </w:r>
      <w:r w:rsidR="00D755C4">
        <w:t>Although we have such an ordered correlation in the Condensed KNN results (range 28, best epsilon 0.001; range 1090, best epsilon 0.01, range 1144, epsilon 1), i</w:t>
      </w:r>
      <w:r w:rsidR="003B3948">
        <w:t>n the Edited KNN results, we have epsilon=0.001 for</w:t>
      </w:r>
      <w:r w:rsidR="00D755C4">
        <w:t xml:space="preserve"> all three datasets</w:t>
      </w:r>
      <w:r w:rsidR="003B3948">
        <w:t xml:space="preserve">. </w:t>
      </w:r>
      <w:r w:rsidR="00D755C4">
        <w:t xml:space="preserve">However, it is possible that our choice of possible epsilons is too large. </w:t>
      </w:r>
      <w:r w:rsidR="003B3948">
        <w:t xml:space="preserve">Hence, </w:t>
      </w:r>
      <w:r w:rsidR="00D755C4">
        <w:t>we will need more experiments to determine whether it</w:t>
      </w:r>
      <w:r w:rsidR="003B3948">
        <w:t xml:space="preserve"> show</w:t>
      </w:r>
      <w:r w:rsidR="00D755C4">
        <w:t>s</w:t>
      </w:r>
      <w:r w:rsidR="003B3948">
        <w:t xml:space="preserve"> any definite correlations. More experiments might need to be done to find the </w:t>
      </w:r>
      <w:r w:rsidR="003B3948">
        <w:rPr>
          <w:rFonts w:hint="eastAsia"/>
          <w:lang w:eastAsia="zh-CN"/>
        </w:rPr>
        <w:t>best parameter</w:t>
      </w:r>
      <w:r w:rsidR="003B3948">
        <w:t xml:space="preserve">. </w:t>
      </w:r>
    </w:p>
    <w:p w14:paraId="590F36C9" w14:textId="31E18E14" w:rsidR="008E7D3A" w:rsidRDefault="0034714F" w:rsidP="008C033D">
      <w:pPr>
        <w:pStyle w:val="BodyUndented"/>
      </w:pPr>
      <w:r>
        <w:tab/>
      </w:r>
      <w:r w:rsidR="003B3948">
        <w:t xml:space="preserve">Comparing the best results among the datasets, </w:t>
      </w:r>
      <w:r w:rsidR="008C033D">
        <w:t xml:space="preserve">Edited KNN consistently </w:t>
      </w:r>
      <w:r>
        <w:rPr>
          <w:rFonts w:hint="eastAsia"/>
          <w:lang w:eastAsia="zh-CN"/>
        </w:rPr>
        <w:t>performed strong</w:t>
      </w:r>
      <w:r>
        <w:rPr>
          <w:lang w:eastAsia="zh-CN"/>
        </w:rPr>
        <w:t>ly</w:t>
      </w:r>
      <w:r w:rsidR="008C033D">
        <w:t xml:space="preserve"> in classification tasks, outperforming KNN and Condensed KNN in most cases</w:t>
      </w:r>
      <w:r w:rsidR="00E3315C">
        <w:t xml:space="preserve">. The Condensed KNN model performs especially </w:t>
      </w:r>
      <w:r w:rsidR="00E3315C">
        <w:rPr>
          <w:rFonts w:hint="eastAsia"/>
          <w:lang w:eastAsia="zh-CN"/>
        </w:rPr>
        <w:t>poorly</w:t>
      </w:r>
      <w:r w:rsidR="00E3315C">
        <w:t xml:space="preserve"> in classification datasets, with the car dataset only </w:t>
      </w:r>
      <w:r w:rsidR="00E3315C">
        <w:rPr>
          <w:rFonts w:hint="eastAsia"/>
          <w:lang w:eastAsia="zh-CN"/>
        </w:rPr>
        <w:t>having</w:t>
      </w:r>
      <w:r w:rsidR="00E3315C">
        <w:t xml:space="preserve"> 21.25% accuracy</w:t>
      </w:r>
      <w:r w:rsidR="0034444C">
        <w:t xml:space="preserve">. This indicates that Condensed KNN might not be the best algorithm to use for classification data, especially the car data. </w:t>
      </w:r>
      <w:proofErr w:type="spellStart"/>
      <w:r w:rsidR="008C033D">
        <w:t>In</w:t>
      </w:r>
      <w:proofErr w:type="spellEnd"/>
      <w:r w:rsidR="008C033D">
        <w:t xml:space="preserve"> regression tasks, traditional KNN was often the top performer, while Edited KNN and Condensed KNN achieved competitive but slightly worse results.</w:t>
      </w:r>
      <w:r w:rsidR="00E3315C">
        <w:t xml:space="preserve"> </w:t>
      </w:r>
      <w:r w:rsidR="0034444C">
        <w:t xml:space="preserve">However, the performance for regression could be caused by the tuning of epsilon is not the universal best. It could be future research, specified on tuning the epsilon to get the best potential for using Condensed or Edited KNN in regression data. </w:t>
      </w:r>
    </w:p>
    <w:p w14:paraId="0D0E659C" w14:textId="01CA8E0C" w:rsidR="008C033D" w:rsidRPr="008C033D" w:rsidRDefault="008C033D" w:rsidP="008C033D">
      <w:pPr>
        <w:pStyle w:val="BodyIndented"/>
      </w:pPr>
      <w:r w:rsidRPr="008C033D">
        <w:t xml:space="preserve">These findings highlight the importance of experimenting with different variants of KNN and tuning hyperparameters based on the </w:t>
      </w:r>
      <w:r w:rsidR="0034714F">
        <w:rPr>
          <w:rFonts w:hint="eastAsia"/>
          <w:lang w:eastAsia="zh-CN"/>
        </w:rPr>
        <w:t>dataset's characteristics and the task's nature</w:t>
      </w:r>
      <w:r w:rsidRPr="008C033D">
        <w:t xml:space="preserve"> to achieve the best predictive performance. The behavior observed in these results underscores that no single algorithm is universally superior, and the choice should be made considering the problem's context and requirements.</w:t>
      </w:r>
    </w:p>
    <w:p w14:paraId="56CB3543" w14:textId="5CFD2FDD" w:rsidR="00633248" w:rsidRDefault="00633248" w:rsidP="00633248">
      <w:pPr>
        <w:pStyle w:val="Heading1"/>
      </w:pPr>
      <w:r>
        <w:t>Conclusions</w:t>
      </w:r>
    </w:p>
    <w:p w14:paraId="6B871586" w14:textId="6ECBD5D3" w:rsidR="0034444C" w:rsidRDefault="0034444C" w:rsidP="0034444C">
      <w:pPr>
        <w:pStyle w:val="BodyIndented"/>
        <w:ind w:firstLine="0"/>
      </w:pPr>
      <w:r w:rsidRPr="0034444C">
        <w:t>In this comprehensive exploration of K-Nearest Neighbors (KNN) and its refined variants, Edited KNN</w:t>
      </w:r>
      <w:r>
        <w:t>,</w:t>
      </w:r>
      <w:r w:rsidRPr="0034444C">
        <w:t xml:space="preserve"> and Condensed KNN, we have delved into the intricacies of these algorithms across regression and classification tasks. Through a series of experiments and 5x2 cross-validation, we aimed to shed light on </w:t>
      </w:r>
      <w:r>
        <w:rPr>
          <w:rFonts w:hint="eastAsia"/>
          <w:lang w:eastAsia="zh-CN"/>
        </w:rPr>
        <w:t>these techniques' behavior and performance characteristics</w:t>
      </w:r>
      <w:r w:rsidRPr="0034444C">
        <w:t>.</w:t>
      </w:r>
      <w:r>
        <w:t xml:space="preserve"> </w:t>
      </w:r>
      <w:r>
        <w:rPr>
          <w:rFonts w:hint="eastAsia"/>
          <w:lang w:eastAsia="zh-CN"/>
        </w:rPr>
        <w:t>The traditional KNN algorithm often exhibited competitive performance for regression tasks</w:t>
      </w:r>
      <w:r>
        <w:t xml:space="preserve">. </w:t>
      </w:r>
      <w:r>
        <w:rPr>
          <w:rFonts w:hint="eastAsia"/>
          <w:lang w:eastAsia="zh-CN"/>
        </w:rPr>
        <w:t>Edited KNN consistently demonstrated robust performance in classification tasks</w:t>
      </w:r>
      <w:r w:rsidRPr="0034444C">
        <w:t>, surpassing KNN and Condensed KNN in most cases</w:t>
      </w:r>
      <w:r>
        <w:t xml:space="preserve">.  </w:t>
      </w:r>
      <w:r w:rsidRPr="0034444C">
        <w:t>The choice of the best k value varied across different datasets, and there was no clear linear correlation between dataset size and the optimal k.</w:t>
      </w:r>
    </w:p>
    <w:p w14:paraId="5CD8D5F6" w14:textId="30208710" w:rsidR="003E1135" w:rsidRDefault="0034444C" w:rsidP="003E1135">
      <w:pPr>
        <w:pStyle w:val="BodyIndented"/>
      </w:pPr>
      <w:r w:rsidRPr="0034444C">
        <w:t xml:space="preserve">Our results highlight the importance of hyperparameter tuning in achieving optimal model performance. </w:t>
      </w:r>
      <w:r>
        <w:rPr>
          <w:rFonts w:hint="eastAsia"/>
          <w:lang w:eastAsia="zh-CN"/>
        </w:rPr>
        <w:t>Choosing</w:t>
      </w:r>
      <w:r w:rsidRPr="0034444C">
        <w:t xml:space="preserve"> k and other hyperparameters can significantly impact the accuracy and efficiency of KNN-based models, and fine-tuning is crucial for harnessing their full potential.</w:t>
      </w:r>
    </w:p>
    <w:p w14:paraId="3619DE8D" w14:textId="65D9ADED" w:rsidR="0034444C" w:rsidRPr="003E1135" w:rsidRDefault="0034444C" w:rsidP="003E1135">
      <w:pPr>
        <w:pStyle w:val="BodyIndented"/>
      </w:pPr>
      <w:r w:rsidRPr="0034444C">
        <w:t>In summary, the behavior of KNN, Edited KNN, and Condensed KNN is influenced by the nature of the dataset and the specific task at hand. While traditional KNN can perform admirably, Edited KNN emerges as a robust choice for classification tasks due to its ability to reduce noise and improve model generalization. However, the efficacy of these algorithms is not solely determined by dataset size, as other factors such as data complexity, class distribution, and noise play pivotal roles.</w:t>
      </w:r>
      <w:r>
        <w:t xml:space="preserve"> As we move on to future applications, the practice as analysis in the paper could provide us insights on making choices and optimizations </w:t>
      </w:r>
      <w:r w:rsidR="000A33ED">
        <w:t xml:space="preserve">on </w:t>
      </w:r>
      <w:r w:rsidR="000A33ED" w:rsidRPr="000A33ED">
        <w:t>KNN-based models across a wide array of real-world scenarios.</w:t>
      </w:r>
    </w:p>
    <w:sectPr w:rsidR="0034444C" w:rsidRPr="003E1135">
      <w:headerReference w:type="even" r:id="rId9"/>
      <w:headerReference w:type="default" r:id="rId10"/>
      <w:footerReference w:type="even" r:id="rId11"/>
      <w:footerReference w:type="default" r:id="rId12"/>
      <w:headerReference w:type="first" r:id="rId13"/>
      <w:footerReference w:type="first" r:id="rId14"/>
      <w:pgSz w:w="12240" w:h="15840" w:code="1"/>
      <w:pgMar w:top="1440" w:right="1800" w:bottom="1440" w:left="1800" w:header="720" w:footer="12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FE224" w14:textId="77777777" w:rsidR="00163925" w:rsidRDefault="00163925">
      <w:r>
        <w:separator/>
      </w:r>
    </w:p>
  </w:endnote>
  <w:endnote w:type="continuationSeparator" w:id="0">
    <w:p w14:paraId="39F1D27C" w14:textId="77777777" w:rsidR="00163925" w:rsidRDefault="00163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B7A0A" w14:textId="77777777" w:rsidR="00A47304" w:rsidRDefault="00000000">
    <w:pPr>
      <w:pStyle w:val="Footer"/>
      <w:spacing w:before="40"/>
    </w:pPr>
    <w:r>
      <w:tab/>
    </w:r>
    <w:r>
      <w:fldChar w:fldCharType="begin"/>
    </w:r>
    <w:r>
      <w:instrText xml:space="preserve"> PAGE </w:instrText>
    </w:r>
    <w:r>
      <w:fldChar w:fldCharType="separate"/>
    </w:r>
    <w:r>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4C910" w14:textId="77777777" w:rsidR="00A47304" w:rsidRDefault="00000000">
    <w:pPr>
      <w:pStyle w:val="Footer"/>
    </w:pPr>
    <w:r>
      <w:tab/>
    </w:r>
    <w:r>
      <w:fldChar w:fldCharType="begin"/>
    </w:r>
    <w:r>
      <w:instrText xml:space="preserve"> PAGE </w:instrText>
    </w:r>
    <w:r>
      <w:fldChar w:fldCharType="separate"/>
    </w:r>
    <w:r>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8B636" w14:textId="7B05332D" w:rsidR="003F77CA" w:rsidRDefault="003F77CA" w:rsidP="00E4128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3AC5E71A" w14:textId="7F7C3AB8" w:rsidR="00A47304" w:rsidRDefault="00000000" w:rsidP="003F77CA">
    <w:pPr>
      <w:pStyle w:val="Footer"/>
      <w:tabs>
        <w:tab w:val="clear" w:pos="8640"/>
      </w:tabs>
      <w:ind w:right="360" w:firstLine="360"/>
    </w:pPr>
    <w:r>
      <w:t>©20</w:t>
    </w:r>
    <w:r w:rsidR="00633248">
      <w:t>23</w:t>
    </w:r>
    <w:r>
      <w:t xml:space="preserve"> </w:t>
    </w:r>
    <w:proofErr w:type="spellStart"/>
    <w:r w:rsidR="00633248">
      <w:t>Wanyi</w:t>
    </w:r>
    <w:proofErr w:type="spellEnd"/>
    <w:r w:rsidR="00633248">
      <w:t xml:space="preserve"> (Julia) Dai</w:t>
    </w:r>
    <w:r w:rsidR="003F77C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5018E" w14:textId="77777777" w:rsidR="00163925" w:rsidRDefault="00163925">
      <w:r>
        <w:separator/>
      </w:r>
    </w:p>
  </w:footnote>
  <w:footnote w:type="continuationSeparator" w:id="0">
    <w:p w14:paraId="24639200" w14:textId="77777777" w:rsidR="00163925" w:rsidRDefault="001639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B5B70" w14:textId="416F8688" w:rsidR="00A47304" w:rsidRDefault="00633248">
    <w:pPr>
      <w:pStyle w:val="HeaderEvenAuthors"/>
    </w:pPr>
    <w:r>
      <w:t>Dai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A5B9E" w14:textId="587A3A01" w:rsidR="00A47304" w:rsidRDefault="00E30F34">
    <w:pPr>
      <w:pStyle w:val="HeaderOddTitle"/>
    </w:pPr>
    <w:r>
      <w:t>PA2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B2452" w14:textId="77777777" w:rsidR="00633248" w:rsidRDefault="00633248">
    <w:pPr>
      <w:pStyle w:val="Header"/>
    </w:pPr>
    <w:r>
      <w:t>EN.605.649.</w:t>
    </w:r>
    <w:proofErr w:type="gramStart"/>
    <w:r>
      <w:t>81.FA</w:t>
    </w:r>
    <w:proofErr w:type="gramEnd"/>
    <w:r>
      <w:t xml:space="preserve">23 </w:t>
    </w:r>
  </w:p>
  <w:p w14:paraId="50FA4BF8" w14:textId="58D1C121" w:rsidR="00A47304" w:rsidRDefault="00633248">
    <w:pPr>
      <w:pStyle w:val="Header"/>
    </w:pPr>
    <w:r>
      <w:t>Introduction to Machine Learning (2023)</w:t>
    </w:r>
    <w:r>
      <w:tab/>
    </w:r>
    <w:r>
      <w:tab/>
      <w:t>Submitted 9/</w:t>
    </w:r>
    <w:r w:rsidR="00645B41">
      <w:t>24</w:t>
    </w:r>
    <w:r>
      <w:t xml:space="preserve">; Published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0077"/>
    <w:multiLevelType w:val="hybridMultilevel"/>
    <w:tmpl w:val="02A24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86029"/>
    <w:multiLevelType w:val="hybridMultilevel"/>
    <w:tmpl w:val="75B29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B18102C"/>
    <w:multiLevelType w:val="hybridMultilevel"/>
    <w:tmpl w:val="26E0A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77693"/>
    <w:multiLevelType w:val="multilevel"/>
    <w:tmpl w:val="5680D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7C63EA"/>
    <w:multiLevelType w:val="hybridMultilevel"/>
    <w:tmpl w:val="CA408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7B7E2D"/>
    <w:multiLevelType w:val="hybridMultilevel"/>
    <w:tmpl w:val="AE404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76730D"/>
    <w:multiLevelType w:val="hybridMultilevel"/>
    <w:tmpl w:val="44D03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5116E6"/>
    <w:multiLevelType w:val="multilevel"/>
    <w:tmpl w:val="1258334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26"/>
        </w:tabs>
        <w:ind w:left="102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10" w15:restartNumberingAfterBreak="0">
    <w:nsid w:val="54767BDD"/>
    <w:multiLevelType w:val="hybridMultilevel"/>
    <w:tmpl w:val="36BC43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323364"/>
    <w:multiLevelType w:val="hybridMultilevel"/>
    <w:tmpl w:val="B428F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DD090F"/>
    <w:multiLevelType w:val="hybridMultilevel"/>
    <w:tmpl w:val="C5E6B2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E470D1"/>
    <w:multiLevelType w:val="multilevel"/>
    <w:tmpl w:val="AE80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B35BDA"/>
    <w:multiLevelType w:val="hybridMultilevel"/>
    <w:tmpl w:val="CD723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9868868">
    <w:abstractNumId w:val="2"/>
  </w:num>
  <w:num w:numId="2" w16cid:durableId="389041261">
    <w:abstractNumId w:val="8"/>
  </w:num>
  <w:num w:numId="3" w16cid:durableId="918559211">
    <w:abstractNumId w:val="9"/>
  </w:num>
  <w:num w:numId="4" w16cid:durableId="1361273824">
    <w:abstractNumId w:val="12"/>
  </w:num>
  <w:num w:numId="5" w16cid:durableId="370226176">
    <w:abstractNumId w:val="10"/>
  </w:num>
  <w:num w:numId="6" w16cid:durableId="1579633008">
    <w:abstractNumId w:val="13"/>
  </w:num>
  <w:num w:numId="7" w16cid:durableId="1535997600">
    <w:abstractNumId w:val="4"/>
  </w:num>
  <w:num w:numId="8" w16cid:durableId="2131319707">
    <w:abstractNumId w:val="7"/>
  </w:num>
  <w:num w:numId="9" w16cid:durableId="662973821">
    <w:abstractNumId w:val="11"/>
  </w:num>
  <w:num w:numId="10" w16cid:durableId="947355096">
    <w:abstractNumId w:val="3"/>
  </w:num>
  <w:num w:numId="11" w16cid:durableId="1834249745">
    <w:abstractNumId w:val="6"/>
  </w:num>
  <w:num w:numId="12" w16cid:durableId="1808736941">
    <w:abstractNumId w:val="0"/>
  </w:num>
  <w:num w:numId="13" w16cid:durableId="392584613">
    <w:abstractNumId w:val="5"/>
  </w:num>
  <w:num w:numId="14" w16cid:durableId="1614287640">
    <w:abstractNumId w:val="1"/>
  </w:num>
  <w:num w:numId="15" w16cid:durableId="12461894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attachedTemplate r:id="rId1"/>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48"/>
    <w:rsid w:val="00081C12"/>
    <w:rsid w:val="000A33ED"/>
    <w:rsid w:val="001030B2"/>
    <w:rsid w:val="001541EB"/>
    <w:rsid w:val="00161EA0"/>
    <w:rsid w:val="00163925"/>
    <w:rsid w:val="0019729A"/>
    <w:rsid w:val="001B73FD"/>
    <w:rsid w:val="00236E88"/>
    <w:rsid w:val="002812C6"/>
    <w:rsid w:val="002A1A97"/>
    <w:rsid w:val="00327B1A"/>
    <w:rsid w:val="00330005"/>
    <w:rsid w:val="00334EE2"/>
    <w:rsid w:val="0034444C"/>
    <w:rsid w:val="0034714F"/>
    <w:rsid w:val="00377A63"/>
    <w:rsid w:val="003931C4"/>
    <w:rsid w:val="003A4CCB"/>
    <w:rsid w:val="003B3948"/>
    <w:rsid w:val="003E1135"/>
    <w:rsid w:val="003F77CA"/>
    <w:rsid w:val="004246EE"/>
    <w:rsid w:val="00480522"/>
    <w:rsid w:val="004B4BCA"/>
    <w:rsid w:val="004F58F8"/>
    <w:rsid w:val="00533446"/>
    <w:rsid w:val="005A2A9A"/>
    <w:rsid w:val="005C353F"/>
    <w:rsid w:val="00633248"/>
    <w:rsid w:val="00645B41"/>
    <w:rsid w:val="00686118"/>
    <w:rsid w:val="007B764E"/>
    <w:rsid w:val="008257EE"/>
    <w:rsid w:val="0083748D"/>
    <w:rsid w:val="008C033D"/>
    <w:rsid w:val="008E7CD9"/>
    <w:rsid w:val="008E7D3A"/>
    <w:rsid w:val="00950361"/>
    <w:rsid w:val="00981811"/>
    <w:rsid w:val="00993341"/>
    <w:rsid w:val="009B4549"/>
    <w:rsid w:val="009C4A21"/>
    <w:rsid w:val="009F5D9E"/>
    <w:rsid w:val="00A47304"/>
    <w:rsid w:val="00B65466"/>
    <w:rsid w:val="00B86996"/>
    <w:rsid w:val="00C64F2C"/>
    <w:rsid w:val="00C76DE5"/>
    <w:rsid w:val="00D66245"/>
    <w:rsid w:val="00D755C4"/>
    <w:rsid w:val="00E30F34"/>
    <w:rsid w:val="00E3315C"/>
    <w:rsid w:val="00E5071F"/>
    <w:rsid w:val="00EE0634"/>
    <w:rsid w:val="00F60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CE4E94F"/>
  <w15:chartTrackingRefBased/>
  <w15:docId w15:val="{4B8A56F9-C15A-9E4F-9596-32037D55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szCs w:val="24"/>
      <w:lang w:eastAsia="en-US"/>
    </w:rPr>
  </w:style>
  <w:style w:type="paragraph" w:styleId="Heading1">
    <w:name w:val="heading 1"/>
    <w:basedOn w:val="Normal"/>
    <w:next w:val="BodyUndented"/>
    <w:qFormat/>
    <w:pPr>
      <w:keepNext/>
      <w:numPr>
        <w:numId w:val="2"/>
      </w:numPr>
      <w:spacing w:before="240" w:after="60"/>
      <w:outlineLvl w:val="0"/>
    </w:pPr>
    <w:rPr>
      <w:rFonts w:cs="Arial"/>
      <w:b/>
      <w:bCs/>
      <w:kern w:val="28"/>
      <w:sz w:val="24"/>
      <w:szCs w:val="32"/>
    </w:rPr>
  </w:style>
  <w:style w:type="paragraph" w:styleId="Heading2">
    <w:name w:val="heading 2"/>
    <w:basedOn w:val="Normal"/>
    <w:qFormat/>
    <w:rsid w:val="00950361"/>
    <w:pPr>
      <w:keepNext/>
      <w:numPr>
        <w:ilvl w:val="1"/>
        <w:numId w:val="2"/>
      </w:numPr>
      <w:tabs>
        <w:tab w:val="clear" w:pos="1026"/>
        <w:tab w:val="num" w:pos="2466"/>
      </w:tabs>
      <w:spacing w:before="220" w:after="40"/>
      <w:ind w:left="576"/>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rPr>
      <w:sz w:val="24"/>
    </w:rPr>
  </w:style>
  <w:style w:type="paragraph" w:styleId="Heading8">
    <w:name w:val="heading 8"/>
    <w:basedOn w:val="Normal"/>
    <w:next w:val="Normal"/>
    <w:qFormat/>
    <w:pPr>
      <w:numPr>
        <w:ilvl w:val="7"/>
        <w:numId w:val="2"/>
      </w:numPr>
      <w:spacing w:before="240" w:after="60"/>
      <w:outlineLvl w:val="7"/>
    </w:pPr>
    <w:rPr>
      <w:i/>
      <w:iCs/>
      <w:sz w:val="24"/>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sz w:val="24"/>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sz w:val="24"/>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Hyperlink">
    <w:name w:val="Hyperlink"/>
    <w:semiHidden/>
    <w:rPr>
      <w:color w:val="0000FF"/>
      <w:u w:val="single"/>
    </w:rPr>
  </w:style>
  <w:style w:type="paragraph" w:customStyle="1" w:styleId="AppendixL2">
    <w:name w:val="Appendix L2"/>
    <w:basedOn w:val="Appendix"/>
    <w:pPr>
      <w:numPr>
        <w:ilvl w:val="1"/>
      </w:numPr>
    </w:pPr>
  </w:style>
  <w:style w:type="character" w:styleId="PageNumber">
    <w:name w:val="page number"/>
    <w:basedOn w:val="DefaultParagraphFont"/>
    <w:uiPriority w:val="99"/>
    <w:semiHidden/>
    <w:unhideWhenUsed/>
    <w:rsid w:val="003F77CA"/>
  </w:style>
  <w:style w:type="paragraph" w:styleId="ListParagraph">
    <w:name w:val="List Paragraph"/>
    <w:basedOn w:val="Normal"/>
    <w:uiPriority w:val="34"/>
    <w:qFormat/>
    <w:rsid w:val="00B65466"/>
    <w:pPr>
      <w:ind w:left="720"/>
      <w:contextualSpacing/>
    </w:pPr>
  </w:style>
  <w:style w:type="paragraph" w:styleId="NormalWeb">
    <w:name w:val="Normal (Web)"/>
    <w:basedOn w:val="Normal"/>
    <w:uiPriority w:val="99"/>
    <w:semiHidden/>
    <w:unhideWhenUsed/>
    <w:rsid w:val="00C64F2C"/>
    <w:pPr>
      <w:spacing w:before="100" w:beforeAutospacing="1" w:after="100" w:afterAutospacing="1"/>
      <w:jc w:val="left"/>
    </w:pPr>
    <w:rPr>
      <w:sz w:val="24"/>
      <w:lang w:eastAsia="zh-CN"/>
    </w:rPr>
  </w:style>
  <w:style w:type="paragraph" w:styleId="HTMLPreformatted">
    <w:name w:val="HTML Preformatted"/>
    <w:basedOn w:val="Normal"/>
    <w:link w:val="HTMLPreformattedChar"/>
    <w:uiPriority w:val="99"/>
    <w:semiHidden/>
    <w:unhideWhenUsed/>
    <w:rsid w:val="00C76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C76DE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04863">
      <w:bodyDiv w:val="1"/>
      <w:marLeft w:val="0"/>
      <w:marRight w:val="0"/>
      <w:marTop w:val="0"/>
      <w:marBottom w:val="0"/>
      <w:divBdr>
        <w:top w:val="none" w:sz="0" w:space="0" w:color="auto"/>
        <w:left w:val="none" w:sz="0" w:space="0" w:color="auto"/>
        <w:bottom w:val="none" w:sz="0" w:space="0" w:color="auto"/>
        <w:right w:val="none" w:sz="0" w:space="0" w:color="auto"/>
      </w:divBdr>
    </w:div>
    <w:div w:id="440535953">
      <w:bodyDiv w:val="1"/>
      <w:marLeft w:val="0"/>
      <w:marRight w:val="0"/>
      <w:marTop w:val="0"/>
      <w:marBottom w:val="0"/>
      <w:divBdr>
        <w:top w:val="none" w:sz="0" w:space="0" w:color="auto"/>
        <w:left w:val="none" w:sz="0" w:space="0" w:color="auto"/>
        <w:bottom w:val="none" w:sz="0" w:space="0" w:color="auto"/>
        <w:right w:val="none" w:sz="0" w:space="0" w:color="auto"/>
      </w:divBdr>
      <w:divsChild>
        <w:div w:id="182134821">
          <w:marLeft w:val="0"/>
          <w:marRight w:val="0"/>
          <w:marTop w:val="0"/>
          <w:marBottom w:val="0"/>
          <w:divBdr>
            <w:top w:val="none" w:sz="0" w:space="0" w:color="auto"/>
            <w:left w:val="none" w:sz="0" w:space="0" w:color="auto"/>
            <w:bottom w:val="none" w:sz="0" w:space="0" w:color="auto"/>
            <w:right w:val="none" w:sz="0" w:space="0" w:color="auto"/>
          </w:divBdr>
          <w:divsChild>
            <w:div w:id="1568301720">
              <w:marLeft w:val="0"/>
              <w:marRight w:val="0"/>
              <w:marTop w:val="0"/>
              <w:marBottom w:val="0"/>
              <w:divBdr>
                <w:top w:val="single" w:sz="6" w:space="4" w:color="ABABAB"/>
                <w:left w:val="single" w:sz="6" w:space="4" w:color="ABABAB"/>
                <w:bottom w:val="single" w:sz="6" w:space="4" w:color="ABABAB"/>
                <w:right w:val="single" w:sz="6" w:space="4" w:color="ABABAB"/>
              </w:divBdr>
              <w:divsChild>
                <w:div w:id="336154038">
                  <w:marLeft w:val="0"/>
                  <w:marRight w:val="0"/>
                  <w:marTop w:val="0"/>
                  <w:marBottom w:val="0"/>
                  <w:divBdr>
                    <w:top w:val="none" w:sz="0" w:space="0" w:color="auto"/>
                    <w:left w:val="none" w:sz="0" w:space="0" w:color="auto"/>
                    <w:bottom w:val="none" w:sz="0" w:space="0" w:color="auto"/>
                    <w:right w:val="none" w:sz="0" w:space="0" w:color="auto"/>
                  </w:divBdr>
                  <w:divsChild>
                    <w:div w:id="1450853852">
                      <w:marLeft w:val="0"/>
                      <w:marRight w:val="0"/>
                      <w:marTop w:val="0"/>
                      <w:marBottom w:val="0"/>
                      <w:divBdr>
                        <w:top w:val="none" w:sz="0" w:space="0" w:color="auto"/>
                        <w:left w:val="none" w:sz="0" w:space="0" w:color="auto"/>
                        <w:bottom w:val="none" w:sz="0" w:space="0" w:color="auto"/>
                        <w:right w:val="none" w:sz="0" w:space="0" w:color="auto"/>
                      </w:divBdr>
                      <w:divsChild>
                        <w:div w:id="8412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024156">
      <w:bodyDiv w:val="1"/>
      <w:marLeft w:val="0"/>
      <w:marRight w:val="0"/>
      <w:marTop w:val="0"/>
      <w:marBottom w:val="0"/>
      <w:divBdr>
        <w:top w:val="none" w:sz="0" w:space="0" w:color="auto"/>
        <w:left w:val="none" w:sz="0" w:space="0" w:color="auto"/>
        <w:bottom w:val="none" w:sz="0" w:space="0" w:color="auto"/>
        <w:right w:val="none" w:sz="0" w:space="0" w:color="auto"/>
      </w:divBdr>
    </w:div>
    <w:div w:id="478159146">
      <w:bodyDiv w:val="1"/>
      <w:marLeft w:val="0"/>
      <w:marRight w:val="0"/>
      <w:marTop w:val="0"/>
      <w:marBottom w:val="0"/>
      <w:divBdr>
        <w:top w:val="none" w:sz="0" w:space="0" w:color="auto"/>
        <w:left w:val="none" w:sz="0" w:space="0" w:color="auto"/>
        <w:bottom w:val="none" w:sz="0" w:space="0" w:color="auto"/>
        <w:right w:val="none" w:sz="0" w:space="0" w:color="auto"/>
      </w:divBdr>
      <w:divsChild>
        <w:div w:id="1696269927">
          <w:marLeft w:val="0"/>
          <w:marRight w:val="0"/>
          <w:marTop w:val="0"/>
          <w:marBottom w:val="0"/>
          <w:divBdr>
            <w:top w:val="none" w:sz="0" w:space="0" w:color="auto"/>
            <w:left w:val="none" w:sz="0" w:space="0" w:color="auto"/>
            <w:bottom w:val="none" w:sz="0" w:space="0" w:color="auto"/>
            <w:right w:val="none" w:sz="0" w:space="0" w:color="auto"/>
          </w:divBdr>
          <w:divsChild>
            <w:div w:id="1653409632">
              <w:marLeft w:val="0"/>
              <w:marRight w:val="0"/>
              <w:marTop w:val="0"/>
              <w:marBottom w:val="0"/>
              <w:divBdr>
                <w:top w:val="none" w:sz="0" w:space="0" w:color="auto"/>
                <w:left w:val="none" w:sz="0" w:space="0" w:color="auto"/>
                <w:bottom w:val="none" w:sz="0" w:space="0" w:color="auto"/>
                <w:right w:val="none" w:sz="0" w:space="0" w:color="auto"/>
              </w:divBdr>
              <w:divsChild>
                <w:div w:id="9326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42003">
      <w:bodyDiv w:val="1"/>
      <w:marLeft w:val="0"/>
      <w:marRight w:val="0"/>
      <w:marTop w:val="0"/>
      <w:marBottom w:val="0"/>
      <w:divBdr>
        <w:top w:val="none" w:sz="0" w:space="0" w:color="auto"/>
        <w:left w:val="none" w:sz="0" w:space="0" w:color="auto"/>
        <w:bottom w:val="none" w:sz="0" w:space="0" w:color="auto"/>
        <w:right w:val="none" w:sz="0" w:space="0" w:color="auto"/>
      </w:divBdr>
      <w:divsChild>
        <w:div w:id="1057046196">
          <w:marLeft w:val="0"/>
          <w:marRight w:val="0"/>
          <w:marTop w:val="0"/>
          <w:marBottom w:val="0"/>
          <w:divBdr>
            <w:top w:val="none" w:sz="0" w:space="0" w:color="auto"/>
            <w:left w:val="none" w:sz="0" w:space="0" w:color="auto"/>
            <w:bottom w:val="none" w:sz="0" w:space="0" w:color="auto"/>
            <w:right w:val="none" w:sz="0" w:space="0" w:color="auto"/>
          </w:divBdr>
        </w:div>
        <w:div w:id="231895556">
          <w:marLeft w:val="0"/>
          <w:marRight w:val="0"/>
          <w:marTop w:val="0"/>
          <w:marBottom w:val="0"/>
          <w:divBdr>
            <w:top w:val="none" w:sz="0" w:space="0" w:color="auto"/>
            <w:left w:val="none" w:sz="0" w:space="0" w:color="auto"/>
            <w:bottom w:val="none" w:sz="0" w:space="0" w:color="auto"/>
            <w:right w:val="none" w:sz="0" w:space="0" w:color="auto"/>
          </w:divBdr>
        </w:div>
      </w:divsChild>
    </w:div>
    <w:div w:id="534973773">
      <w:bodyDiv w:val="1"/>
      <w:marLeft w:val="0"/>
      <w:marRight w:val="0"/>
      <w:marTop w:val="0"/>
      <w:marBottom w:val="0"/>
      <w:divBdr>
        <w:top w:val="none" w:sz="0" w:space="0" w:color="auto"/>
        <w:left w:val="none" w:sz="0" w:space="0" w:color="auto"/>
        <w:bottom w:val="none" w:sz="0" w:space="0" w:color="auto"/>
        <w:right w:val="none" w:sz="0" w:space="0" w:color="auto"/>
      </w:divBdr>
    </w:div>
    <w:div w:id="687215094">
      <w:bodyDiv w:val="1"/>
      <w:marLeft w:val="0"/>
      <w:marRight w:val="0"/>
      <w:marTop w:val="0"/>
      <w:marBottom w:val="0"/>
      <w:divBdr>
        <w:top w:val="none" w:sz="0" w:space="0" w:color="auto"/>
        <w:left w:val="none" w:sz="0" w:space="0" w:color="auto"/>
        <w:bottom w:val="none" w:sz="0" w:space="0" w:color="auto"/>
        <w:right w:val="none" w:sz="0" w:space="0" w:color="auto"/>
      </w:divBdr>
      <w:divsChild>
        <w:div w:id="297343232">
          <w:marLeft w:val="0"/>
          <w:marRight w:val="0"/>
          <w:marTop w:val="0"/>
          <w:marBottom w:val="0"/>
          <w:divBdr>
            <w:top w:val="none" w:sz="0" w:space="0" w:color="auto"/>
            <w:left w:val="none" w:sz="0" w:space="0" w:color="auto"/>
            <w:bottom w:val="none" w:sz="0" w:space="0" w:color="auto"/>
            <w:right w:val="none" w:sz="0" w:space="0" w:color="auto"/>
          </w:divBdr>
          <w:divsChild>
            <w:div w:id="2124759639">
              <w:marLeft w:val="0"/>
              <w:marRight w:val="0"/>
              <w:marTop w:val="0"/>
              <w:marBottom w:val="0"/>
              <w:divBdr>
                <w:top w:val="single" w:sz="6" w:space="4" w:color="ABABAB"/>
                <w:left w:val="single" w:sz="6" w:space="4" w:color="ABABAB"/>
                <w:bottom w:val="single" w:sz="6" w:space="4" w:color="ABABAB"/>
                <w:right w:val="single" w:sz="6" w:space="4" w:color="ABABAB"/>
              </w:divBdr>
              <w:divsChild>
                <w:div w:id="364522576">
                  <w:marLeft w:val="0"/>
                  <w:marRight w:val="0"/>
                  <w:marTop w:val="0"/>
                  <w:marBottom w:val="0"/>
                  <w:divBdr>
                    <w:top w:val="none" w:sz="0" w:space="0" w:color="auto"/>
                    <w:left w:val="none" w:sz="0" w:space="0" w:color="auto"/>
                    <w:bottom w:val="none" w:sz="0" w:space="0" w:color="auto"/>
                    <w:right w:val="none" w:sz="0" w:space="0" w:color="auto"/>
                  </w:divBdr>
                  <w:divsChild>
                    <w:div w:id="220289234">
                      <w:marLeft w:val="0"/>
                      <w:marRight w:val="0"/>
                      <w:marTop w:val="0"/>
                      <w:marBottom w:val="0"/>
                      <w:divBdr>
                        <w:top w:val="none" w:sz="0" w:space="0" w:color="auto"/>
                        <w:left w:val="none" w:sz="0" w:space="0" w:color="auto"/>
                        <w:bottom w:val="none" w:sz="0" w:space="0" w:color="auto"/>
                        <w:right w:val="none" w:sz="0" w:space="0" w:color="auto"/>
                      </w:divBdr>
                      <w:divsChild>
                        <w:div w:id="8969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75279">
      <w:bodyDiv w:val="1"/>
      <w:marLeft w:val="0"/>
      <w:marRight w:val="0"/>
      <w:marTop w:val="0"/>
      <w:marBottom w:val="0"/>
      <w:divBdr>
        <w:top w:val="none" w:sz="0" w:space="0" w:color="auto"/>
        <w:left w:val="none" w:sz="0" w:space="0" w:color="auto"/>
        <w:bottom w:val="none" w:sz="0" w:space="0" w:color="auto"/>
        <w:right w:val="none" w:sz="0" w:space="0" w:color="auto"/>
      </w:divBdr>
    </w:div>
    <w:div w:id="864826989">
      <w:bodyDiv w:val="1"/>
      <w:marLeft w:val="0"/>
      <w:marRight w:val="0"/>
      <w:marTop w:val="0"/>
      <w:marBottom w:val="0"/>
      <w:divBdr>
        <w:top w:val="none" w:sz="0" w:space="0" w:color="auto"/>
        <w:left w:val="none" w:sz="0" w:space="0" w:color="auto"/>
        <w:bottom w:val="none" w:sz="0" w:space="0" w:color="auto"/>
        <w:right w:val="none" w:sz="0" w:space="0" w:color="auto"/>
      </w:divBdr>
      <w:divsChild>
        <w:div w:id="1400471075">
          <w:marLeft w:val="0"/>
          <w:marRight w:val="0"/>
          <w:marTop w:val="0"/>
          <w:marBottom w:val="0"/>
          <w:divBdr>
            <w:top w:val="none" w:sz="0" w:space="0" w:color="auto"/>
            <w:left w:val="none" w:sz="0" w:space="0" w:color="auto"/>
            <w:bottom w:val="none" w:sz="0" w:space="0" w:color="auto"/>
            <w:right w:val="none" w:sz="0" w:space="0" w:color="auto"/>
          </w:divBdr>
          <w:divsChild>
            <w:div w:id="1258905278">
              <w:marLeft w:val="0"/>
              <w:marRight w:val="0"/>
              <w:marTop w:val="0"/>
              <w:marBottom w:val="0"/>
              <w:divBdr>
                <w:top w:val="none" w:sz="0" w:space="0" w:color="auto"/>
                <w:left w:val="none" w:sz="0" w:space="0" w:color="auto"/>
                <w:bottom w:val="none" w:sz="0" w:space="0" w:color="auto"/>
                <w:right w:val="none" w:sz="0" w:space="0" w:color="auto"/>
              </w:divBdr>
              <w:divsChild>
                <w:div w:id="9776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91331">
      <w:bodyDiv w:val="1"/>
      <w:marLeft w:val="0"/>
      <w:marRight w:val="0"/>
      <w:marTop w:val="0"/>
      <w:marBottom w:val="0"/>
      <w:divBdr>
        <w:top w:val="none" w:sz="0" w:space="0" w:color="auto"/>
        <w:left w:val="none" w:sz="0" w:space="0" w:color="auto"/>
        <w:bottom w:val="none" w:sz="0" w:space="0" w:color="auto"/>
        <w:right w:val="none" w:sz="0" w:space="0" w:color="auto"/>
      </w:divBdr>
      <w:divsChild>
        <w:div w:id="495994035">
          <w:marLeft w:val="0"/>
          <w:marRight w:val="0"/>
          <w:marTop w:val="0"/>
          <w:marBottom w:val="0"/>
          <w:divBdr>
            <w:top w:val="none" w:sz="0" w:space="0" w:color="auto"/>
            <w:left w:val="none" w:sz="0" w:space="0" w:color="auto"/>
            <w:bottom w:val="none" w:sz="0" w:space="0" w:color="auto"/>
            <w:right w:val="none" w:sz="0" w:space="0" w:color="auto"/>
          </w:divBdr>
          <w:divsChild>
            <w:div w:id="955141353">
              <w:marLeft w:val="0"/>
              <w:marRight w:val="0"/>
              <w:marTop w:val="0"/>
              <w:marBottom w:val="0"/>
              <w:divBdr>
                <w:top w:val="none" w:sz="0" w:space="0" w:color="auto"/>
                <w:left w:val="none" w:sz="0" w:space="0" w:color="auto"/>
                <w:bottom w:val="none" w:sz="0" w:space="0" w:color="auto"/>
                <w:right w:val="none" w:sz="0" w:space="0" w:color="auto"/>
              </w:divBdr>
              <w:divsChild>
                <w:div w:id="17861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11483">
      <w:bodyDiv w:val="1"/>
      <w:marLeft w:val="0"/>
      <w:marRight w:val="0"/>
      <w:marTop w:val="0"/>
      <w:marBottom w:val="0"/>
      <w:divBdr>
        <w:top w:val="none" w:sz="0" w:space="0" w:color="auto"/>
        <w:left w:val="none" w:sz="0" w:space="0" w:color="auto"/>
        <w:bottom w:val="none" w:sz="0" w:space="0" w:color="auto"/>
        <w:right w:val="none" w:sz="0" w:space="0" w:color="auto"/>
      </w:divBdr>
      <w:divsChild>
        <w:div w:id="659309865">
          <w:marLeft w:val="0"/>
          <w:marRight w:val="0"/>
          <w:marTop w:val="0"/>
          <w:marBottom w:val="0"/>
          <w:divBdr>
            <w:top w:val="none" w:sz="0" w:space="0" w:color="auto"/>
            <w:left w:val="none" w:sz="0" w:space="0" w:color="auto"/>
            <w:bottom w:val="none" w:sz="0" w:space="0" w:color="auto"/>
            <w:right w:val="none" w:sz="0" w:space="0" w:color="auto"/>
          </w:divBdr>
          <w:divsChild>
            <w:div w:id="2085031811">
              <w:marLeft w:val="0"/>
              <w:marRight w:val="0"/>
              <w:marTop w:val="0"/>
              <w:marBottom w:val="0"/>
              <w:divBdr>
                <w:top w:val="none" w:sz="0" w:space="0" w:color="auto"/>
                <w:left w:val="none" w:sz="0" w:space="0" w:color="auto"/>
                <w:bottom w:val="none" w:sz="0" w:space="0" w:color="auto"/>
                <w:right w:val="none" w:sz="0" w:space="0" w:color="auto"/>
              </w:divBdr>
              <w:divsChild>
                <w:div w:id="8850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2077">
      <w:bodyDiv w:val="1"/>
      <w:marLeft w:val="0"/>
      <w:marRight w:val="0"/>
      <w:marTop w:val="0"/>
      <w:marBottom w:val="0"/>
      <w:divBdr>
        <w:top w:val="none" w:sz="0" w:space="0" w:color="auto"/>
        <w:left w:val="none" w:sz="0" w:space="0" w:color="auto"/>
        <w:bottom w:val="none" w:sz="0" w:space="0" w:color="auto"/>
        <w:right w:val="none" w:sz="0" w:space="0" w:color="auto"/>
      </w:divBdr>
      <w:divsChild>
        <w:div w:id="1182889057">
          <w:marLeft w:val="0"/>
          <w:marRight w:val="0"/>
          <w:marTop w:val="0"/>
          <w:marBottom w:val="0"/>
          <w:divBdr>
            <w:top w:val="none" w:sz="0" w:space="0" w:color="auto"/>
            <w:left w:val="none" w:sz="0" w:space="0" w:color="auto"/>
            <w:bottom w:val="none" w:sz="0" w:space="0" w:color="auto"/>
            <w:right w:val="none" w:sz="0" w:space="0" w:color="auto"/>
          </w:divBdr>
          <w:divsChild>
            <w:div w:id="760024574">
              <w:marLeft w:val="0"/>
              <w:marRight w:val="0"/>
              <w:marTop w:val="0"/>
              <w:marBottom w:val="0"/>
              <w:divBdr>
                <w:top w:val="none" w:sz="0" w:space="0" w:color="auto"/>
                <w:left w:val="none" w:sz="0" w:space="0" w:color="auto"/>
                <w:bottom w:val="none" w:sz="0" w:space="0" w:color="auto"/>
                <w:right w:val="none" w:sz="0" w:space="0" w:color="auto"/>
              </w:divBdr>
              <w:divsChild>
                <w:div w:id="1045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44834">
      <w:bodyDiv w:val="1"/>
      <w:marLeft w:val="0"/>
      <w:marRight w:val="0"/>
      <w:marTop w:val="0"/>
      <w:marBottom w:val="0"/>
      <w:divBdr>
        <w:top w:val="none" w:sz="0" w:space="0" w:color="auto"/>
        <w:left w:val="none" w:sz="0" w:space="0" w:color="auto"/>
        <w:bottom w:val="none" w:sz="0" w:space="0" w:color="auto"/>
        <w:right w:val="none" w:sz="0" w:space="0" w:color="auto"/>
      </w:divBdr>
      <w:divsChild>
        <w:div w:id="1531143834">
          <w:marLeft w:val="0"/>
          <w:marRight w:val="0"/>
          <w:marTop w:val="0"/>
          <w:marBottom w:val="0"/>
          <w:divBdr>
            <w:top w:val="none" w:sz="0" w:space="0" w:color="auto"/>
            <w:left w:val="none" w:sz="0" w:space="0" w:color="auto"/>
            <w:bottom w:val="none" w:sz="0" w:space="0" w:color="auto"/>
            <w:right w:val="none" w:sz="0" w:space="0" w:color="auto"/>
          </w:divBdr>
          <w:divsChild>
            <w:div w:id="1559823850">
              <w:marLeft w:val="0"/>
              <w:marRight w:val="0"/>
              <w:marTop w:val="0"/>
              <w:marBottom w:val="0"/>
              <w:divBdr>
                <w:top w:val="single" w:sz="6" w:space="4" w:color="ABABAB"/>
                <w:left w:val="single" w:sz="6" w:space="4" w:color="ABABAB"/>
                <w:bottom w:val="single" w:sz="6" w:space="4" w:color="ABABAB"/>
                <w:right w:val="single" w:sz="6" w:space="4" w:color="ABABAB"/>
              </w:divBdr>
              <w:divsChild>
                <w:div w:id="1240365407">
                  <w:marLeft w:val="0"/>
                  <w:marRight w:val="0"/>
                  <w:marTop w:val="0"/>
                  <w:marBottom w:val="0"/>
                  <w:divBdr>
                    <w:top w:val="none" w:sz="0" w:space="0" w:color="auto"/>
                    <w:left w:val="none" w:sz="0" w:space="0" w:color="auto"/>
                    <w:bottom w:val="none" w:sz="0" w:space="0" w:color="auto"/>
                    <w:right w:val="none" w:sz="0" w:space="0" w:color="auto"/>
                  </w:divBdr>
                  <w:divsChild>
                    <w:div w:id="1257790112">
                      <w:marLeft w:val="0"/>
                      <w:marRight w:val="0"/>
                      <w:marTop w:val="0"/>
                      <w:marBottom w:val="0"/>
                      <w:divBdr>
                        <w:top w:val="none" w:sz="0" w:space="0" w:color="auto"/>
                        <w:left w:val="none" w:sz="0" w:space="0" w:color="auto"/>
                        <w:bottom w:val="none" w:sz="0" w:space="0" w:color="auto"/>
                        <w:right w:val="none" w:sz="0" w:space="0" w:color="auto"/>
                      </w:divBdr>
                      <w:divsChild>
                        <w:div w:id="9867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276019">
      <w:bodyDiv w:val="1"/>
      <w:marLeft w:val="0"/>
      <w:marRight w:val="0"/>
      <w:marTop w:val="0"/>
      <w:marBottom w:val="0"/>
      <w:divBdr>
        <w:top w:val="none" w:sz="0" w:space="0" w:color="auto"/>
        <w:left w:val="none" w:sz="0" w:space="0" w:color="auto"/>
        <w:bottom w:val="none" w:sz="0" w:space="0" w:color="auto"/>
        <w:right w:val="none" w:sz="0" w:space="0" w:color="auto"/>
      </w:divBdr>
      <w:divsChild>
        <w:div w:id="2070229376">
          <w:marLeft w:val="0"/>
          <w:marRight w:val="0"/>
          <w:marTop w:val="0"/>
          <w:marBottom w:val="0"/>
          <w:divBdr>
            <w:top w:val="none" w:sz="0" w:space="0" w:color="auto"/>
            <w:left w:val="none" w:sz="0" w:space="0" w:color="auto"/>
            <w:bottom w:val="none" w:sz="0" w:space="0" w:color="auto"/>
            <w:right w:val="none" w:sz="0" w:space="0" w:color="auto"/>
          </w:divBdr>
        </w:div>
        <w:div w:id="439031271">
          <w:marLeft w:val="0"/>
          <w:marRight w:val="0"/>
          <w:marTop w:val="0"/>
          <w:marBottom w:val="0"/>
          <w:divBdr>
            <w:top w:val="none" w:sz="0" w:space="0" w:color="auto"/>
            <w:left w:val="none" w:sz="0" w:space="0" w:color="auto"/>
            <w:bottom w:val="none" w:sz="0" w:space="0" w:color="auto"/>
            <w:right w:val="none" w:sz="0" w:space="0" w:color="auto"/>
          </w:divBdr>
        </w:div>
      </w:divsChild>
    </w:div>
    <w:div w:id="1332947651">
      <w:bodyDiv w:val="1"/>
      <w:marLeft w:val="0"/>
      <w:marRight w:val="0"/>
      <w:marTop w:val="0"/>
      <w:marBottom w:val="0"/>
      <w:divBdr>
        <w:top w:val="none" w:sz="0" w:space="0" w:color="auto"/>
        <w:left w:val="none" w:sz="0" w:space="0" w:color="auto"/>
        <w:bottom w:val="none" w:sz="0" w:space="0" w:color="auto"/>
        <w:right w:val="none" w:sz="0" w:space="0" w:color="auto"/>
      </w:divBdr>
      <w:divsChild>
        <w:div w:id="940335990">
          <w:marLeft w:val="0"/>
          <w:marRight w:val="0"/>
          <w:marTop w:val="0"/>
          <w:marBottom w:val="0"/>
          <w:divBdr>
            <w:top w:val="single" w:sz="2" w:space="0" w:color="D9D9E3"/>
            <w:left w:val="single" w:sz="2" w:space="0" w:color="D9D9E3"/>
            <w:bottom w:val="single" w:sz="2" w:space="0" w:color="D9D9E3"/>
            <w:right w:val="single" w:sz="2" w:space="0" w:color="D9D9E3"/>
          </w:divBdr>
          <w:divsChild>
            <w:div w:id="1325626494">
              <w:marLeft w:val="0"/>
              <w:marRight w:val="0"/>
              <w:marTop w:val="0"/>
              <w:marBottom w:val="0"/>
              <w:divBdr>
                <w:top w:val="single" w:sz="2" w:space="0" w:color="D9D9E3"/>
                <w:left w:val="single" w:sz="2" w:space="0" w:color="D9D9E3"/>
                <w:bottom w:val="single" w:sz="2" w:space="0" w:color="D9D9E3"/>
                <w:right w:val="single" w:sz="2" w:space="0" w:color="D9D9E3"/>
              </w:divBdr>
              <w:divsChild>
                <w:div w:id="265158711">
                  <w:marLeft w:val="0"/>
                  <w:marRight w:val="0"/>
                  <w:marTop w:val="0"/>
                  <w:marBottom w:val="0"/>
                  <w:divBdr>
                    <w:top w:val="single" w:sz="2" w:space="0" w:color="D9D9E3"/>
                    <w:left w:val="single" w:sz="2" w:space="0" w:color="D9D9E3"/>
                    <w:bottom w:val="single" w:sz="2" w:space="0" w:color="D9D9E3"/>
                    <w:right w:val="single" w:sz="2" w:space="0" w:color="D9D9E3"/>
                  </w:divBdr>
                  <w:divsChild>
                    <w:div w:id="1408920484">
                      <w:marLeft w:val="0"/>
                      <w:marRight w:val="0"/>
                      <w:marTop w:val="0"/>
                      <w:marBottom w:val="0"/>
                      <w:divBdr>
                        <w:top w:val="single" w:sz="2" w:space="0" w:color="D9D9E3"/>
                        <w:left w:val="single" w:sz="2" w:space="0" w:color="D9D9E3"/>
                        <w:bottom w:val="single" w:sz="2" w:space="0" w:color="D9D9E3"/>
                        <w:right w:val="single" w:sz="2" w:space="0" w:color="D9D9E3"/>
                      </w:divBdr>
                      <w:divsChild>
                        <w:div w:id="343560617">
                          <w:marLeft w:val="0"/>
                          <w:marRight w:val="0"/>
                          <w:marTop w:val="0"/>
                          <w:marBottom w:val="0"/>
                          <w:divBdr>
                            <w:top w:val="single" w:sz="2" w:space="0" w:color="auto"/>
                            <w:left w:val="single" w:sz="2" w:space="0" w:color="auto"/>
                            <w:bottom w:val="single" w:sz="6" w:space="0" w:color="auto"/>
                            <w:right w:val="single" w:sz="2" w:space="0" w:color="auto"/>
                          </w:divBdr>
                          <w:divsChild>
                            <w:div w:id="1499537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82647">
                                  <w:marLeft w:val="0"/>
                                  <w:marRight w:val="0"/>
                                  <w:marTop w:val="0"/>
                                  <w:marBottom w:val="0"/>
                                  <w:divBdr>
                                    <w:top w:val="single" w:sz="2" w:space="0" w:color="D9D9E3"/>
                                    <w:left w:val="single" w:sz="2" w:space="0" w:color="D9D9E3"/>
                                    <w:bottom w:val="single" w:sz="2" w:space="0" w:color="D9D9E3"/>
                                    <w:right w:val="single" w:sz="2" w:space="0" w:color="D9D9E3"/>
                                  </w:divBdr>
                                  <w:divsChild>
                                    <w:div w:id="53357651">
                                      <w:marLeft w:val="0"/>
                                      <w:marRight w:val="0"/>
                                      <w:marTop w:val="0"/>
                                      <w:marBottom w:val="0"/>
                                      <w:divBdr>
                                        <w:top w:val="single" w:sz="2" w:space="0" w:color="D9D9E3"/>
                                        <w:left w:val="single" w:sz="2" w:space="0" w:color="D9D9E3"/>
                                        <w:bottom w:val="single" w:sz="2" w:space="0" w:color="D9D9E3"/>
                                        <w:right w:val="single" w:sz="2" w:space="0" w:color="D9D9E3"/>
                                      </w:divBdr>
                                      <w:divsChild>
                                        <w:div w:id="1367368351">
                                          <w:marLeft w:val="0"/>
                                          <w:marRight w:val="0"/>
                                          <w:marTop w:val="0"/>
                                          <w:marBottom w:val="0"/>
                                          <w:divBdr>
                                            <w:top w:val="single" w:sz="2" w:space="0" w:color="D9D9E3"/>
                                            <w:left w:val="single" w:sz="2" w:space="0" w:color="D9D9E3"/>
                                            <w:bottom w:val="single" w:sz="2" w:space="0" w:color="D9D9E3"/>
                                            <w:right w:val="single" w:sz="2" w:space="0" w:color="D9D9E3"/>
                                          </w:divBdr>
                                          <w:divsChild>
                                            <w:div w:id="1888836560">
                                              <w:marLeft w:val="0"/>
                                              <w:marRight w:val="0"/>
                                              <w:marTop w:val="0"/>
                                              <w:marBottom w:val="0"/>
                                              <w:divBdr>
                                                <w:top w:val="single" w:sz="2" w:space="0" w:color="D9D9E3"/>
                                                <w:left w:val="single" w:sz="2" w:space="0" w:color="D9D9E3"/>
                                                <w:bottom w:val="single" w:sz="2" w:space="0" w:color="D9D9E3"/>
                                                <w:right w:val="single" w:sz="2" w:space="0" w:color="D9D9E3"/>
                                              </w:divBdr>
                                              <w:divsChild>
                                                <w:div w:id="1067924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51370951">
          <w:marLeft w:val="0"/>
          <w:marRight w:val="0"/>
          <w:marTop w:val="0"/>
          <w:marBottom w:val="0"/>
          <w:divBdr>
            <w:top w:val="none" w:sz="0" w:space="0" w:color="auto"/>
            <w:left w:val="none" w:sz="0" w:space="0" w:color="auto"/>
            <w:bottom w:val="none" w:sz="0" w:space="0" w:color="auto"/>
            <w:right w:val="none" w:sz="0" w:space="0" w:color="auto"/>
          </w:divBdr>
          <w:divsChild>
            <w:div w:id="1344088614">
              <w:marLeft w:val="0"/>
              <w:marRight w:val="0"/>
              <w:marTop w:val="0"/>
              <w:marBottom w:val="0"/>
              <w:divBdr>
                <w:top w:val="single" w:sz="2" w:space="0" w:color="D9D9E3"/>
                <w:left w:val="single" w:sz="2" w:space="0" w:color="D9D9E3"/>
                <w:bottom w:val="single" w:sz="2" w:space="0" w:color="D9D9E3"/>
                <w:right w:val="single" w:sz="2" w:space="0" w:color="D9D9E3"/>
              </w:divBdr>
              <w:divsChild>
                <w:div w:id="1795711148">
                  <w:marLeft w:val="0"/>
                  <w:marRight w:val="0"/>
                  <w:marTop w:val="0"/>
                  <w:marBottom w:val="0"/>
                  <w:divBdr>
                    <w:top w:val="single" w:sz="2" w:space="0" w:color="D9D9E3"/>
                    <w:left w:val="single" w:sz="2" w:space="0" w:color="D9D9E3"/>
                    <w:bottom w:val="single" w:sz="2" w:space="0" w:color="D9D9E3"/>
                    <w:right w:val="single" w:sz="2" w:space="0" w:color="D9D9E3"/>
                  </w:divBdr>
                  <w:divsChild>
                    <w:div w:id="97571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4270239">
      <w:bodyDiv w:val="1"/>
      <w:marLeft w:val="0"/>
      <w:marRight w:val="0"/>
      <w:marTop w:val="0"/>
      <w:marBottom w:val="0"/>
      <w:divBdr>
        <w:top w:val="none" w:sz="0" w:space="0" w:color="auto"/>
        <w:left w:val="none" w:sz="0" w:space="0" w:color="auto"/>
        <w:bottom w:val="none" w:sz="0" w:space="0" w:color="auto"/>
        <w:right w:val="none" w:sz="0" w:space="0" w:color="auto"/>
      </w:divBdr>
      <w:divsChild>
        <w:div w:id="1496651480">
          <w:marLeft w:val="0"/>
          <w:marRight w:val="0"/>
          <w:marTop w:val="0"/>
          <w:marBottom w:val="0"/>
          <w:divBdr>
            <w:top w:val="none" w:sz="0" w:space="0" w:color="auto"/>
            <w:left w:val="none" w:sz="0" w:space="0" w:color="auto"/>
            <w:bottom w:val="none" w:sz="0" w:space="0" w:color="auto"/>
            <w:right w:val="none" w:sz="0" w:space="0" w:color="auto"/>
          </w:divBdr>
          <w:divsChild>
            <w:div w:id="944309314">
              <w:marLeft w:val="0"/>
              <w:marRight w:val="0"/>
              <w:marTop w:val="0"/>
              <w:marBottom w:val="0"/>
              <w:divBdr>
                <w:top w:val="none" w:sz="0" w:space="0" w:color="auto"/>
                <w:left w:val="none" w:sz="0" w:space="0" w:color="auto"/>
                <w:bottom w:val="none" w:sz="0" w:space="0" w:color="auto"/>
                <w:right w:val="none" w:sz="0" w:space="0" w:color="auto"/>
              </w:divBdr>
              <w:divsChild>
                <w:div w:id="2312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01438">
      <w:bodyDiv w:val="1"/>
      <w:marLeft w:val="0"/>
      <w:marRight w:val="0"/>
      <w:marTop w:val="0"/>
      <w:marBottom w:val="0"/>
      <w:divBdr>
        <w:top w:val="none" w:sz="0" w:space="0" w:color="auto"/>
        <w:left w:val="none" w:sz="0" w:space="0" w:color="auto"/>
        <w:bottom w:val="none" w:sz="0" w:space="0" w:color="auto"/>
        <w:right w:val="none" w:sz="0" w:space="0" w:color="auto"/>
      </w:divBdr>
    </w:div>
    <w:div w:id="1689911512">
      <w:bodyDiv w:val="1"/>
      <w:marLeft w:val="0"/>
      <w:marRight w:val="0"/>
      <w:marTop w:val="0"/>
      <w:marBottom w:val="0"/>
      <w:divBdr>
        <w:top w:val="none" w:sz="0" w:space="0" w:color="auto"/>
        <w:left w:val="none" w:sz="0" w:space="0" w:color="auto"/>
        <w:bottom w:val="none" w:sz="0" w:space="0" w:color="auto"/>
        <w:right w:val="none" w:sz="0" w:space="0" w:color="auto"/>
      </w:divBdr>
      <w:divsChild>
        <w:div w:id="2070610050">
          <w:marLeft w:val="0"/>
          <w:marRight w:val="0"/>
          <w:marTop w:val="0"/>
          <w:marBottom w:val="0"/>
          <w:divBdr>
            <w:top w:val="none" w:sz="0" w:space="0" w:color="auto"/>
            <w:left w:val="none" w:sz="0" w:space="0" w:color="auto"/>
            <w:bottom w:val="none" w:sz="0" w:space="0" w:color="auto"/>
            <w:right w:val="none" w:sz="0" w:space="0" w:color="auto"/>
          </w:divBdr>
        </w:div>
        <w:div w:id="186602107">
          <w:marLeft w:val="0"/>
          <w:marRight w:val="0"/>
          <w:marTop w:val="0"/>
          <w:marBottom w:val="0"/>
          <w:divBdr>
            <w:top w:val="none" w:sz="0" w:space="0" w:color="auto"/>
            <w:left w:val="none" w:sz="0" w:space="0" w:color="auto"/>
            <w:bottom w:val="none" w:sz="0" w:space="0" w:color="auto"/>
            <w:right w:val="none" w:sz="0" w:space="0" w:color="auto"/>
          </w:divBdr>
        </w:div>
      </w:divsChild>
    </w:div>
    <w:div w:id="1776628687">
      <w:bodyDiv w:val="1"/>
      <w:marLeft w:val="0"/>
      <w:marRight w:val="0"/>
      <w:marTop w:val="0"/>
      <w:marBottom w:val="0"/>
      <w:divBdr>
        <w:top w:val="none" w:sz="0" w:space="0" w:color="auto"/>
        <w:left w:val="none" w:sz="0" w:space="0" w:color="auto"/>
        <w:bottom w:val="none" w:sz="0" w:space="0" w:color="auto"/>
        <w:right w:val="none" w:sz="0" w:space="0" w:color="auto"/>
      </w:divBdr>
      <w:divsChild>
        <w:div w:id="1645814963">
          <w:marLeft w:val="0"/>
          <w:marRight w:val="0"/>
          <w:marTop w:val="0"/>
          <w:marBottom w:val="0"/>
          <w:divBdr>
            <w:top w:val="none" w:sz="0" w:space="0" w:color="auto"/>
            <w:left w:val="none" w:sz="0" w:space="0" w:color="auto"/>
            <w:bottom w:val="none" w:sz="0" w:space="0" w:color="auto"/>
            <w:right w:val="none" w:sz="0" w:space="0" w:color="auto"/>
          </w:divBdr>
          <w:divsChild>
            <w:div w:id="1279920755">
              <w:marLeft w:val="0"/>
              <w:marRight w:val="0"/>
              <w:marTop w:val="0"/>
              <w:marBottom w:val="0"/>
              <w:divBdr>
                <w:top w:val="none" w:sz="0" w:space="0" w:color="auto"/>
                <w:left w:val="none" w:sz="0" w:space="0" w:color="auto"/>
                <w:bottom w:val="none" w:sz="0" w:space="0" w:color="auto"/>
                <w:right w:val="none" w:sz="0" w:space="0" w:color="auto"/>
              </w:divBdr>
              <w:divsChild>
                <w:div w:id="4748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90981">
      <w:bodyDiv w:val="1"/>
      <w:marLeft w:val="0"/>
      <w:marRight w:val="0"/>
      <w:marTop w:val="0"/>
      <w:marBottom w:val="0"/>
      <w:divBdr>
        <w:top w:val="none" w:sz="0" w:space="0" w:color="auto"/>
        <w:left w:val="none" w:sz="0" w:space="0" w:color="auto"/>
        <w:bottom w:val="none" w:sz="0" w:space="0" w:color="auto"/>
        <w:right w:val="none" w:sz="0" w:space="0" w:color="auto"/>
      </w:divBdr>
      <w:divsChild>
        <w:div w:id="1099986214">
          <w:marLeft w:val="0"/>
          <w:marRight w:val="0"/>
          <w:marTop w:val="0"/>
          <w:marBottom w:val="0"/>
          <w:divBdr>
            <w:top w:val="none" w:sz="0" w:space="0" w:color="auto"/>
            <w:left w:val="none" w:sz="0" w:space="0" w:color="auto"/>
            <w:bottom w:val="none" w:sz="0" w:space="0" w:color="auto"/>
            <w:right w:val="none" w:sz="0" w:space="0" w:color="auto"/>
          </w:divBdr>
        </w:div>
        <w:div w:id="1548838825">
          <w:marLeft w:val="0"/>
          <w:marRight w:val="0"/>
          <w:marTop w:val="0"/>
          <w:marBottom w:val="0"/>
          <w:divBdr>
            <w:top w:val="none" w:sz="0" w:space="0" w:color="auto"/>
            <w:left w:val="none" w:sz="0" w:space="0" w:color="auto"/>
            <w:bottom w:val="none" w:sz="0" w:space="0" w:color="auto"/>
            <w:right w:val="none" w:sz="0" w:space="0" w:color="auto"/>
          </w:divBdr>
        </w:div>
      </w:divsChild>
    </w:div>
    <w:div w:id="1964116268">
      <w:bodyDiv w:val="1"/>
      <w:marLeft w:val="0"/>
      <w:marRight w:val="0"/>
      <w:marTop w:val="0"/>
      <w:marBottom w:val="0"/>
      <w:divBdr>
        <w:top w:val="none" w:sz="0" w:space="0" w:color="auto"/>
        <w:left w:val="none" w:sz="0" w:space="0" w:color="auto"/>
        <w:bottom w:val="none" w:sz="0" w:space="0" w:color="auto"/>
        <w:right w:val="none" w:sz="0" w:space="0" w:color="auto"/>
      </w:divBdr>
      <w:divsChild>
        <w:div w:id="974913712">
          <w:marLeft w:val="0"/>
          <w:marRight w:val="0"/>
          <w:marTop w:val="0"/>
          <w:marBottom w:val="0"/>
          <w:divBdr>
            <w:top w:val="none" w:sz="0" w:space="0" w:color="auto"/>
            <w:left w:val="none" w:sz="0" w:space="0" w:color="auto"/>
            <w:bottom w:val="none" w:sz="0" w:space="0" w:color="auto"/>
            <w:right w:val="none" w:sz="0" w:space="0" w:color="auto"/>
          </w:divBdr>
          <w:divsChild>
            <w:div w:id="1987081766">
              <w:marLeft w:val="0"/>
              <w:marRight w:val="0"/>
              <w:marTop w:val="0"/>
              <w:marBottom w:val="0"/>
              <w:divBdr>
                <w:top w:val="none" w:sz="0" w:space="0" w:color="auto"/>
                <w:left w:val="none" w:sz="0" w:space="0" w:color="auto"/>
                <w:bottom w:val="none" w:sz="0" w:space="0" w:color="auto"/>
                <w:right w:val="none" w:sz="0" w:space="0" w:color="auto"/>
              </w:divBdr>
              <w:divsChild>
                <w:div w:id="18143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462555">
      <w:bodyDiv w:val="1"/>
      <w:marLeft w:val="0"/>
      <w:marRight w:val="0"/>
      <w:marTop w:val="0"/>
      <w:marBottom w:val="0"/>
      <w:divBdr>
        <w:top w:val="none" w:sz="0" w:space="0" w:color="auto"/>
        <w:left w:val="none" w:sz="0" w:space="0" w:color="auto"/>
        <w:bottom w:val="none" w:sz="0" w:space="0" w:color="auto"/>
        <w:right w:val="none" w:sz="0" w:space="0" w:color="auto"/>
      </w:divBdr>
      <w:divsChild>
        <w:div w:id="591201567">
          <w:marLeft w:val="0"/>
          <w:marRight w:val="0"/>
          <w:marTop w:val="0"/>
          <w:marBottom w:val="0"/>
          <w:divBdr>
            <w:top w:val="none" w:sz="0" w:space="0" w:color="auto"/>
            <w:left w:val="none" w:sz="0" w:space="0" w:color="auto"/>
            <w:bottom w:val="none" w:sz="0" w:space="0" w:color="auto"/>
            <w:right w:val="none" w:sz="0" w:space="0" w:color="auto"/>
          </w:divBdr>
          <w:divsChild>
            <w:div w:id="523177075">
              <w:marLeft w:val="0"/>
              <w:marRight w:val="0"/>
              <w:marTop w:val="0"/>
              <w:marBottom w:val="0"/>
              <w:divBdr>
                <w:top w:val="none" w:sz="0" w:space="0" w:color="auto"/>
                <w:left w:val="none" w:sz="0" w:space="0" w:color="auto"/>
                <w:bottom w:val="none" w:sz="0" w:space="0" w:color="auto"/>
                <w:right w:val="none" w:sz="0" w:space="0" w:color="auto"/>
              </w:divBdr>
              <w:divsChild>
                <w:div w:id="16293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8019">
      <w:bodyDiv w:val="1"/>
      <w:marLeft w:val="0"/>
      <w:marRight w:val="0"/>
      <w:marTop w:val="0"/>
      <w:marBottom w:val="0"/>
      <w:divBdr>
        <w:top w:val="none" w:sz="0" w:space="0" w:color="auto"/>
        <w:left w:val="none" w:sz="0" w:space="0" w:color="auto"/>
        <w:bottom w:val="none" w:sz="0" w:space="0" w:color="auto"/>
        <w:right w:val="none" w:sz="0" w:space="0" w:color="auto"/>
      </w:divBdr>
      <w:divsChild>
        <w:div w:id="1585650014">
          <w:marLeft w:val="0"/>
          <w:marRight w:val="0"/>
          <w:marTop w:val="0"/>
          <w:marBottom w:val="0"/>
          <w:divBdr>
            <w:top w:val="none" w:sz="0" w:space="0" w:color="auto"/>
            <w:left w:val="none" w:sz="0" w:space="0" w:color="auto"/>
            <w:bottom w:val="none" w:sz="0" w:space="0" w:color="auto"/>
            <w:right w:val="none" w:sz="0" w:space="0" w:color="auto"/>
          </w:divBdr>
        </w:div>
        <w:div w:id="1162743692">
          <w:marLeft w:val="0"/>
          <w:marRight w:val="0"/>
          <w:marTop w:val="0"/>
          <w:marBottom w:val="0"/>
          <w:divBdr>
            <w:top w:val="none" w:sz="0" w:space="0" w:color="auto"/>
            <w:left w:val="none" w:sz="0" w:space="0" w:color="auto"/>
            <w:bottom w:val="none" w:sz="0" w:space="0" w:color="auto"/>
            <w:right w:val="none" w:sz="0" w:space="0" w:color="auto"/>
          </w:divBdr>
        </w:div>
      </w:divsChild>
    </w:div>
    <w:div w:id="2048867094">
      <w:bodyDiv w:val="1"/>
      <w:marLeft w:val="0"/>
      <w:marRight w:val="0"/>
      <w:marTop w:val="0"/>
      <w:marBottom w:val="0"/>
      <w:divBdr>
        <w:top w:val="none" w:sz="0" w:space="0" w:color="auto"/>
        <w:left w:val="none" w:sz="0" w:space="0" w:color="auto"/>
        <w:bottom w:val="none" w:sz="0" w:space="0" w:color="auto"/>
        <w:right w:val="none" w:sz="0" w:space="0" w:color="auto"/>
      </w:divBdr>
      <w:divsChild>
        <w:div w:id="231233041">
          <w:marLeft w:val="0"/>
          <w:marRight w:val="0"/>
          <w:marTop w:val="0"/>
          <w:marBottom w:val="0"/>
          <w:divBdr>
            <w:top w:val="none" w:sz="0" w:space="0" w:color="auto"/>
            <w:left w:val="none" w:sz="0" w:space="0" w:color="auto"/>
            <w:bottom w:val="none" w:sz="0" w:space="0" w:color="auto"/>
            <w:right w:val="none" w:sz="0" w:space="0" w:color="auto"/>
          </w:divBdr>
          <w:divsChild>
            <w:div w:id="2109226135">
              <w:marLeft w:val="0"/>
              <w:marRight w:val="0"/>
              <w:marTop w:val="0"/>
              <w:marBottom w:val="0"/>
              <w:divBdr>
                <w:top w:val="none" w:sz="0" w:space="0" w:color="auto"/>
                <w:left w:val="none" w:sz="0" w:space="0" w:color="auto"/>
                <w:bottom w:val="none" w:sz="0" w:space="0" w:color="auto"/>
                <w:right w:val="none" w:sz="0" w:space="0" w:color="auto"/>
              </w:divBdr>
              <w:divsChild>
                <w:div w:id="13264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45882">
      <w:bodyDiv w:val="1"/>
      <w:marLeft w:val="0"/>
      <w:marRight w:val="0"/>
      <w:marTop w:val="0"/>
      <w:marBottom w:val="0"/>
      <w:divBdr>
        <w:top w:val="none" w:sz="0" w:space="0" w:color="auto"/>
        <w:left w:val="none" w:sz="0" w:space="0" w:color="auto"/>
        <w:bottom w:val="none" w:sz="0" w:space="0" w:color="auto"/>
        <w:right w:val="none" w:sz="0" w:space="0" w:color="auto"/>
      </w:divBdr>
      <w:divsChild>
        <w:div w:id="1906061380">
          <w:marLeft w:val="0"/>
          <w:marRight w:val="0"/>
          <w:marTop w:val="0"/>
          <w:marBottom w:val="0"/>
          <w:divBdr>
            <w:top w:val="none" w:sz="0" w:space="0" w:color="auto"/>
            <w:left w:val="none" w:sz="0" w:space="0" w:color="auto"/>
            <w:bottom w:val="none" w:sz="0" w:space="0" w:color="auto"/>
            <w:right w:val="none" w:sz="0" w:space="0" w:color="auto"/>
          </w:divBdr>
        </w:div>
        <w:div w:id="832990332">
          <w:marLeft w:val="0"/>
          <w:marRight w:val="0"/>
          <w:marTop w:val="0"/>
          <w:marBottom w:val="0"/>
          <w:divBdr>
            <w:top w:val="none" w:sz="0" w:space="0" w:color="auto"/>
            <w:left w:val="none" w:sz="0" w:space="0" w:color="auto"/>
            <w:bottom w:val="none" w:sz="0" w:space="0" w:color="auto"/>
            <w:right w:val="none" w:sz="0" w:space="0" w:color="auto"/>
          </w:divBdr>
        </w:div>
      </w:divsChild>
    </w:div>
    <w:div w:id="2098743938">
      <w:bodyDiv w:val="1"/>
      <w:marLeft w:val="0"/>
      <w:marRight w:val="0"/>
      <w:marTop w:val="0"/>
      <w:marBottom w:val="0"/>
      <w:divBdr>
        <w:top w:val="none" w:sz="0" w:space="0" w:color="auto"/>
        <w:left w:val="none" w:sz="0" w:space="0" w:color="auto"/>
        <w:bottom w:val="none" w:sz="0" w:space="0" w:color="auto"/>
        <w:right w:val="none" w:sz="0" w:space="0" w:color="auto"/>
      </w:divBdr>
      <w:divsChild>
        <w:div w:id="987828045">
          <w:marLeft w:val="0"/>
          <w:marRight w:val="0"/>
          <w:marTop w:val="0"/>
          <w:marBottom w:val="0"/>
          <w:divBdr>
            <w:top w:val="none" w:sz="0" w:space="0" w:color="auto"/>
            <w:left w:val="none" w:sz="0" w:space="0" w:color="auto"/>
            <w:bottom w:val="none" w:sz="0" w:space="0" w:color="auto"/>
            <w:right w:val="none" w:sz="0" w:space="0" w:color="auto"/>
          </w:divBdr>
          <w:divsChild>
            <w:div w:id="2068139899">
              <w:marLeft w:val="0"/>
              <w:marRight w:val="0"/>
              <w:marTop w:val="0"/>
              <w:marBottom w:val="0"/>
              <w:divBdr>
                <w:top w:val="none" w:sz="0" w:space="0" w:color="auto"/>
                <w:left w:val="none" w:sz="0" w:space="0" w:color="auto"/>
                <w:bottom w:val="none" w:sz="0" w:space="0" w:color="auto"/>
                <w:right w:val="none" w:sz="0" w:space="0" w:color="auto"/>
              </w:divBdr>
              <w:divsChild>
                <w:div w:id="13324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anyidai/Downloads/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word-template.dot</Template>
  <TotalTime>1</TotalTime>
  <Pages>8</Pages>
  <Words>3457</Words>
  <Characters>19707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Journal of Machine Learning Research-- Microsoft Word Template</vt:lpstr>
    </vt:vector>
  </TitlesOfParts>
  <Company>Hewlett-Packard Labs</Company>
  <LinksUpToDate>false</LinksUpToDate>
  <CharactersWithSpaces>23118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Wanyi Dai</dc:creator>
  <cp:keywords/>
  <dc:description/>
  <cp:lastModifiedBy>Julia Dai</cp:lastModifiedBy>
  <cp:revision>3</cp:revision>
  <cp:lastPrinted>2023-09-25T02:38:00Z</cp:lastPrinted>
  <dcterms:created xsi:type="dcterms:W3CDTF">2023-09-25T02:38:00Z</dcterms:created>
  <dcterms:modified xsi:type="dcterms:W3CDTF">2023-09-25T02:39:00Z</dcterms:modified>
</cp:coreProperties>
</file>